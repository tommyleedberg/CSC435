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A074F" w14:textId="541917DB" w:rsidR="00C430A3" w:rsidRPr="00F82662" w:rsidRDefault="006D6E71" w:rsidP="00F82662">
      <w:pPr>
        <w:pStyle w:val="Title"/>
        <w:jc w:val="right"/>
        <w:rPr>
          <w:color w:val="498CF1" w:themeColor="background2" w:themeShade="BF"/>
        </w:rPr>
      </w:pPr>
      <w:r>
        <w:rPr>
          <w:color w:val="498CF1" w:themeColor="background2" w:themeShade="BF"/>
        </w:rPr>
        <w:t>Study Log</w:t>
      </w:r>
    </w:p>
    <w:p w14:paraId="1F97279C" w14:textId="77777777" w:rsidR="00761526" w:rsidRDefault="00F82662" w:rsidP="00273862">
      <w:pPr>
        <w:jc w:val="right"/>
        <w:rPr>
          <w:sz w:val="32"/>
          <w:szCs w:val="32"/>
          <w:lang w:val="en-GB"/>
        </w:rPr>
      </w:pPr>
      <w:r w:rsidRPr="00455CF1">
        <w:rPr>
          <w:sz w:val="32"/>
          <w:szCs w:val="32"/>
          <w:lang w:val="en-GB"/>
        </w:rPr>
        <w:t>Tommy Leedberg</w:t>
      </w:r>
      <w:bookmarkStart w:id="0" w:name="__RefHeading__957_1687379969"/>
      <w:bookmarkStart w:id="1" w:name="__RefHeading__961_1687379969"/>
      <w:bookmarkEnd w:id="0"/>
      <w:bookmarkEnd w:id="1"/>
    </w:p>
    <w:p w14:paraId="04D75136" w14:textId="77777777" w:rsidR="00273862" w:rsidRDefault="00273862" w:rsidP="00273862">
      <w:pPr>
        <w:jc w:val="right"/>
        <w:rPr>
          <w:color w:val="498CF1" w:themeColor="background2" w:themeShade="BF"/>
          <w:lang w:val="en-GB"/>
        </w:rPr>
      </w:pPr>
    </w:p>
    <w:p w14:paraId="5353274F" w14:textId="77777777" w:rsidR="00273862" w:rsidRDefault="00273862" w:rsidP="00273862">
      <w:pPr>
        <w:jc w:val="right"/>
        <w:rPr>
          <w:color w:val="498CF1" w:themeColor="background2" w:themeShade="BF"/>
          <w:lang w:val="en-GB"/>
        </w:rPr>
      </w:pPr>
    </w:p>
    <w:p w14:paraId="3817DF5C" w14:textId="77777777" w:rsidR="00273862" w:rsidRDefault="00273862" w:rsidP="00273862">
      <w:pPr>
        <w:jc w:val="right"/>
        <w:rPr>
          <w:color w:val="498CF1" w:themeColor="background2" w:themeShade="BF"/>
          <w:lang w:val="en-GB"/>
        </w:rPr>
      </w:pPr>
    </w:p>
    <w:p w14:paraId="06E0A836" w14:textId="77777777" w:rsidR="00273862" w:rsidRDefault="00273862" w:rsidP="00273862">
      <w:pPr>
        <w:jc w:val="right"/>
        <w:rPr>
          <w:color w:val="498CF1" w:themeColor="background2" w:themeShade="BF"/>
          <w:lang w:val="en-GB"/>
        </w:rPr>
      </w:pPr>
    </w:p>
    <w:p w14:paraId="73A1E6A5" w14:textId="77777777" w:rsidR="00273862" w:rsidRDefault="00273862" w:rsidP="00273862">
      <w:pPr>
        <w:jc w:val="right"/>
        <w:rPr>
          <w:color w:val="498CF1" w:themeColor="background2" w:themeShade="BF"/>
          <w:lang w:val="en-GB"/>
        </w:rPr>
      </w:pPr>
    </w:p>
    <w:p w14:paraId="251A4FA3" w14:textId="77777777" w:rsidR="00273862" w:rsidRDefault="00273862" w:rsidP="00273862">
      <w:pPr>
        <w:jc w:val="right"/>
        <w:rPr>
          <w:color w:val="498CF1" w:themeColor="background2" w:themeShade="BF"/>
          <w:lang w:val="en-GB"/>
        </w:rPr>
      </w:pPr>
    </w:p>
    <w:p w14:paraId="7D6DF841" w14:textId="77777777" w:rsidR="00273862" w:rsidRDefault="00273862" w:rsidP="00273862">
      <w:pPr>
        <w:jc w:val="right"/>
        <w:rPr>
          <w:color w:val="498CF1" w:themeColor="background2" w:themeShade="BF"/>
          <w:lang w:val="en-GB"/>
        </w:rPr>
      </w:pPr>
    </w:p>
    <w:p w14:paraId="7ED9BFDC" w14:textId="77777777" w:rsidR="00273862" w:rsidRDefault="00273862" w:rsidP="00273862">
      <w:pPr>
        <w:jc w:val="right"/>
        <w:rPr>
          <w:color w:val="498CF1" w:themeColor="background2" w:themeShade="BF"/>
          <w:lang w:val="en-GB"/>
        </w:rPr>
      </w:pPr>
    </w:p>
    <w:p w14:paraId="02A24AA5" w14:textId="77777777" w:rsidR="00273862" w:rsidRDefault="00273862" w:rsidP="00273862">
      <w:pPr>
        <w:jc w:val="right"/>
        <w:rPr>
          <w:color w:val="498CF1" w:themeColor="background2" w:themeShade="BF"/>
          <w:lang w:val="en-GB"/>
        </w:rPr>
      </w:pPr>
    </w:p>
    <w:p w14:paraId="271648D3" w14:textId="77777777" w:rsidR="00273862" w:rsidRDefault="00273862" w:rsidP="00273862">
      <w:pPr>
        <w:jc w:val="right"/>
        <w:rPr>
          <w:color w:val="498CF1" w:themeColor="background2" w:themeShade="BF"/>
          <w:lang w:val="en-GB"/>
        </w:rPr>
      </w:pPr>
    </w:p>
    <w:p w14:paraId="1CF498EE" w14:textId="77777777" w:rsidR="00273862" w:rsidRDefault="00273862" w:rsidP="00273862">
      <w:pPr>
        <w:jc w:val="right"/>
        <w:rPr>
          <w:color w:val="498CF1" w:themeColor="background2" w:themeShade="BF"/>
          <w:lang w:val="en-GB"/>
        </w:rPr>
      </w:pPr>
    </w:p>
    <w:p w14:paraId="6E9B9782" w14:textId="77777777" w:rsidR="00273862" w:rsidRDefault="00273862" w:rsidP="00273862">
      <w:pPr>
        <w:jc w:val="right"/>
        <w:rPr>
          <w:color w:val="498CF1" w:themeColor="background2" w:themeShade="BF"/>
          <w:lang w:val="en-GB"/>
        </w:rPr>
      </w:pPr>
    </w:p>
    <w:p w14:paraId="62104724" w14:textId="77777777" w:rsidR="00273862" w:rsidRDefault="00273862" w:rsidP="00273862">
      <w:pPr>
        <w:jc w:val="right"/>
        <w:rPr>
          <w:color w:val="498CF1" w:themeColor="background2" w:themeShade="BF"/>
          <w:lang w:val="en-GB"/>
        </w:rPr>
      </w:pPr>
    </w:p>
    <w:p w14:paraId="25862618" w14:textId="77777777" w:rsidR="00273862" w:rsidRDefault="00273862" w:rsidP="00273862">
      <w:pPr>
        <w:jc w:val="right"/>
        <w:rPr>
          <w:color w:val="498CF1" w:themeColor="background2" w:themeShade="BF"/>
          <w:lang w:val="en-GB"/>
        </w:rPr>
      </w:pPr>
    </w:p>
    <w:p w14:paraId="26701D6B" w14:textId="77777777" w:rsidR="00273862" w:rsidRDefault="00273862" w:rsidP="00273862">
      <w:pPr>
        <w:jc w:val="right"/>
        <w:rPr>
          <w:color w:val="498CF1" w:themeColor="background2" w:themeShade="BF"/>
          <w:lang w:val="en-GB"/>
        </w:rPr>
      </w:pPr>
    </w:p>
    <w:p w14:paraId="36255C47" w14:textId="77777777" w:rsidR="00273862" w:rsidRDefault="00273862" w:rsidP="00273862">
      <w:pPr>
        <w:jc w:val="right"/>
        <w:rPr>
          <w:color w:val="498CF1" w:themeColor="background2" w:themeShade="BF"/>
          <w:lang w:val="en-GB"/>
        </w:rPr>
      </w:pPr>
    </w:p>
    <w:p w14:paraId="5251D16E" w14:textId="77777777" w:rsidR="00273862" w:rsidRDefault="00273862" w:rsidP="00273862">
      <w:pPr>
        <w:jc w:val="right"/>
        <w:rPr>
          <w:color w:val="498CF1" w:themeColor="background2" w:themeShade="BF"/>
          <w:lang w:val="en-GB"/>
        </w:rPr>
      </w:pPr>
    </w:p>
    <w:p w14:paraId="27DC474C" w14:textId="77777777" w:rsidR="00273862" w:rsidRDefault="00273862" w:rsidP="00273862">
      <w:pPr>
        <w:jc w:val="right"/>
        <w:rPr>
          <w:color w:val="498CF1" w:themeColor="background2" w:themeShade="BF"/>
          <w:lang w:val="en-GB"/>
        </w:rPr>
      </w:pPr>
    </w:p>
    <w:p w14:paraId="48A7FC62" w14:textId="77777777" w:rsidR="00273862" w:rsidRDefault="00273862" w:rsidP="00273862">
      <w:pPr>
        <w:jc w:val="right"/>
        <w:rPr>
          <w:color w:val="498CF1" w:themeColor="background2" w:themeShade="BF"/>
          <w:lang w:val="en-GB"/>
        </w:rPr>
      </w:pPr>
    </w:p>
    <w:p w14:paraId="6F8A2A45" w14:textId="77777777" w:rsidR="00273862" w:rsidRDefault="00273862" w:rsidP="00273862">
      <w:pPr>
        <w:jc w:val="right"/>
        <w:rPr>
          <w:color w:val="498CF1" w:themeColor="background2" w:themeShade="BF"/>
          <w:lang w:val="en-GB"/>
        </w:rPr>
      </w:pPr>
    </w:p>
    <w:p w14:paraId="22847DC6" w14:textId="77777777" w:rsidR="00273862" w:rsidRDefault="00273862" w:rsidP="00273862">
      <w:pPr>
        <w:jc w:val="right"/>
        <w:rPr>
          <w:color w:val="498CF1" w:themeColor="background2" w:themeShade="BF"/>
          <w:lang w:val="en-GB"/>
        </w:rPr>
      </w:pPr>
    </w:p>
    <w:p w14:paraId="4FD9CD33" w14:textId="77777777" w:rsidR="00273862" w:rsidRDefault="00273862" w:rsidP="00273862">
      <w:pPr>
        <w:jc w:val="right"/>
        <w:rPr>
          <w:color w:val="498CF1" w:themeColor="background2" w:themeShade="BF"/>
          <w:lang w:val="en-GB"/>
        </w:rPr>
      </w:pPr>
    </w:p>
    <w:p w14:paraId="71A2072C" w14:textId="77777777" w:rsidR="00273862" w:rsidRDefault="00273862" w:rsidP="00273862">
      <w:pPr>
        <w:jc w:val="right"/>
        <w:rPr>
          <w:color w:val="498CF1" w:themeColor="background2" w:themeShade="BF"/>
          <w:lang w:val="en-GB"/>
        </w:rPr>
      </w:pPr>
    </w:p>
    <w:sdt>
      <w:sdtPr>
        <w:rPr>
          <w:rFonts w:asciiTheme="minorHAnsi" w:eastAsiaTheme="minorEastAsia" w:hAnsiTheme="minorHAnsi" w:cstheme="minorBidi"/>
          <w:color w:val="auto"/>
          <w:sz w:val="21"/>
          <w:szCs w:val="21"/>
        </w:rPr>
        <w:id w:val="-898832352"/>
        <w:docPartObj>
          <w:docPartGallery w:val="Table of Contents"/>
          <w:docPartUnique/>
        </w:docPartObj>
      </w:sdtPr>
      <w:sdtEndPr>
        <w:rPr>
          <w:b/>
          <w:bCs/>
          <w:noProof/>
        </w:rPr>
      </w:sdtEndPr>
      <w:sdtContent>
        <w:p w14:paraId="3C4F0ED0" w14:textId="5E00F150" w:rsidR="008C586E" w:rsidRDefault="008C586E">
          <w:pPr>
            <w:pStyle w:val="TOCHeading"/>
          </w:pPr>
          <w:r>
            <w:t>Table of Contents</w:t>
          </w:r>
        </w:p>
        <w:p w14:paraId="19B0642C" w14:textId="6E03C38E" w:rsidR="007367FC" w:rsidRDefault="008C586E">
          <w:pPr>
            <w:pStyle w:val="TOC1"/>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29785513" w:history="1">
            <w:r w:rsidR="007367FC" w:rsidRPr="00B53AB7">
              <w:rPr>
                <w:rStyle w:val="Hyperlink"/>
                <w:noProof/>
                <w:lang w:val="en-GB"/>
              </w:rPr>
              <w:t>Summary</w:t>
            </w:r>
            <w:r w:rsidR="007367FC">
              <w:rPr>
                <w:noProof/>
                <w:webHidden/>
              </w:rPr>
              <w:tab/>
            </w:r>
            <w:r w:rsidR="007367FC">
              <w:rPr>
                <w:noProof/>
                <w:webHidden/>
              </w:rPr>
              <w:fldChar w:fldCharType="begin"/>
            </w:r>
            <w:r w:rsidR="007367FC">
              <w:rPr>
                <w:noProof/>
                <w:webHidden/>
              </w:rPr>
              <w:instrText xml:space="preserve"> PAGEREF _Toc529785513 \h </w:instrText>
            </w:r>
            <w:r w:rsidR="007367FC">
              <w:rPr>
                <w:noProof/>
                <w:webHidden/>
              </w:rPr>
            </w:r>
            <w:r w:rsidR="007367FC">
              <w:rPr>
                <w:noProof/>
                <w:webHidden/>
              </w:rPr>
              <w:fldChar w:fldCharType="separate"/>
            </w:r>
            <w:r w:rsidR="007367FC">
              <w:rPr>
                <w:noProof/>
                <w:webHidden/>
              </w:rPr>
              <w:t>3</w:t>
            </w:r>
            <w:r w:rsidR="007367FC">
              <w:rPr>
                <w:noProof/>
                <w:webHidden/>
              </w:rPr>
              <w:fldChar w:fldCharType="end"/>
            </w:r>
          </w:hyperlink>
        </w:p>
        <w:p w14:paraId="1EFF987E" w14:textId="083B0ECF" w:rsidR="007367FC" w:rsidRDefault="007367FC">
          <w:pPr>
            <w:pStyle w:val="TOC1"/>
            <w:rPr>
              <w:noProof/>
              <w:sz w:val="22"/>
              <w:szCs w:val="22"/>
            </w:rPr>
          </w:pPr>
          <w:hyperlink w:anchor="_Toc529785514" w:history="1">
            <w:r w:rsidRPr="00B53AB7">
              <w:rPr>
                <w:rStyle w:val="Hyperlink"/>
                <w:noProof/>
                <w:lang w:val="en-GB"/>
              </w:rPr>
              <w:t>Twenty Concepts</w:t>
            </w:r>
            <w:r>
              <w:rPr>
                <w:noProof/>
                <w:webHidden/>
              </w:rPr>
              <w:tab/>
            </w:r>
            <w:r>
              <w:rPr>
                <w:noProof/>
                <w:webHidden/>
              </w:rPr>
              <w:fldChar w:fldCharType="begin"/>
            </w:r>
            <w:r>
              <w:rPr>
                <w:noProof/>
                <w:webHidden/>
              </w:rPr>
              <w:instrText xml:space="preserve"> PAGEREF _Toc529785514 \h </w:instrText>
            </w:r>
            <w:r>
              <w:rPr>
                <w:noProof/>
                <w:webHidden/>
              </w:rPr>
            </w:r>
            <w:r>
              <w:rPr>
                <w:noProof/>
                <w:webHidden/>
              </w:rPr>
              <w:fldChar w:fldCharType="separate"/>
            </w:r>
            <w:r>
              <w:rPr>
                <w:noProof/>
                <w:webHidden/>
              </w:rPr>
              <w:t>4</w:t>
            </w:r>
            <w:r>
              <w:rPr>
                <w:noProof/>
                <w:webHidden/>
              </w:rPr>
              <w:fldChar w:fldCharType="end"/>
            </w:r>
          </w:hyperlink>
        </w:p>
        <w:p w14:paraId="4E89EF91" w14:textId="22AF711D" w:rsidR="007367FC" w:rsidRDefault="007367FC">
          <w:pPr>
            <w:pStyle w:val="TOC2"/>
            <w:rPr>
              <w:noProof/>
              <w:sz w:val="22"/>
              <w:szCs w:val="22"/>
            </w:rPr>
          </w:pPr>
          <w:hyperlink w:anchor="_Toc529785515" w:history="1">
            <w:r w:rsidRPr="00B53AB7">
              <w:rPr>
                <w:rStyle w:val="Hyperlink"/>
                <w:noProof/>
                <w:lang w:val="en-GB"/>
              </w:rPr>
              <w:t>1.</w:t>
            </w:r>
            <w:r>
              <w:rPr>
                <w:noProof/>
                <w:sz w:val="22"/>
                <w:szCs w:val="22"/>
              </w:rPr>
              <w:tab/>
            </w:r>
            <w:r w:rsidRPr="00B53AB7">
              <w:rPr>
                <w:rStyle w:val="Hyperlink"/>
                <w:noProof/>
                <w:lang w:val="en-GB"/>
              </w:rPr>
              <w:t>Synchronous Programming</w:t>
            </w:r>
            <w:r>
              <w:rPr>
                <w:noProof/>
                <w:webHidden/>
              </w:rPr>
              <w:tab/>
            </w:r>
            <w:r>
              <w:rPr>
                <w:noProof/>
                <w:webHidden/>
              </w:rPr>
              <w:fldChar w:fldCharType="begin"/>
            </w:r>
            <w:r>
              <w:rPr>
                <w:noProof/>
                <w:webHidden/>
              </w:rPr>
              <w:instrText xml:space="preserve"> PAGEREF _Toc529785515 \h </w:instrText>
            </w:r>
            <w:r>
              <w:rPr>
                <w:noProof/>
                <w:webHidden/>
              </w:rPr>
            </w:r>
            <w:r>
              <w:rPr>
                <w:noProof/>
                <w:webHidden/>
              </w:rPr>
              <w:fldChar w:fldCharType="separate"/>
            </w:r>
            <w:r>
              <w:rPr>
                <w:noProof/>
                <w:webHidden/>
              </w:rPr>
              <w:t>4</w:t>
            </w:r>
            <w:r>
              <w:rPr>
                <w:noProof/>
                <w:webHidden/>
              </w:rPr>
              <w:fldChar w:fldCharType="end"/>
            </w:r>
          </w:hyperlink>
        </w:p>
        <w:p w14:paraId="1CB866B1" w14:textId="2C6F30B3" w:rsidR="007367FC" w:rsidRDefault="007367FC">
          <w:pPr>
            <w:pStyle w:val="TOC2"/>
            <w:rPr>
              <w:noProof/>
              <w:sz w:val="22"/>
              <w:szCs w:val="22"/>
            </w:rPr>
          </w:pPr>
          <w:hyperlink w:anchor="_Toc529785516" w:history="1">
            <w:r w:rsidRPr="00B53AB7">
              <w:rPr>
                <w:rStyle w:val="Hyperlink"/>
                <w:noProof/>
                <w:lang w:val="en-GB"/>
              </w:rPr>
              <w:t>2.</w:t>
            </w:r>
            <w:r>
              <w:rPr>
                <w:noProof/>
                <w:sz w:val="22"/>
                <w:szCs w:val="22"/>
              </w:rPr>
              <w:tab/>
            </w:r>
            <w:r w:rsidRPr="00B53AB7">
              <w:rPr>
                <w:rStyle w:val="Hyperlink"/>
                <w:noProof/>
                <w:lang w:val="en-GB"/>
              </w:rPr>
              <w:t>Asynchronous Programming</w:t>
            </w:r>
            <w:r>
              <w:rPr>
                <w:noProof/>
                <w:webHidden/>
              </w:rPr>
              <w:tab/>
            </w:r>
            <w:r>
              <w:rPr>
                <w:noProof/>
                <w:webHidden/>
              </w:rPr>
              <w:fldChar w:fldCharType="begin"/>
            </w:r>
            <w:r>
              <w:rPr>
                <w:noProof/>
                <w:webHidden/>
              </w:rPr>
              <w:instrText xml:space="preserve"> PAGEREF _Toc529785516 \h </w:instrText>
            </w:r>
            <w:r>
              <w:rPr>
                <w:noProof/>
                <w:webHidden/>
              </w:rPr>
            </w:r>
            <w:r>
              <w:rPr>
                <w:noProof/>
                <w:webHidden/>
              </w:rPr>
              <w:fldChar w:fldCharType="separate"/>
            </w:r>
            <w:r>
              <w:rPr>
                <w:noProof/>
                <w:webHidden/>
              </w:rPr>
              <w:t>4</w:t>
            </w:r>
            <w:r>
              <w:rPr>
                <w:noProof/>
                <w:webHidden/>
              </w:rPr>
              <w:fldChar w:fldCharType="end"/>
            </w:r>
          </w:hyperlink>
        </w:p>
        <w:p w14:paraId="6948660C" w14:textId="40CCC046" w:rsidR="007367FC" w:rsidRDefault="007367FC">
          <w:pPr>
            <w:pStyle w:val="TOC2"/>
            <w:rPr>
              <w:noProof/>
              <w:sz w:val="22"/>
              <w:szCs w:val="22"/>
            </w:rPr>
          </w:pPr>
          <w:hyperlink w:anchor="_Toc529785517" w:history="1">
            <w:r w:rsidRPr="00B53AB7">
              <w:rPr>
                <w:rStyle w:val="Hyperlink"/>
                <w:noProof/>
                <w:lang w:val="en-GB"/>
              </w:rPr>
              <w:t>3.</w:t>
            </w:r>
            <w:r>
              <w:rPr>
                <w:noProof/>
                <w:sz w:val="22"/>
                <w:szCs w:val="22"/>
              </w:rPr>
              <w:tab/>
            </w:r>
            <w:r w:rsidRPr="00B53AB7">
              <w:rPr>
                <w:rStyle w:val="Hyperlink"/>
                <w:noProof/>
                <w:lang w:val="en-GB"/>
              </w:rPr>
              <w:t>Thick Client</w:t>
            </w:r>
            <w:r>
              <w:rPr>
                <w:noProof/>
                <w:webHidden/>
              </w:rPr>
              <w:tab/>
            </w:r>
            <w:r>
              <w:rPr>
                <w:noProof/>
                <w:webHidden/>
              </w:rPr>
              <w:fldChar w:fldCharType="begin"/>
            </w:r>
            <w:r>
              <w:rPr>
                <w:noProof/>
                <w:webHidden/>
              </w:rPr>
              <w:instrText xml:space="preserve"> PAGEREF _Toc529785517 \h </w:instrText>
            </w:r>
            <w:r>
              <w:rPr>
                <w:noProof/>
                <w:webHidden/>
              </w:rPr>
            </w:r>
            <w:r>
              <w:rPr>
                <w:noProof/>
                <w:webHidden/>
              </w:rPr>
              <w:fldChar w:fldCharType="separate"/>
            </w:r>
            <w:r>
              <w:rPr>
                <w:noProof/>
                <w:webHidden/>
              </w:rPr>
              <w:t>4</w:t>
            </w:r>
            <w:r>
              <w:rPr>
                <w:noProof/>
                <w:webHidden/>
              </w:rPr>
              <w:fldChar w:fldCharType="end"/>
            </w:r>
          </w:hyperlink>
        </w:p>
        <w:p w14:paraId="197FBAB8" w14:textId="31609A76" w:rsidR="007367FC" w:rsidRDefault="007367FC">
          <w:pPr>
            <w:pStyle w:val="TOC2"/>
            <w:rPr>
              <w:noProof/>
              <w:sz w:val="22"/>
              <w:szCs w:val="22"/>
            </w:rPr>
          </w:pPr>
          <w:hyperlink w:anchor="_Toc529785518" w:history="1">
            <w:r w:rsidRPr="00B53AB7">
              <w:rPr>
                <w:rStyle w:val="Hyperlink"/>
                <w:noProof/>
                <w:lang w:val="en-GB"/>
              </w:rPr>
              <w:t>4.</w:t>
            </w:r>
            <w:r>
              <w:rPr>
                <w:noProof/>
                <w:sz w:val="22"/>
                <w:szCs w:val="22"/>
              </w:rPr>
              <w:tab/>
            </w:r>
            <w:r w:rsidRPr="00B53AB7">
              <w:rPr>
                <w:rStyle w:val="Hyperlink"/>
                <w:noProof/>
                <w:lang w:val="en-GB"/>
              </w:rPr>
              <w:t>Thin Client</w:t>
            </w:r>
            <w:r>
              <w:rPr>
                <w:noProof/>
                <w:webHidden/>
              </w:rPr>
              <w:tab/>
            </w:r>
            <w:r>
              <w:rPr>
                <w:noProof/>
                <w:webHidden/>
              </w:rPr>
              <w:fldChar w:fldCharType="begin"/>
            </w:r>
            <w:r>
              <w:rPr>
                <w:noProof/>
                <w:webHidden/>
              </w:rPr>
              <w:instrText xml:space="preserve"> PAGEREF _Toc529785518 \h </w:instrText>
            </w:r>
            <w:r>
              <w:rPr>
                <w:noProof/>
                <w:webHidden/>
              </w:rPr>
            </w:r>
            <w:r>
              <w:rPr>
                <w:noProof/>
                <w:webHidden/>
              </w:rPr>
              <w:fldChar w:fldCharType="separate"/>
            </w:r>
            <w:r>
              <w:rPr>
                <w:noProof/>
                <w:webHidden/>
              </w:rPr>
              <w:t>4</w:t>
            </w:r>
            <w:r>
              <w:rPr>
                <w:noProof/>
                <w:webHidden/>
              </w:rPr>
              <w:fldChar w:fldCharType="end"/>
            </w:r>
          </w:hyperlink>
        </w:p>
        <w:p w14:paraId="542AEEF2" w14:textId="54AA2ED0" w:rsidR="007367FC" w:rsidRDefault="007367FC">
          <w:pPr>
            <w:pStyle w:val="TOC2"/>
            <w:rPr>
              <w:noProof/>
              <w:sz w:val="22"/>
              <w:szCs w:val="22"/>
            </w:rPr>
          </w:pPr>
          <w:hyperlink w:anchor="_Toc529785519" w:history="1">
            <w:r w:rsidRPr="00B53AB7">
              <w:rPr>
                <w:rStyle w:val="Hyperlink"/>
                <w:noProof/>
                <w:lang w:val="en-GB"/>
              </w:rPr>
              <w:t>5.</w:t>
            </w:r>
            <w:r>
              <w:rPr>
                <w:noProof/>
                <w:sz w:val="22"/>
                <w:szCs w:val="22"/>
              </w:rPr>
              <w:tab/>
            </w:r>
            <w:r w:rsidRPr="00B53AB7">
              <w:rPr>
                <w:rStyle w:val="Hyperlink"/>
                <w:noProof/>
                <w:lang w:val="en-GB"/>
              </w:rPr>
              <w:t>Code Migration</w:t>
            </w:r>
            <w:r>
              <w:rPr>
                <w:noProof/>
                <w:webHidden/>
              </w:rPr>
              <w:tab/>
            </w:r>
            <w:r>
              <w:rPr>
                <w:noProof/>
                <w:webHidden/>
              </w:rPr>
              <w:fldChar w:fldCharType="begin"/>
            </w:r>
            <w:r>
              <w:rPr>
                <w:noProof/>
                <w:webHidden/>
              </w:rPr>
              <w:instrText xml:space="preserve"> PAGEREF _Toc529785519 \h </w:instrText>
            </w:r>
            <w:r>
              <w:rPr>
                <w:noProof/>
                <w:webHidden/>
              </w:rPr>
            </w:r>
            <w:r>
              <w:rPr>
                <w:noProof/>
                <w:webHidden/>
              </w:rPr>
              <w:fldChar w:fldCharType="separate"/>
            </w:r>
            <w:r>
              <w:rPr>
                <w:noProof/>
                <w:webHidden/>
              </w:rPr>
              <w:t>5</w:t>
            </w:r>
            <w:r>
              <w:rPr>
                <w:noProof/>
                <w:webHidden/>
              </w:rPr>
              <w:fldChar w:fldCharType="end"/>
            </w:r>
          </w:hyperlink>
        </w:p>
        <w:p w14:paraId="0E1DAC68" w14:textId="75C50955" w:rsidR="007367FC" w:rsidRDefault="007367FC">
          <w:pPr>
            <w:pStyle w:val="TOC2"/>
            <w:rPr>
              <w:noProof/>
              <w:sz w:val="22"/>
              <w:szCs w:val="22"/>
            </w:rPr>
          </w:pPr>
          <w:hyperlink w:anchor="_Toc529785520" w:history="1">
            <w:r w:rsidRPr="00B53AB7">
              <w:rPr>
                <w:rStyle w:val="Hyperlink"/>
                <w:noProof/>
                <w:lang w:val="en-GB"/>
              </w:rPr>
              <w:t>6.</w:t>
            </w:r>
            <w:r>
              <w:rPr>
                <w:noProof/>
                <w:sz w:val="22"/>
                <w:szCs w:val="22"/>
              </w:rPr>
              <w:tab/>
            </w:r>
            <w:r w:rsidRPr="00B53AB7">
              <w:rPr>
                <w:rStyle w:val="Hyperlink"/>
                <w:noProof/>
                <w:lang w:val="en-GB"/>
              </w:rPr>
              <w:t>Event Hub Architecture</w:t>
            </w:r>
            <w:r>
              <w:rPr>
                <w:noProof/>
                <w:webHidden/>
              </w:rPr>
              <w:tab/>
            </w:r>
            <w:r>
              <w:rPr>
                <w:noProof/>
                <w:webHidden/>
              </w:rPr>
              <w:fldChar w:fldCharType="begin"/>
            </w:r>
            <w:r>
              <w:rPr>
                <w:noProof/>
                <w:webHidden/>
              </w:rPr>
              <w:instrText xml:space="preserve"> PAGEREF _Toc529785520 \h </w:instrText>
            </w:r>
            <w:r>
              <w:rPr>
                <w:noProof/>
                <w:webHidden/>
              </w:rPr>
            </w:r>
            <w:r>
              <w:rPr>
                <w:noProof/>
                <w:webHidden/>
              </w:rPr>
              <w:fldChar w:fldCharType="separate"/>
            </w:r>
            <w:r>
              <w:rPr>
                <w:noProof/>
                <w:webHidden/>
              </w:rPr>
              <w:t>5</w:t>
            </w:r>
            <w:r>
              <w:rPr>
                <w:noProof/>
                <w:webHidden/>
              </w:rPr>
              <w:fldChar w:fldCharType="end"/>
            </w:r>
          </w:hyperlink>
        </w:p>
        <w:p w14:paraId="236BDA3D" w14:textId="124A52E3" w:rsidR="007367FC" w:rsidRDefault="007367FC">
          <w:pPr>
            <w:pStyle w:val="TOC2"/>
            <w:rPr>
              <w:noProof/>
              <w:sz w:val="22"/>
              <w:szCs w:val="22"/>
            </w:rPr>
          </w:pPr>
          <w:hyperlink w:anchor="_Toc529785521" w:history="1">
            <w:r w:rsidRPr="00B53AB7">
              <w:rPr>
                <w:rStyle w:val="Hyperlink"/>
                <w:noProof/>
                <w:lang w:val="en-GB"/>
              </w:rPr>
              <w:t>7.</w:t>
            </w:r>
            <w:r>
              <w:rPr>
                <w:noProof/>
                <w:sz w:val="22"/>
                <w:szCs w:val="22"/>
              </w:rPr>
              <w:tab/>
            </w:r>
            <w:r w:rsidRPr="00B53AB7">
              <w:rPr>
                <w:rStyle w:val="Hyperlink"/>
                <w:noProof/>
                <w:lang w:val="en-GB"/>
              </w:rPr>
              <w:t>Distributed Hash Table</w:t>
            </w:r>
            <w:r>
              <w:rPr>
                <w:noProof/>
                <w:webHidden/>
              </w:rPr>
              <w:tab/>
            </w:r>
            <w:r>
              <w:rPr>
                <w:noProof/>
                <w:webHidden/>
              </w:rPr>
              <w:fldChar w:fldCharType="begin"/>
            </w:r>
            <w:r>
              <w:rPr>
                <w:noProof/>
                <w:webHidden/>
              </w:rPr>
              <w:instrText xml:space="preserve"> PAGEREF _Toc529785521 \h </w:instrText>
            </w:r>
            <w:r>
              <w:rPr>
                <w:noProof/>
                <w:webHidden/>
              </w:rPr>
            </w:r>
            <w:r>
              <w:rPr>
                <w:noProof/>
                <w:webHidden/>
              </w:rPr>
              <w:fldChar w:fldCharType="separate"/>
            </w:r>
            <w:r>
              <w:rPr>
                <w:noProof/>
                <w:webHidden/>
              </w:rPr>
              <w:t>5</w:t>
            </w:r>
            <w:r>
              <w:rPr>
                <w:noProof/>
                <w:webHidden/>
              </w:rPr>
              <w:fldChar w:fldCharType="end"/>
            </w:r>
          </w:hyperlink>
        </w:p>
        <w:p w14:paraId="7BA0226F" w14:textId="5A2F7023" w:rsidR="007367FC" w:rsidRDefault="007367FC">
          <w:pPr>
            <w:pStyle w:val="TOC2"/>
            <w:rPr>
              <w:noProof/>
              <w:sz w:val="22"/>
              <w:szCs w:val="22"/>
            </w:rPr>
          </w:pPr>
          <w:hyperlink w:anchor="_Toc529785522" w:history="1">
            <w:r w:rsidRPr="00B53AB7">
              <w:rPr>
                <w:rStyle w:val="Hyperlink"/>
                <w:noProof/>
                <w:lang w:val="en-GB"/>
              </w:rPr>
              <w:t>8.</w:t>
            </w:r>
            <w:r>
              <w:rPr>
                <w:noProof/>
                <w:sz w:val="22"/>
                <w:szCs w:val="22"/>
              </w:rPr>
              <w:tab/>
            </w:r>
            <w:r w:rsidRPr="00B53AB7">
              <w:rPr>
                <w:rStyle w:val="Hyperlink"/>
                <w:noProof/>
                <w:lang w:val="en-GB"/>
              </w:rPr>
              <w:t>Distributed Systems</w:t>
            </w:r>
            <w:r>
              <w:rPr>
                <w:noProof/>
                <w:webHidden/>
              </w:rPr>
              <w:tab/>
            </w:r>
            <w:r>
              <w:rPr>
                <w:noProof/>
                <w:webHidden/>
              </w:rPr>
              <w:fldChar w:fldCharType="begin"/>
            </w:r>
            <w:r>
              <w:rPr>
                <w:noProof/>
                <w:webHidden/>
              </w:rPr>
              <w:instrText xml:space="preserve"> PAGEREF _Toc529785522 \h </w:instrText>
            </w:r>
            <w:r>
              <w:rPr>
                <w:noProof/>
                <w:webHidden/>
              </w:rPr>
            </w:r>
            <w:r>
              <w:rPr>
                <w:noProof/>
                <w:webHidden/>
              </w:rPr>
              <w:fldChar w:fldCharType="separate"/>
            </w:r>
            <w:r>
              <w:rPr>
                <w:noProof/>
                <w:webHidden/>
              </w:rPr>
              <w:t>5</w:t>
            </w:r>
            <w:r>
              <w:rPr>
                <w:noProof/>
                <w:webHidden/>
              </w:rPr>
              <w:fldChar w:fldCharType="end"/>
            </w:r>
          </w:hyperlink>
        </w:p>
        <w:p w14:paraId="4955F914" w14:textId="1D46F40B" w:rsidR="007367FC" w:rsidRDefault="007367FC">
          <w:pPr>
            <w:pStyle w:val="TOC2"/>
            <w:rPr>
              <w:noProof/>
              <w:sz w:val="22"/>
              <w:szCs w:val="22"/>
            </w:rPr>
          </w:pPr>
          <w:hyperlink w:anchor="_Toc529785523" w:history="1">
            <w:r w:rsidRPr="00B53AB7">
              <w:rPr>
                <w:rStyle w:val="Hyperlink"/>
                <w:noProof/>
              </w:rPr>
              <w:t>9.</w:t>
            </w:r>
            <w:r>
              <w:rPr>
                <w:noProof/>
                <w:sz w:val="22"/>
                <w:szCs w:val="22"/>
              </w:rPr>
              <w:tab/>
            </w:r>
            <w:r w:rsidRPr="00B53AB7">
              <w:rPr>
                <w:rStyle w:val="Hyperlink"/>
                <w:noProof/>
              </w:rPr>
              <w:t>Open Systems</w:t>
            </w:r>
            <w:r>
              <w:rPr>
                <w:noProof/>
                <w:webHidden/>
              </w:rPr>
              <w:tab/>
            </w:r>
            <w:r>
              <w:rPr>
                <w:noProof/>
                <w:webHidden/>
              </w:rPr>
              <w:fldChar w:fldCharType="begin"/>
            </w:r>
            <w:r>
              <w:rPr>
                <w:noProof/>
                <w:webHidden/>
              </w:rPr>
              <w:instrText xml:space="preserve"> PAGEREF _Toc529785523 \h </w:instrText>
            </w:r>
            <w:r>
              <w:rPr>
                <w:noProof/>
                <w:webHidden/>
              </w:rPr>
            </w:r>
            <w:r>
              <w:rPr>
                <w:noProof/>
                <w:webHidden/>
              </w:rPr>
              <w:fldChar w:fldCharType="separate"/>
            </w:r>
            <w:r>
              <w:rPr>
                <w:noProof/>
                <w:webHidden/>
              </w:rPr>
              <w:t>6</w:t>
            </w:r>
            <w:r>
              <w:rPr>
                <w:noProof/>
                <w:webHidden/>
              </w:rPr>
              <w:fldChar w:fldCharType="end"/>
            </w:r>
          </w:hyperlink>
        </w:p>
        <w:p w14:paraId="02415EBE" w14:textId="0906F291" w:rsidR="007367FC" w:rsidRDefault="007367FC">
          <w:pPr>
            <w:pStyle w:val="TOC2"/>
            <w:rPr>
              <w:noProof/>
              <w:sz w:val="22"/>
              <w:szCs w:val="22"/>
            </w:rPr>
          </w:pPr>
          <w:hyperlink w:anchor="_Toc529785524" w:history="1">
            <w:r w:rsidRPr="00B53AB7">
              <w:rPr>
                <w:rStyle w:val="Hyperlink"/>
                <w:noProof/>
              </w:rPr>
              <w:t>10.</w:t>
            </w:r>
            <w:r>
              <w:rPr>
                <w:noProof/>
                <w:sz w:val="22"/>
                <w:szCs w:val="22"/>
              </w:rPr>
              <w:tab/>
            </w:r>
            <w:r w:rsidRPr="00B53AB7">
              <w:rPr>
                <w:rStyle w:val="Hyperlink"/>
                <w:noProof/>
              </w:rPr>
              <w:t>Peer to Peer Architecture Style</w:t>
            </w:r>
            <w:r>
              <w:rPr>
                <w:noProof/>
                <w:webHidden/>
              </w:rPr>
              <w:tab/>
            </w:r>
            <w:r>
              <w:rPr>
                <w:noProof/>
                <w:webHidden/>
              </w:rPr>
              <w:fldChar w:fldCharType="begin"/>
            </w:r>
            <w:r>
              <w:rPr>
                <w:noProof/>
                <w:webHidden/>
              </w:rPr>
              <w:instrText xml:space="preserve"> PAGEREF _Toc529785524 \h </w:instrText>
            </w:r>
            <w:r>
              <w:rPr>
                <w:noProof/>
                <w:webHidden/>
              </w:rPr>
            </w:r>
            <w:r>
              <w:rPr>
                <w:noProof/>
                <w:webHidden/>
              </w:rPr>
              <w:fldChar w:fldCharType="separate"/>
            </w:r>
            <w:r>
              <w:rPr>
                <w:noProof/>
                <w:webHidden/>
              </w:rPr>
              <w:t>6</w:t>
            </w:r>
            <w:r>
              <w:rPr>
                <w:noProof/>
                <w:webHidden/>
              </w:rPr>
              <w:fldChar w:fldCharType="end"/>
            </w:r>
          </w:hyperlink>
        </w:p>
        <w:p w14:paraId="20DC56C6" w14:textId="7806F85A" w:rsidR="007367FC" w:rsidRDefault="007367FC">
          <w:pPr>
            <w:pStyle w:val="TOC2"/>
            <w:rPr>
              <w:noProof/>
              <w:sz w:val="22"/>
              <w:szCs w:val="22"/>
            </w:rPr>
          </w:pPr>
          <w:hyperlink w:anchor="_Toc529785525" w:history="1">
            <w:r w:rsidRPr="00B53AB7">
              <w:rPr>
                <w:rStyle w:val="Hyperlink"/>
                <w:noProof/>
              </w:rPr>
              <w:t>11.</w:t>
            </w:r>
            <w:r>
              <w:rPr>
                <w:noProof/>
                <w:sz w:val="22"/>
                <w:szCs w:val="22"/>
              </w:rPr>
              <w:tab/>
            </w:r>
            <w:r w:rsidRPr="00B53AB7">
              <w:rPr>
                <w:rStyle w:val="Hyperlink"/>
                <w:noProof/>
              </w:rPr>
              <w:t>Bluetooth</w:t>
            </w:r>
            <w:r>
              <w:rPr>
                <w:noProof/>
                <w:webHidden/>
              </w:rPr>
              <w:tab/>
            </w:r>
            <w:r>
              <w:rPr>
                <w:noProof/>
                <w:webHidden/>
              </w:rPr>
              <w:fldChar w:fldCharType="begin"/>
            </w:r>
            <w:r>
              <w:rPr>
                <w:noProof/>
                <w:webHidden/>
              </w:rPr>
              <w:instrText xml:space="preserve"> PAGEREF _Toc529785525 \h </w:instrText>
            </w:r>
            <w:r>
              <w:rPr>
                <w:noProof/>
                <w:webHidden/>
              </w:rPr>
            </w:r>
            <w:r>
              <w:rPr>
                <w:noProof/>
                <w:webHidden/>
              </w:rPr>
              <w:fldChar w:fldCharType="separate"/>
            </w:r>
            <w:r>
              <w:rPr>
                <w:noProof/>
                <w:webHidden/>
              </w:rPr>
              <w:t>6</w:t>
            </w:r>
            <w:r>
              <w:rPr>
                <w:noProof/>
                <w:webHidden/>
              </w:rPr>
              <w:fldChar w:fldCharType="end"/>
            </w:r>
          </w:hyperlink>
        </w:p>
        <w:p w14:paraId="3FF9A2CE" w14:textId="247DC07B" w:rsidR="007367FC" w:rsidRDefault="007367FC">
          <w:pPr>
            <w:pStyle w:val="TOC2"/>
            <w:rPr>
              <w:noProof/>
              <w:sz w:val="22"/>
              <w:szCs w:val="22"/>
            </w:rPr>
          </w:pPr>
          <w:hyperlink w:anchor="_Toc529785526" w:history="1">
            <w:r w:rsidRPr="00B53AB7">
              <w:rPr>
                <w:rStyle w:val="Hyperlink"/>
                <w:noProof/>
              </w:rPr>
              <w:t>12.</w:t>
            </w:r>
            <w:r>
              <w:rPr>
                <w:noProof/>
                <w:sz w:val="22"/>
                <w:szCs w:val="22"/>
              </w:rPr>
              <w:tab/>
            </w:r>
            <w:r w:rsidRPr="00B53AB7">
              <w:rPr>
                <w:rStyle w:val="Hyperlink"/>
                <w:noProof/>
              </w:rPr>
              <w:t>Asymmetric Encryption</w:t>
            </w:r>
            <w:r>
              <w:rPr>
                <w:noProof/>
                <w:webHidden/>
              </w:rPr>
              <w:tab/>
            </w:r>
            <w:r>
              <w:rPr>
                <w:noProof/>
                <w:webHidden/>
              </w:rPr>
              <w:fldChar w:fldCharType="begin"/>
            </w:r>
            <w:r>
              <w:rPr>
                <w:noProof/>
                <w:webHidden/>
              </w:rPr>
              <w:instrText xml:space="preserve"> PAGEREF _Toc529785526 \h </w:instrText>
            </w:r>
            <w:r>
              <w:rPr>
                <w:noProof/>
                <w:webHidden/>
              </w:rPr>
            </w:r>
            <w:r>
              <w:rPr>
                <w:noProof/>
                <w:webHidden/>
              </w:rPr>
              <w:fldChar w:fldCharType="separate"/>
            </w:r>
            <w:r>
              <w:rPr>
                <w:noProof/>
                <w:webHidden/>
              </w:rPr>
              <w:t>6</w:t>
            </w:r>
            <w:r>
              <w:rPr>
                <w:noProof/>
                <w:webHidden/>
              </w:rPr>
              <w:fldChar w:fldCharType="end"/>
            </w:r>
          </w:hyperlink>
        </w:p>
        <w:p w14:paraId="66E77E24" w14:textId="7D529344" w:rsidR="007367FC" w:rsidRDefault="007367FC">
          <w:pPr>
            <w:pStyle w:val="TOC2"/>
            <w:rPr>
              <w:noProof/>
              <w:sz w:val="22"/>
              <w:szCs w:val="22"/>
            </w:rPr>
          </w:pPr>
          <w:hyperlink w:anchor="_Toc529785527" w:history="1">
            <w:r w:rsidRPr="00B53AB7">
              <w:rPr>
                <w:rStyle w:val="Hyperlink"/>
                <w:noProof/>
              </w:rPr>
              <w:t>13.</w:t>
            </w:r>
            <w:r>
              <w:rPr>
                <w:noProof/>
                <w:sz w:val="22"/>
                <w:szCs w:val="22"/>
              </w:rPr>
              <w:tab/>
            </w:r>
            <w:r w:rsidRPr="00B53AB7">
              <w:rPr>
                <w:rStyle w:val="Hyperlink"/>
                <w:noProof/>
              </w:rPr>
              <w:t>Data Hash</w:t>
            </w:r>
            <w:r>
              <w:rPr>
                <w:noProof/>
                <w:webHidden/>
              </w:rPr>
              <w:tab/>
            </w:r>
            <w:r>
              <w:rPr>
                <w:noProof/>
                <w:webHidden/>
              </w:rPr>
              <w:fldChar w:fldCharType="begin"/>
            </w:r>
            <w:r>
              <w:rPr>
                <w:noProof/>
                <w:webHidden/>
              </w:rPr>
              <w:instrText xml:space="preserve"> PAGEREF _Toc529785527 \h </w:instrText>
            </w:r>
            <w:r>
              <w:rPr>
                <w:noProof/>
                <w:webHidden/>
              </w:rPr>
            </w:r>
            <w:r>
              <w:rPr>
                <w:noProof/>
                <w:webHidden/>
              </w:rPr>
              <w:fldChar w:fldCharType="separate"/>
            </w:r>
            <w:r>
              <w:rPr>
                <w:noProof/>
                <w:webHidden/>
              </w:rPr>
              <w:t>7</w:t>
            </w:r>
            <w:r>
              <w:rPr>
                <w:noProof/>
                <w:webHidden/>
              </w:rPr>
              <w:fldChar w:fldCharType="end"/>
            </w:r>
          </w:hyperlink>
        </w:p>
        <w:p w14:paraId="59DF2BF4" w14:textId="3794D08C" w:rsidR="007367FC" w:rsidRDefault="007367FC">
          <w:pPr>
            <w:pStyle w:val="TOC2"/>
            <w:rPr>
              <w:noProof/>
              <w:sz w:val="22"/>
              <w:szCs w:val="22"/>
            </w:rPr>
          </w:pPr>
          <w:hyperlink w:anchor="_Toc529785528" w:history="1">
            <w:r w:rsidRPr="00B53AB7">
              <w:rPr>
                <w:rStyle w:val="Hyperlink"/>
                <w:noProof/>
              </w:rPr>
              <w:t>14.</w:t>
            </w:r>
            <w:r>
              <w:rPr>
                <w:noProof/>
                <w:sz w:val="22"/>
                <w:szCs w:val="22"/>
              </w:rPr>
              <w:tab/>
            </w:r>
            <w:r w:rsidRPr="00B53AB7">
              <w:rPr>
                <w:rStyle w:val="Hyperlink"/>
                <w:noProof/>
              </w:rPr>
              <w:t>Network Address Translation</w:t>
            </w:r>
            <w:r>
              <w:rPr>
                <w:noProof/>
                <w:webHidden/>
              </w:rPr>
              <w:tab/>
            </w:r>
            <w:r>
              <w:rPr>
                <w:noProof/>
                <w:webHidden/>
              </w:rPr>
              <w:fldChar w:fldCharType="begin"/>
            </w:r>
            <w:r>
              <w:rPr>
                <w:noProof/>
                <w:webHidden/>
              </w:rPr>
              <w:instrText xml:space="preserve"> PAGEREF _Toc529785528 \h </w:instrText>
            </w:r>
            <w:r>
              <w:rPr>
                <w:noProof/>
                <w:webHidden/>
              </w:rPr>
            </w:r>
            <w:r>
              <w:rPr>
                <w:noProof/>
                <w:webHidden/>
              </w:rPr>
              <w:fldChar w:fldCharType="separate"/>
            </w:r>
            <w:r>
              <w:rPr>
                <w:noProof/>
                <w:webHidden/>
              </w:rPr>
              <w:t>7</w:t>
            </w:r>
            <w:r>
              <w:rPr>
                <w:noProof/>
                <w:webHidden/>
              </w:rPr>
              <w:fldChar w:fldCharType="end"/>
            </w:r>
          </w:hyperlink>
        </w:p>
        <w:p w14:paraId="61A619AA" w14:textId="412B99CB" w:rsidR="007367FC" w:rsidRDefault="007367FC">
          <w:pPr>
            <w:pStyle w:val="TOC2"/>
            <w:rPr>
              <w:noProof/>
              <w:sz w:val="22"/>
              <w:szCs w:val="22"/>
            </w:rPr>
          </w:pPr>
          <w:hyperlink w:anchor="_Toc529785529" w:history="1">
            <w:r w:rsidRPr="00B53AB7">
              <w:rPr>
                <w:rStyle w:val="Hyperlink"/>
                <w:noProof/>
              </w:rPr>
              <w:t>15.</w:t>
            </w:r>
            <w:r>
              <w:rPr>
                <w:noProof/>
                <w:sz w:val="22"/>
                <w:szCs w:val="22"/>
              </w:rPr>
              <w:tab/>
            </w:r>
            <w:r w:rsidRPr="00B53AB7">
              <w:rPr>
                <w:rStyle w:val="Hyperlink"/>
                <w:noProof/>
              </w:rPr>
              <w:t>Symmetric Encryption</w:t>
            </w:r>
            <w:r>
              <w:rPr>
                <w:noProof/>
                <w:webHidden/>
              </w:rPr>
              <w:tab/>
            </w:r>
            <w:r>
              <w:rPr>
                <w:noProof/>
                <w:webHidden/>
              </w:rPr>
              <w:fldChar w:fldCharType="begin"/>
            </w:r>
            <w:r>
              <w:rPr>
                <w:noProof/>
                <w:webHidden/>
              </w:rPr>
              <w:instrText xml:space="preserve"> PAGEREF _Toc529785529 \h </w:instrText>
            </w:r>
            <w:r>
              <w:rPr>
                <w:noProof/>
                <w:webHidden/>
              </w:rPr>
            </w:r>
            <w:r>
              <w:rPr>
                <w:noProof/>
                <w:webHidden/>
              </w:rPr>
              <w:fldChar w:fldCharType="separate"/>
            </w:r>
            <w:r>
              <w:rPr>
                <w:noProof/>
                <w:webHidden/>
              </w:rPr>
              <w:t>7</w:t>
            </w:r>
            <w:r>
              <w:rPr>
                <w:noProof/>
                <w:webHidden/>
              </w:rPr>
              <w:fldChar w:fldCharType="end"/>
            </w:r>
          </w:hyperlink>
        </w:p>
        <w:p w14:paraId="3C33696C" w14:textId="711713F2" w:rsidR="007367FC" w:rsidRDefault="007367FC">
          <w:pPr>
            <w:pStyle w:val="TOC1"/>
            <w:rPr>
              <w:noProof/>
              <w:sz w:val="22"/>
              <w:szCs w:val="22"/>
            </w:rPr>
          </w:pPr>
          <w:hyperlink w:anchor="_Toc529785530" w:history="1">
            <w:r w:rsidRPr="00B53AB7">
              <w:rPr>
                <w:rStyle w:val="Hyperlink"/>
                <w:noProof/>
                <w:lang w:val="en-GB"/>
              </w:rPr>
              <w:t>Forum Postings</w:t>
            </w:r>
            <w:r>
              <w:rPr>
                <w:noProof/>
                <w:webHidden/>
              </w:rPr>
              <w:tab/>
            </w:r>
            <w:r>
              <w:rPr>
                <w:noProof/>
                <w:webHidden/>
              </w:rPr>
              <w:fldChar w:fldCharType="begin"/>
            </w:r>
            <w:r>
              <w:rPr>
                <w:noProof/>
                <w:webHidden/>
              </w:rPr>
              <w:instrText xml:space="preserve"> PAGEREF _Toc529785530 \h </w:instrText>
            </w:r>
            <w:r>
              <w:rPr>
                <w:noProof/>
                <w:webHidden/>
              </w:rPr>
            </w:r>
            <w:r>
              <w:rPr>
                <w:noProof/>
                <w:webHidden/>
              </w:rPr>
              <w:fldChar w:fldCharType="separate"/>
            </w:r>
            <w:r>
              <w:rPr>
                <w:noProof/>
                <w:webHidden/>
              </w:rPr>
              <w:t>8</w:t>
            </w:r>
            <w:r>
              <w:rPr>
                <w:noProof/>
                <w:webHidden/>
              </w:rPr>
              <w:fldChar w:fldCharType="end"/>
            </w:r>
          </w:hyperlink>
        </w:p>
        <w:p w14:paraId="1B6025D5" w14:textId="63173081" w:rsidR="007367FC" w:rsidRDefault="007367FC">
          <w:pPr>
            <w:pStyle w:val="TOC3"/>
            <w:rPr>
              <w:noProof/>
              <w:sz w:val="22"/>
              <w:szCs w:val="22"/>
            </w:rPr>
          </w:pPr>
          <w:hyperlink w:anchor="_Toc529785531" w:history="1">
            <w:r w:rsidRPr="00B53AB7">
              <w:rPr>
                <w:rStyle w:val="Hyperlink"/>
                <w:noProof/>
              </w:rPr>
              <w:t>Say Hello Forum My Entry:</w:t>
            </w:r>
            <w:r>
              <w:rPr>
                <w:noProof/>
                <w:webHidden/>
              </w:rPr>
              <w:tab/>
            </w:r>
            <w:r>
              <w:rPr>
                <w:noProof/>
                <w:webHidden/>
              </w:rPr>
              <w:fldChar w:fldCharType="begin"/>
            </w:r>
            <w:r>
              <w:rPr>
                <w:noProof/>
                <w:webHidden/>
              </w:rPr>
              <w:instrText xml:space="preserve"> PAGEREF _Toc529785531 \h </w:instrText>
            </w:r>
            <w:r>
              <w:rPr>
                <w:noProof/>
                <w:webHidden/>
              </w:rPr>
            </w:r>
            <w:r>
              <w:rPr>
                <w:noProof/>
                <w:webHidden/>
              </w:rPr>
              <w:fldChar w:fldCharType="separate"/>
            </w:r>
            <w:r>
              <w:rPr>
                <w:noProof/>
                <w:webHidden/>
              </w:rPr>
              <w:t>8</w:t>
            </w:r>
            <w:r>
              <w:rPr>
                <w:noProof/>
                <w:webHidden/>
              </w:rPr>
              <w:fldChar w:fldCharType="end"/>
            </w:r>
          </w:hyperlink>
        </w:p>
        <w:p w14:paraId="52982ECD" w14:textId="22730C99" w:rsidR="007367FC" w:rsidRDefault="007367FC">
          <w:pPr>
            <w:pStyle w:val="TOC3"/>
            <w:rPr>
              <w:noProof/>
              <w:sz w:val="22"/>
              <w:szCs w:val="22"/>
            </w:rPr>
          </w:pPr>
          <w:hyperlink w:anchor="_Toc529785532" w:history="1">
            <w:r w:rsidRPr="00B53AB7">
              <w:rPr>
                <w:rStyle w:val="Hyperlink"/>
                <w:noProof/>
              </w:rPr>
              <w:t>Reply to Chris Williams Introduction:</w:t>
            </w:r>
            <w:r>
              <w:rPr>
                <w:noProof/>
                <w:webHidden/>
              </w:rPr>
              <w:tab/>
            </w:r>
            <w:r>
              <w:rPr>
                <w:noProof/>
                <w:webHidden/>
              </w:rPr>
              <w:fldChar w:fldCharType="begin"/>
            </w:r>
            <w:r>
              <w:rPr>
                <w:noProof/>
                <w:webHidden/>
              </w:rPr>
              <w:instrText xml:space="preserve"> PAGEREF _Toc529785532 \h </w:instrText>
            </w:r>
            <w:r>
              <w:rPr>
                <w:noProof/>
                <w:webHidden/>
              </w:rPr>
            </w:r>
            <w:r>
              <w:rPr>
                <w:noProof/>
                <w:webHidden/>
              </w:rPr>
              <w:fldChar w:fldCharType="separate"/>
            </w:r>
            <w:r>
              <w:rPr>
                <w:noProof/>
                <w:webHidden/>
              </w:rPr>
              <w:t>8</w:t>
            </w:r>
            <w:r>
              <w:rPr>
                <w:noProof/>
                <w:webHidden/>
              </w:rPr>
              <w:fldChar w:fldCharType="end"/>
            </w:r>
          </w:hyperlink>
        </w:p>
        <w:p w14:paraId="334840D2" w14:textId="5E5222C9" w:rsidR="007367FC" w:rsidRDefault="007367FC">
          <w:pPr>
            <w:pStyle w:val="TOC3"/>
            <w:rPr>
              <w:noProof/>
              <w:sz w:val="22"/>
              <w:szCs w:val="22"/>
            </w:rPr>
          </w:pPr>
          <w:hyperlink w:anchor="_Toc529785533" w:history="1">
            <w:r w:rsidRPr="00B53AB7">
              <w:rPr>
                <w:rStyle w:val="Hyperlink"/>
                <w:noProof/>
              </w:rPr>
              <w:t xml:space="preserve">Reply to Chuan Chang in Hello: </w:t>
            </w:r>
            <w:r w:rsidRPr="00B53AB7">
              <w:rPr>
                <w:rStyle w:val="Hyperlink"/>
                <w:rFonts w:ascii="Times New Roman" w:hAnsi="Times New Roman" w:cs="Times New Roman"/>
                <w:noProof/>
              </w:rPr>
              <w:t>Hi John,</w:t>
            </w:r>
            <w:r>
              <w:rPr>
                <w:noProof/>
                <w:webHidden/>
              </w:rPr>
              <w:tab/>
            </w:r>
            <w:r>
              <w:rPr>
                <w:noProof/>
                <w:webHidden/>
              </w:rPr>
              <w:fldChar w:fldCharType="begin"/>
            </w:r>
            <w:r>
              <w:rPr>
                <w:noProof/>
                <w:webHidden/>
              </w:rPr>
              <w:instrText xml:space="preserve"> PAGEREF _Toc529785533 \h </w:instrText>
            </w:r>
            <w:r>
              <w:rPr>
                <w:noProof/>
                <w:webHidden/>
              </w:rPr>
            </w:r>
            <w:r>
              <w:rPr>
                <w:noProof/>
                <w:webHidden/>
              </w:rPr>
              <w:fldChar w:fldCharType="separate"/>
            </w:r>
            <w:r>
              <w:rPr>
                <w:noProof/>
                <w:webHidden/>
              </w:rPr>
              <w:t>8</w:t>
            </w:r>
            <w:r>
              <w:rPr>
                <w:noProof/>
                <w:webHidden/>
              </w:rPr>
              <w:fldChar w:fldCharType="end"/>
            </w:r>
          </w:hyperlink>
        </w:p>
        <w:p w14:paraId="75EB83AA" w14:textId="42964037" w:rsidR="007367FC" w:rsidRDefault="007367FC">
          <w:pPr>
            <w:pStyle w:val="TOC3"/>
            <w:rPr>
              <w:noProof/>
              <w:sz w:val="22"/>
              <w:szCs w:val="22"/>
            </w:rPr>
          </w:pPr>
          <w:hyperlink w:anchor="_Toc529785534" w:history="1">
            <w:r w:rsidRPr="00B53AB7">
              <w:rPr>
                <w:rStyle w:val="Hyperlink"/>
                <w:noProof/>
              </w:rPr>
              <w:t>General Homework Submissions:</w:t>
            </w:r>
            <w:r>
              <w:rPr>
                <w:noProof/>
                <w:webHidden/>
              </w:rPr>
              <w:tab/>
            </w:r>
            <w:r>
              <w:rPr>
                <w:noProof/>
                <w:webHidden/>
              </w:rPr>
              <w:fldChar w:fldCharType="begin"/>
            </w:r>
            <w:r>
              <w:rPr>
                <w:noProof/>
                <w:webHidden/>
              </w:rPr>
              <w:instrText xml:space="preserve"> PAGEREF _Toc529785534 \h </w:instrText>
            </w:r>
            <w:r>
              <w:rPr>
                <w:noProof/>
                <w:webHidden/>
              </w:rPr>
            </w:r>
            <w:r>
              <w:rPr>
                <w:noProof/>
                <w:webHidden/>
              </w:rPr>
              <w:fldChar w:fldCharType="separate"/>
            </w:r>
            <w:r>
              <w:rPr>
                <w:noProof/>
                <w:webHidden/>
              </w:rPr>
              <w:t>8</w:t>
            </w:r>
            <w:r>
              <w:rPr>
                <w:noProof/>
                <w:webHidden/>
              </w:rPr>
              <w:fldChar w:fldCharType="end"/>
            </w:r>
          </w:hyperlink>
        </w:p>
        <w:p w14:paraId="6727069E" w14:textId="0D918EC2" w:rsidR="007367FC" w:rsidRDefault="007367FC">
          <w:pPr>
            <w:pStyle w:val="TOC3"/>
            <w:rPr>
              <w:noProof/>
              <w:sz w:val="22"/>
              <w:szCs w:val="22"/>
            </w:rPr>
          </w:pPr>
          <w:hyperlink w:anchor="_Toc529785535" w:history="1">
            <w:r w:rsidRPr="00B53AB7">
              <w:rPr>
                <w:rStyle w:val="Hyperlink"/>
                <w:noProof/>
                <w:shd w:val="clear" w:color="auto" w:fill="FFFFFF"/>
              </w:rPr>
              <w:t>Provide automated grading scripts for submissions double check</w:t>
            </w:r>
            <w:r>
              <w:rPr>
                <w:noProof/>
                <w:webHidden/>
              </w:rPr>
              <w:tab/>
            </w:r>
            <w:r>
              <w:rPr>
                <w:noProof/>
                <w:webHidden/>
              </w:rPr>
              <w:fldChar w:fldCharType="begin"/>
            </w:r>
            <w:r>
              <w:rPr>
                <w:noProof/>
                <w:webHidden/>
              </w:rPr>
              <w:instrText xml:space="preserve"> PAGEREF _Toc529785535 \h </w:instrText>
            </w:r>
            <w:r>
              <w:rPr>
                <w:noProof/>
                <w:webHidden/>
              </w:rPr>
            </w:r>
            <w:r>
              <w:rPr>
                <w:noProof/>
                <w:webHidden/>
              </w:rPr>
              <w:fldChar w:fldCharType="separate"/>
            </w:r>
            <w:r>
              <w:rPr>
                <w:noProof/>
                <w:webHidden/>
              </w:rPr>
              <w:t>8</w:t>
            </w:r>
            <w:r>
              <w:rPr>
                <w:noProof/>
                <w:webHidden/>
              </w:rPr>
              <w:fldChar w:fldCharType="end"/>
            </w:r>
          </w:hyperlink>
        </w:p>
        <w:p w14:paraId="5F35D0F6" w14:textId="46D313FF" w:rsidR="007367FC" w:rsidRDefault="007367FC">
          <w:pPr>
            <w:pStyle w:val="TOC3"/>
            <w:rPr>
              <w:noProof/>
              <w:sz w:val="22"/>
              <w:szCs w:val="22"/>
            </w:rPr>
          </w:pPr>
          <w:hyperlink w:anchor="_Toc529785536" w:history="1">
            <w:r w:rsidRPr="00B53AB7">
              <w:rPr>
                <w:rStyle w:val="Hyperlink"/>
                <w:noProof/>
                <w:shd w:val="clear" w:color="auto" w:fill="F2F8FC"/>
              </w:rPr>
              <w:t>Network Labs Secreenshots?</w:t>
            </w:r>
            <w:r>
              <w:rPr>
                <w:noProof/>
                <w:webHidden/>
              </w:rPr>
              <w:tab/>
            </w:r>
            <w:r>
              <w:rPr>
                <w:noProof/>
                <w:webHidden/>
              </w:rPr>
              <w:fldChar w:fldCharType="begin"/>
            </w:r>
            <w:r>
              <w:rPr>
                <w:noProof/>
                <w:webHidden/>
              </w:rPr>
              <w:instrText xml:space="preserve"> PAGEREF _Toc529785536 \h </w:instrText>
            </w:r>
            <w:r>
              <w:rPr>
                <w:noProof/>
                <w:webHidden/>
              </w:rPr>
            </w:r>
            <w:r>
              <w:rPr>
                <w:noProof/>
                <w:webHidden/>
              </w:rPr>
              <w:fldChar w:fldCharType="separate"/>
            </w:r>
            <w:r>
              <w:rPr>
                <w:noProof/>
                <w:webHidden/>
              </w:rPr>
              <w:t>8</w:t>
            </w:r>
            <w:r>
              <w:rPr>
                <w:noProof/>
                <w:webHidden/>
              </w:rPr>
              <w:fldChar w:fldCharType="end"/>
            </w:r>
          </w:hyperlink>
        </w:p>
        <w:p w14:paraId="2E9E46FC" w14:textId="4DF6C80C" w:rsidR="007367FC" w:rsidRDefault="007367FC">
          <w:pPr>
            <w:pStyle w:val="TOC3"/>
            <w:rPr>
              <w:noProof/>
              <w:sz w:val="22"/>
              <w:szCs w:val="22"/>
            </w:rPr>
          </w:pPr>
          <w:hyperlink w:anchor="_Toc529785537" w:history="1">
            <w:r w:rsidRPr="00B53AB7">
              <w:rPr>
                <w:rStyle w:val="Hyperlink"/>
                <w:noProof/>
                <w:shd w:val="clear" w:color="auto" w:fill="FFFFFF"/>
              </w:rPr>
              <w:t>JokeServer: “Address Already In Use”</w:t>
            </w:r>
            <w:r>
              <w:rPr>
                <w:noProof/>
                <w:webHidden/>
              </w:rPr>
              <w:tab/>
            </w:r>
            <w:r>
              <w:rPr>
                <w:noProof/>
                <w:webHidden/>
              </w:rPr>
              <w:fldChar w:fldCharType="begin"/>
            </w:r>
            <w:r>
              <w:rPr>
                <w:noProof/>
                <w:webHidden/>
              </w:rPr>
              <w:instrText xml:space="preserve"> PAGEREF _Toc529785537 \h </w:instrText>
            </w:r>
            <w:r>
              <w:rPr>
                <w:noProof/>
                <w:webHidden/>
              </w:rPr>
            </w:r>
            <w:r>
              <w:rPr>
                <w:noProof/>
                <w:webHidden/>
              </w:rPr>
              <w:fldChar w:fldCharType="separate"/>
            </w:r>
            <w:r>
              <w:rPr>
                <w:noProof/>
                <w:webHidden/>
              </w:rPr>
              <w:t>9</w:t>
            </w:r>
            <w:r>
              <w:rPr>
                <w:noProof/>
                <w:webHidden/>
              </w:rPr>
              <w:fldChar w:fldCharType="end"/>
            </w:r>
          </w:hyperlink>
        </w:p>
        <w:p w14:paraId="0915EE51" w14:textId="2973FF5E" w:rsidR="007367FC" w:rsidRDefault="007367FC">
          <w:pPr>
            <w:pStyle w:val="TOC3"/>
            <w:rPr>
              <w:noProof/>
              <w:sz w:val="22"/>
              <w:szCs w:val="22"/>
            </w:rPr>
          </w:pPr>
          <w:hyperlink w:anchor="_Toc529785538" w:history="1">
            <w:r w:rsidRPr="00B53AB7">
              <w:rPr>
                <w:rStyle w:val="Hyperlink"/>
                <w:rFonts w:eastAsia="Times New Roman"/>
                <w:noProof/>
              </w:rPr>
              <w:t>Reply in Joke Server to “Maintaining State/Programming Form Question:”</w:t>
            </w:r>
            <w:r>
              <w:rPr>
                <w:noProof/>
                <w:webHidden/>
              </w:rPr>
              <w:tab/>
            </w:r>
            <w:r>
              <w:rPr>
                <w:noProof/>
                <w:webHidden/>
              </w:rPr>
              <w:fldChar w:fldCharType="begin"/>
            </w:r>
            <w:r>
              <w:rPr>
                <w:noProof/>
                <w:webHidden/>
              </w:rPr>
              <w:instrText xml:space="preserve"> PAGEREF _Toc529785538 \h </w:instrText>
            </w:r>
            <w:r>
              <w:rPr>
                <w:noProof/>
                <w:webHidden/>
              </w:rPr>
            </w:r>
            <w:r>
              <w:rPr>
                <w:noProof/>
                <w:webHidden/>
              </w:rPr>
              <w:fldChar w:fldCharType="separate"/>
            </w:r>
            <w:r>
              <w:rPr>
                <w:noProof/>
                <w:webHidden/>
              </w:rPr>
              <w:t>9</w:t>
            </w:r>
            <w:r>
              <w:rPr>
                <w:noProof/>
                <w:webHidden/>
              </w:rPr>
              <w:fldChar w:fldCharType="end"/>
            </w:r>
          </w:hyperlink>
        </w:p>
        <w:p w14:paraId="296458D1" w14:textId="7D222EC2" w:rsidR="007367FC" w:rsidRDefault="007367FC">
          <w:pPr>
            <w:pStyle w:val="TOC3"/>
            <w:rPr>
              <w:noProof/>
              <w:sz w:val="22"/>
              <w:szCs w:val="22"/>
            </w:rPr>
          </w:pPr>
          <w:hyperlink w:anchor="_Toc529785539" w:history="1">
            <w:r w:rsidRPr="00B53AB7">
              <w:rPr>
                <w:rStyle w:val="Hyperlink"/>
                <w:noProof/>
              </w:rPr>
              <w:t>Reply in Networks Lab to “Some other network tools to check out”</w:t>
            </w:r>
            <w:r>
              <w:rPr>
                <w:noProof/>
                <w:webHidden/>
              </w:rPr>
              <w:tab/>
            </w:r>
            <w:r>
              <w:rPr>
                <w:noProof/>
                <w:webHidden/>
              </w:rPr>
              <w:fldChar w:fldCharType="begin"/>
            </w:r>
            <w:r>
              <w:rPr>
                <w:noProof/>
                <w:webHidden/>
              </w:rPr>
              <w:instrText xml:space="preserve"> PAGEREF _Toc529785539 \h </w:instrText>
            </w:r>
            <w:r>
              <w:rPr>
                <w:noProof/>
                <w:webHidden/>
              </w:rPr>
            </w:r>
            <w:r>
              <w:rPr>
                <w:noProof/>
                <w:webHidden/>
              </w:rPr>
              <w:fldChar w:fldCharType="separate"/>
            </w:r>
            <w:r>
              <w:rPr>
                <w:noProof/>
                <w:webHidden/>
              </w:rPr>
              <w:t>9</w:t>
            </w:r>
            <w:r>
              <w:rPr>
                <w:noProof/>
                <w:webHidden/>
              </w:rPr>
              <w:fldChar w:fldCharType="end"/>
            </w:r>
          </w:hyperlink>
        </w:p>
        <w:p w14:paraId="09B01708" w14:textId="359FF843" w:rsidR="007367FC" w:rsidRDefault="007367FC">
          <w:pPr>
            <w:pStyle w:val="TOC3"/>
            <w:rPr>
              <w:noProof/>
              <w:sz w:val="22"/>
              <w:szCs w:val="22"/>
            </w:rPr>
          </w:pPr>
          <w:hyperlink w:anchor="_Toc529785540" w:history="1">
            <w:r w:rsidRPr="00B53AB7">
              <w:rPr>
                <w:rStyle w:val="Hyperlink"/>
                <w:noProof/>
              </w:rPr>
              <w:t>JokeServer Joke Server Architecture</w:t>
            </w:r>
            <w:r>
              <w:rPr>
                <w:noProof/>
                <w:webHidden/>
              </w:rPr>
              <w:tab/>
            </w:r>
            <w:r>
              <w:rPr>
                <w:noProof/>
                <w:webHidden/>
              </w:rPr>
              <w:fldChar w:fldCharType="begin"/>
            </w:r>
            <w:r>
              <w:rPr>
                <w:noProof/>
                <w:webHidden/>
              </w:rPr>
              <w:instrText xml:space="preserve"> PAGEREF _Toc529785540 \h </w:instrText>
            </w:r>
            <w:r>
              <w:rPr>
                <w:noProof/>
                <w:webHidden/>
              </w:rPr>
            </w:r>
            <w:r>
              <w:rPr>
                <w:noProof/>
                <w:webHidden/>
              </w:rPr>
              <w:fldChar w:fldCharType="separate"/>
            </w:r>
            <w:r>
              <w:rPr>
                <w:noProof/>
                <w:webHidden/>
              </w:rPr>
              <w:t>9</w:t>
            </w:r>
            <w:r>
              <w:rPr>
                <w:noProof/>
                <w:webHidden/>
              </w:rPr>
              <w:fldChar w:fldCharType="end"/>
            </w:r>
          </w:hyperlink>
        </w:p>
        <w:p w14:paraId="43703DDC" w14:textId="6FD5EA97" w:rsidR="007367FC" w:rsidRDefault="007367FC">
          <w:pPr>
            <w:pStyle w:val="TOC3"/>
            <w:rPr>
              <w:noProof/>
              <w:sz w:val="22"/>
              <w:szCs w:val="22"/>
            </w:rPr>
          </w:pPr>
          <w:hyperlink w:anchor="_Toc529785541" w:history="1">
            <w:r w:rsidRPr="00B53AB7">
              <w:rPr>
                <w:rStyle w:val="Hyperlink"/>
                <w:noProof/>
              </w:rPr>
              <w:t>General CodeMigration:</w:t>
            </w:r>
            <w:r>
              <w:rPr>
                <w:noProof/>
                <w:webHidden/>
              </w:rPr>
              <w:tab/>
            </w:r>
            <w:r>
              <w:rPr>
                <w:noProof/>
                <w:webHidden/>
              </w:rPr>
              <w:fldChar w:fldCharType="begin"/>
            </w:r>
            <w:r>
              <w:rPr>
                <w:noProof/>
                <w:webHidden/>
              </w:rPr>
              <w:instrText xml:space="preserve"> PAGEREF _Toc529785541 \h </w:instrText>
            </w:r>
            <w:r>
              <w:rPr>
                <w:noProof/>
                <w:webHidden/>
              </w:rPr>
            </w:r>
            <w:r>
              <w:rPr>
                <w:noProof/>
                <w:webHidden/>
              </w:rPr>
              <w:fldChar w:fldCharType="separate"/>
            </w:r>
            <w:r>
              <w:rPr>
                <w:noProof/>
                <w:webHidden/>
              </w:rPr>
              <w:t>10</w:t>
            </w:r>
            <w:r>
              <w:rPr>
                <w:noProof/>
                <w:webHidden/>
              </w:rPr>
              <w:fldChar w:fldCharType="end"/>
            </w:r>
          </w:hyperlink>
        </w:p>
        <w:p w14:paraId="4402045A" w14:textId="1DF0FF07" w:rsidR="007367FC" w:rsidRDefault="007367FC">
          <w:pPr>
            <w:pStyle w:val="TOC3"/>
            <w:rPr>
              <w:noProof/>
              <w:sz w:val="22"/>
              <w:szCs w:val="22"/>
            </w:rPr>
          </w:pPr>
          <w:hyperlink w:anchor="_Toc529785542" w:history="1">
            <w:r w:rsidRPr="00B53AB7">
              <w:rPr>
                <w:rStyle w:val="Hyperlink"/>
                <w:noProof/>
                <w:shd w:val="clear" w:color="auto" w:fill="FFFFFF"/>
              </w:rPr>
              <w:t>General CodeMigration - Reply</w:t>
            </w:r>
            <w:r>
              <w:rPr>
                <w:noProof/>
                <w:webHidden/>
              </w:rPr>
              <w:tab/>
            </w:r>
            <w:r>
              <w:rPr>
                <w:noProof/>
                <w:webHidden/>
              </w:rPr>
              <w:fldChar w:fldCharType="begin"/>
            </w:r>
            <w:r>
              <w:rPr>
                <w:noProof/>
                <w:webHidden/>
              </w:rPr>
              <w:instrText xml:space="preserve"> PAGEREF _Toc529785542 \h </w:instrText>
            </w:r>
            <w:r>
              <w:rPr>
                <w:noProof/>
                <w:webHidden/>
              </w:rPr>
            </w:r>
            <w:r>
              <w:rPr>
                <w:noProof/>
                <w:webHidden/>
              </w:rPr>
              <w:fldChar w:fldCharType="separate"/>
            </w:r>
            <w:r>
              <w:rPr>
                <w:noProof/>
                <w:webHidden/>
              </w:rPr>
              <w:t>11</w:t>
            </w:r>
            <w:r>
              <w:rPr>
                <w:noProof/>
                <w:webHidden/>
              </w:rPr>
              <w:fldChar w:fldCharType="end"/>
            </w:r>
          </w:hyperlink>
        </w:p>
        <w:p w14:paraId="3FF81CC0" w14:textId="6360F553" w:rsidR="008C586E" w:rsidRDefault="008C586E">
          <w:r>
            <w:rPr>
              <w:b/>
              <w:bCs/>
              <w:noProof/>
            </w:rPr>
            <w:fldChar w:fldCharType="end"/>
          </w:r>
        </w:p>
      </w:sdtContent>
    </w:sdt>
    <w:p w14:paraId="5FB0E122" w14:textId="5F1D3ECE" w:rsidR="00F82662" w:rsidRDefault="00F82662" w:rsidP="00F82662">
      <w:pPr>
        <w:pStyle w:val="BodyText"/>
        <w:rPr>
          <w:lang w:val="en-GB"/>
        </w:rPr>
      </w:pPr>
    </w:p>
    <w:p w14:paraId="7FFF5812" w14:textId="01E2B8AF" w:rsidR="006D6E71" w:rsidRDefault="006D6E71" w:rsidP="00F82662">
      <w:pPr>
        <w:pStyle w:val="BodyText"/>
        <w:rPr>
          <w:lang w:val="en-GB"/>
        </w:rPr>
      </w:pPr>
    </w:p>
    <w:p w14:paraId="71D3B4B6" w14:textId="61C8B197" w:rsidR="006D6E71" w:rsidRDefault="006D6E71" w:rsidP="00F82662">
      <w:pPr>
        <w:pStyle w:val="BodyText"/>
        <w:rPr>
          <w:lang w:val="en-GB"/>
        </w:rPr>
      </w:pPr>
    </w:p>
    <w:p w14:paraId="6B51C7FE" w14:textId="3B7248D2" w:rsidR="006D6E71" w:rsidRDefault="006D6E71" w:rsidP="00F82662">
      <w:pPr>
        <w:pStyle w:val="BodyText"/>
        <w:rPr>
          <w:lang w:val="en-GB"/>
        </w:rPr>
      </w:pPr>
    </w:p>
    <w:p w14:paraId="2A606959" w14:textId="4FB632A1" w:rsidR="006D6E71" w:rsidRDefault="006D6E71" w:rsidP="00F82662">
      <w:pPr>
        <w:pStyle w:val="BodyText"/>
        <w:rPr>
          <w:lang w:val="en-GB"/>
        </w:rPr>
      </w:pPr>
    </w:p>
    <w:p w14:paraId="1BC12647" w14:textId="5BE638D3" w:rsidR="006D6E71" w:rsidRDefault="006D6E71" w:rsidP="00F82662">
      <w:pPr>
        <w:pStyle w:val="BodyText"/>
        <w:rPr>
          <w:lang w:val="en-GB"/>
        </w:rPr>
      </w:pPr>
    </w:p>
    <w:p w14:paraId="2A1ED7FC" w14:textId="7C50B682" w:rsidR="006D6E71" w:rsidRDefault="006D6E71" w:rsidP="00F82662">
      <w:pPr>
        <w:pStyle w:val="BodyText"/>
        <w:rPr>
          <w:lang w:val="en-GB"/>
        </w:rPr>
      </w:pPr>
    </w:p>
    <w:p w14:paraId="01F28D16" w14:textId="4F4329E2" w:rsidR="006D6E71" w:rsidRDefault="006D6E71" w:rsidP="006D6E71">
      <w:pPr>
        <w:pStyle w:val="Heading1"/>
        <w:rPr>
          <w:lang w:val="en-GB"/>
        </w:rPr>
      </w:pPr>
      <w:bookmarkStart w:id="2" w:name="_Toc529785513"/>
      <w:r>
        <w:rPr>
          <w:lang w:val="en-GB"/>
        </w:rPr>
        <w:lastRenderedPageBreak/>
        <w:t>Summary</w:t>
      </w:r>
      <w:bookmarkEnd w:id="2"/>
    </w:p>
    <w:p w14:paraId="0661CBB0" w14:textId="77777777" w:rsidR="006D6E71" w:rsidRPr="006D6E71" w:rsidRDefault="006D6E71" w:rsidP="006D6E71">
      <w:pPr>
        <w:rPr>
          <w:lang w:val="en-GB"/>
        </w:rPr>
      </w:pPr>
    </w:p>
    <w:p w14:paraId="72A22BB3" w14:textId="5D1104C8" w:rsidR="006D6E71" w:rsidRDefault="006D6E71" w:rsidP="006D6E71">
      <w:pPr>
        <w:spacing w:after="0" w:line="240" w:lineRule="auto"/>
      </w:pPr>
      <w:r>
        <w:t xml:space="preserve">Word count for final (Twenty Concepts Segment): </w:t>
      </w:r>
      <w:r w:rsidR="00EB754F">
        <w:t>2476</w:t>
      </w:r>
      <w:bookmarkStart w:id="3" w:name="_GoBack"/>
      <w:bookmarkEnd w:id="3"/>
      <w:r>
        <w:t xml:space="preserve"> </w:t>
      </w:r>
    </w:p>
    <w:p w14:paraId="19724661" w14:textId="004991DD" w:rsidR="006D6E71" w:rsidRDefault="006D6E71" w:rsidP="006D6E71">
      <w:pPr>
        <w:spacing w:after="0" w:line="240" w:lineRule="auto"/>
      </w:pPr>
      <w:r>
        <w:t xml:space="preserve">Total word count (whole document, including beginning): </w:t>
      </w:r>
      <w:r w:rsidR="00EB754F">
        <w:t>4668</w:t>
      </w:r>
    </w:p>
    <w:p w14:paraId="0EFBB5B2" w14:textId="697638D1" w:rsidR="006D6E71" w:rsidRDefault="006D6E71" w:rsidP="006D6E71">
      <w:pPr>
        <w:spacing w:after="0" w:line="240" w:lineRule="auto"/>
      </w:pPr>
    </w:p>
    <w:p w14:paraId="776E8AE1" w14:textId="66D2DB96" w:rsidR="006D6E71" w:rsidRDefault="006D6E71" w:rsidP="006D6E71">
      <w:pPr>
        <w:spacing w:after="0" w:line="240" w:lineRule="auto"/>
      </w:pPr>
    </w:p>
    <w:p w14:paraId="423F0174" w14:textId="06279191" w:rsidR="006D6E71" w:rsidRDefault="006D6E71" w:rsidP="006D6E71">
      <w:pPr>
        <w:spacing w:after="0" w:line="240" w:lineRule="auto"/>
      </w:pPr>
    </w:p>
    <w:p w14:paraId="370813A9" w14:textId="4BE705C6" w:rsidR="006D6E71" w:rsidRDefault="006D6E71" w:rsidP="006D6E71">
      <w:pPr>
        <w:spacing w:after="0" w:line="240" w:lineRule="auto"/>
      </w:pPr>
    </w:p>
    <w:p w14:paraId="78D54C6D" w14:textId="29E1E716" w:rsidR="006D6E71" w:rsidRDefault="006D6E71" w:rsidP="006D6E71">
      <w:pPr>
        <w:spacing w:after="0" w:line="240" w:lineRule="auto"/>
      </w:pPr>
    </w:p>
    <w:p w14:paraId="5A6B09A3" w14:textId="575D9977" w:rsidR="006D6E71" w:rsidRDefault="006D6E71" w:rsidP="006D6E71">
      <w:pPr>
        <w:spacing w:after="0" w:line="240" w:lineRule="auto"/>
      </w:pPr>
    </w:p>
    <w:p w14:paraId="3CD54F9C" w14:textId="5E5BE44B" w:rsidR="006D6E71" w:rsidRDefault="006D6E71" w:rsidP="006D6E71">
      <w:pPr>
        <w:spacing w:after="0" w:line="240" w:lineRule="auto"/>
      </w:pPr>
    </w:p>
    <w:p w14:paraId="0651FC2C" w14:textId="1243DF2E" w:rsidR="006D6E71" w:rsidRDefault="006D6E71" w:rsidP="006D6E71">
      <w:pPr>
        <w:spacing w:after="0" w:line="240" w:lineRule="auto"/>
      </w:pPr>
    </w:p>
    <w:p w14:paraId="50D5AE38" w14:textId="30897143" w:rsidR="006D6E71" w:rsidRDefault="006D6E71" w:rsidP="006D6E71">
      <w:pPr>
        <w:spacing w:after="0" w:line="240" w:lineRule="auto"/>
      </w:pPr>
    </w:p>
    <w:p w14:paraId="23CAE5CB" w14:textId="39DE570A" w:rsidR="006D6E71" w:rsidRDefault="006D6E71" w:rsidP="006D6E71">
      <w:pPr>
        <w:spacing w:after="0" w:line="240" w:lineRule="auto"/>
      </w:pPr>
    </w:p>
    <w:p w14:paraId="21BE009D" w14:textId="112A42AE" w:rsidR="006D6E71" w:rsidRDefault="006D6E71" w:rsidP="006D6E71">
      <w:pPr>
        <w:spacing w:after="0" w:line="240" w:lineRule="auto"/>
      </w:pPr>
    </w:p>
    <w:p w14:paraId="1D4CD72B" w14:textId="27E74AD0" w:rsidR="006D6E71" w:rsidRDefault="006D6E71" w:rsidP="006D6E71">
      <w:pPr>
        <w:spacing w:after="0" w:line="240" w:lineRule="auto"/>
      </w:pPr>
    </w:p>
    <w:p w14:paraId="6F2DDE42" w14:textId="4DB47BDE" w:rsidR="006D6E71" w:rsidRDefault="006D6E71" w:rsidP="006D6E71">
      <w:pPr>
        <w:spacing w:after="0" w:line="240" w:lineRule="auto"/>
      </w:pPr>
    </w:p>
    <w:p w14:paraId="2000D116" w14:textId="5A61FFE0" w:rsidR="006D6E71" w:rsidRDefault="006D6E71" w:rsidP="006D6E71">
      <w:pPr>
        <w:spacing w:after="0" w:line="240" w:lineRule="auto"/>
      </w:pPr>
    </w:p>
    <w:p w14:paraId="7CA207C4" w14:textId="6F10F0C6" w:rsidR="006D6E71" w:rsidRDefault="006D6E71" w:rsidP="006D6E71">
      <w:pPr>
        <w:spacing w:after="0" w:line="240" w:lineRule="auto"/>
      </w:pPr>
    </w:p>
    <w:p w14:paraId="77F1BE75" w14:textId="10248951" w:rsidR="006D6E71" w:rsidRDefault="006D6E71" w:rsidP="006D6E71">
      <w:pPr>
        <w:spacing w:after="0" w:line="240" w:lineRule="auto"/>
      </w:pPr>
    </w:p>
    <w:p w14:paraId="64B490CF" w14:textId="7E2451BA" w:rsidR="006D6E71" w:rsidRDefault="006D6E71" w:rsidP="006D6E71">
      <w:pPr>
        <w:spacing w:after="0" w:line="240" w:lineRule="auto"/>
      </w:pPr>
    </w:p>
    <w:p w14:paraId="5260486D" w14:textId="52C7612D" w:rsidR="006D6E71" w:rsidRDefault="006D6E71" w:rsidP="006D6E71">
      <w:pPr>
        <w:spacing w:after="0" w:line="240" w:lineRule="auto"/>
      </w:pPr>
    </w:p>
    <w:p w14:paraId="45E7E48C" w14:textId="6C37A998" w:rsidR="006D6E71" w:rsidRDefault="006D6E71" w:rsidP="006D6E71">
      <w:pPr>
        <w:spacing w:after="0" w:line="240" w:lineRule="auto"/>
      </w:pPr>
    </w:p>
    <w:p w14:paraId="2E722B26" w14:textId="6CEE1F41" w:rsidR="006D6E71" w:rsidRDefault="006D6E71" w:rsidP="006D6E71">
      <w:pPr>
        <w:spacing w:after="0" w:line="240" w:lineRule="auto"/>
      </w:pPr>
    </w:p>
    <w:p w14:paraId="0631E146" w14:textId="429BFA32" w:rsidR="006D6E71" w:rsidRDefault="006D6E71" w:rsidP="006D6E71">
      <w:pPr>
        <w:spacing w:after="0" w:line="240" w:lineRule="auto"/>
      </w:pPr>
    </w:p>
    <w:p w14:paraId="74DA19BE" w14:textId="6E1A7619" w:rsidR="006D6E71" w:rsidRDefault="006D6E71" w:rsidP="006D6E71">
      <w:pPr>
        <w:spacing w:after="0" w:line="240" w:lineRule="auto"/>
      </w:pPr>
    </w:p>
    <w:p w14:paraId="08318277" w14:textId="6E66B990" w:rsidR="006D6E71" w:rsidRDefault="006D6E71" w:rsidP="006D6E71">
      <w:pPr>
        <w:spacing w:after="0" w:line="240" w:lineRule="auto"/>
      </w:pPr>
    </w:p>
    <w:p w14:paraId="75E9BB33" w14:textId="22BF9754" w:rsidR="006D6E71" w:rsidRDefault="006D6E71" w:rsidP="006D6E71">
      <w:pPr>
        <w:spacing w:after="0" w:line="240" w:lineRule="auto"/>
      </w:pPr>
    </w:p>
    <w:p w14:paraId="2B1D3879" w14:textId="1B0C5453" w:rsidR="006D6E71" w:rsidRDefault="006D6E71" w:rsidP="006D6E71">
      <w:pPr>
        <w:spacing w:after="0" w:line="240" w:lineRule="auto"/>
      </w:pPr>
    </w:p>
    <w:p w14:paraId="430BA9E0" w14:textId="3180D948" w:rsidR="006D6E71" w:rsidRDefault="006D6E71" w:rsidP="006D6E71">
      <w:pPr>
        <w:spacing w:after="0" w:line="240" w:lineRule="auto"/>
      </w:pPr>
    </w:p>
    <w:p w14:paraId="371C7001" w14:textId="5901AFD4" w:rsidR="006D6E71" w:rsidRDefault="006D6E71" w:rsidP="006D6E71">
      <w:pPr>
        <w:spacing w:after="0" w:line="240" w:lineRule="auto"/>
      </w:pPr>
    </w:p>
    <w:p w14:paraId="30C32D36" w14:textId="4AAA3840" w:rsidR="006D6E71" w:rsidRDefault="006D6E71" w:rsidP="006D6E71">
      <w:pPr>
        <w:spacing w:after="0" w:line="240" w:lineRule="auto"/>
      </w:pPr>
    </w:p>
    <w:p w14:paraId="7F3CBB99" w14:textId="57F5E04E" w:rsidR="006D6E71" w:rsidRDefault="006D6E71" w:rsidP="006D6E71">
      <w:pPr>
        <w:spacing w:after="0" w:line="240" w:lineRule="auto"/>
      </w:pPr>
    </w:p>
    <w:p w14:paraId="0EAAF6C4" w14:textId="4FC97C4B" w:rsidR="006D6E71" w:rsidRDefault="006D6E71" w:rsidP="006D6E71">
      <w:pPr>
        <w:spacing w:after="0" w:line="240" w:lineRule="auto"/>
      </w:pPr>
    </w:p>
    <w:p w14:paraId="7FB220D5" w14:textId="6FA2988B" w:rsidR="006D6E71" w:rsidRDefault="006D6E71" w:rsidP="006D6E71">
      <w:pPr>
        <w:spacing w:after="0" w:line="240" w:lineRule="auto"/>
      </w:pPr>
    </w:p>
    <w:p w14:paraId="4BC2EE6D" w14:textId="1041B506" w:rsidR="006D6E71" w:rsidRDefault="006D6E71" w:rsidP="006D6E71">
      <w:pPr>
        <w:spacing w:after="0" w:line="240" w:lineRule="auto"/>
      </w:pPr>
    </w:p>
    <w:p w14:paraId="43CA7076" w14:textId="48492B12" w:rsidR="006D6E71" w:rsidRDefault="006D6E71" w:rsidP="006D6E71">
      <w:pPr>
        <w:spacing w:after="0" w:line="240" w:lineRule="auto"/>
      </w:pPr>
    </w:p>
    <w:p w14:paraId="3A0620F7" w14:textId="182B6BE4" w:rsidR="006D6E71" w:rsidRDefault="006D6E71" w:rsidP="006D6E71">
      <w:pPr>
        <w:spacing w:after="0" w:line="240" w:lineRule="auto"/>
      </w:pPr>
    </w:p>
    <w:p w14:paraId="54D6BA3B" w14:textId="4CB3504F" w:rsidR="006D6E71" w:rsidRDefault="006D6E71" w:rsidP="006D6E71">
      <w:pPr>
        <w:spacing w:after="0" w:line="240" w:lineRule="auto"/>
      </w:pPr>
    </w:p>
    <w:p w14:paraId="161CCF9A" w14:textId="6A5505CF" w:rsidR="006D6E71" w:rsidRDefault="006D6E71" w:rsidP="006D6E71">
      <w:pPr>
        <w:spacing w:after="0" w:line="240" w:lineRule="auto"/>
      </w:pPr>
    </w:p>
    <w:p w14:paraId="5ACCBF3F" w14:textId="7BD1C70C" w:rsidR="006D6E71" w:rsidRDefault="006D6E71" w:rsidP="006D6E71">
      <w:pPr>
        <w:spacing w:after="0" w:line="240" w:lineRule="auto"/>
      </w:pPr>
    </w:p>
    <w:p w14:paraId="39CE1E88" w14:textId="337614F5" w:rsidR="006D6E71" w:rsidRDefault="006D6E71" w:rsidP="006D6E71">
      <w:pPr>
        <w:spacing w:after="0" w:line="240" w:lineRule="auto"/>
      </w:pPr>
    </w:p>
    <w:p w14:paraId="540ED4C4" w14:textId="58055445" w:rsidR="006D6E71" w:rsidRDefault="006D6E71" w:rsidP="006D6E71">
      <w:pPr>
        <w:spacing w:after="0" w:line="240" w:lineRule="auto"/>
      </w:pPr>
    </w:p>
    <w:p w14:paraId="5F7EB893" w14:textId="1B7BD39E" w:rsidR="006D6E71" w:rsidRDefault="006D6E71" w:rsidP="006D6E71">
      <w:pPr>
        <w:spacing w:after="0" w:line="240" w:lineRule="auto"/>
      </w:pPr>
    </w:p>
    <w:p w14:paraId="787223AB" w14:textId="77777777" w:rsidR="006D6E71" w:rsidRDefault="006D6E71" w:rsidP="006D6E71">
      <w:pPr>
        <w:spacing w:after="0" w:line="240" w:lineRule="auto"/>
      </w:pPr>
    </w:p>
    <w:p w14:paraId="55919455" w14:textId="2E470004" w:rsidR="006D6E71" w:rsidRDefault="006D6E71" w:rsidP="006D6E71">
      <w:pPr>
        <w:pStyle w:val="Heading1"/>
        <w:rPr>
          <w:lang w:val="en-GB"/>
        </w:rPr>
      </w:pPr>
      <w:bookmarkStart w:id="4" w:name="_Toc529785514"/>
      <w:r>
        <w:rPr>
          <w:lang w:val="en-GB"/>
        </w:rPr>
        <w:lastRenderedPageBreak/>
        <w:t>Twenty Concepts</w:t>
      </w:r>
      <w:bookmarkEnd w:id="4"/>
    </w:p>
    <w:p w14:paraId="1048D824" w14:textId="68A409E6" w:rsidR="006D6E71" w:rsidRDefault="006D6E71" w:rsidP="006D6E71">
      <w:pPr>
        <w:rPr>
          <w:lang w:val="en-GB"/>
        </w:rPr>
      </w:pPr>
    </w:p>
    <w:p w14:paraId="0C202BA8" w14:textId="3BBA3CE2" w:rsidR="00F936CA" w:rsidRDefault="00F936CA" w:rsidP="00F936CA">
      <w:pPr>
        <w:pStyle w:val="Heading2"/>
        <w:rPr>
          <w:lang w:val="en-GB"/>
        </w:rPr>
      </w:pPr>
      <w:bookmarkStart w:id="5" w:name="_Toc529785515"/>
      <w:r>
        <w:rPr>
          <w:lang w:val="en-GB"/>
        </w:rPr>
        <w:t>Synchronous Programming</w:t>
      </w:r>
      <w:bookmarkEnd w:id="5"/>
    </w:p>
    <w:p w14:paraId="72BE6D9C" w14:textId="4417561F" w:rsidR="00325FEC" w:rsidRPr="00325FEC" w:rsidRDefault="00325FEC" w:rsidP="00906A6A">
      <w:pPr>
        <w:ind w:left="360"/>
        <w:rPr>
          <w:lang w:val="en-GB"/>
        </w:rPr>
      </w:pPr>
      <w:r>
        <w:rPr>
          <w:lang w:val="en-GB"/>
        </w:rPr>
        <w:t xml:space="preserve">Synchronous programming is when you write a method that blocks while waiting for a sub-method to return. In the world of single machine programming the sub-method could return in a matter of nanoseconds depending on what it is doing. However, in a distributed system there are external factors that can slow the call down from returning. Some of these factors include network latency and dropped messages. The later could end up causing your process to deadlock indefinitely, or until it is reset. One way to prevent such deadlocks if you must use synchronous programming is to build timeouts into the system. </w:t>
      </w:r>
    </w:p>
    <w:p w14:paraId="1D9E4CD5" w14:textId="46E4A4C7" w:rsidR="00F936CA" w:rsidRDefault="00F936CA" w:rsidP="00F936CA">
      <w:pPr>
        <w:pStyle w:val="Heading2"/>
        <w:rPr>
          <w:lang w:val="en-GB"/>
        </w:rPr>
      </w:pPr>
      <w:bookmarkStart w:id="6" w:name="_Toc529785516"/>
      <w:r>
        <w:rPr>
          <w:lang w:val="en-GB"/>
        </w:rPr>
        <w:t>Asynchronous Programming</w:t>
      </w:r>
      <w:bookmarkEnd w:id="6"/>
    </w:p>
    <w:p w14:paraId="4C9232F2" w14:textId="218086DE" w:rsidR="00325FEC" w:rsidRPr="00325FEC" w:rsidRDefault="00325FEC" w:rsidP="00325FEC">
      <w:pPr>
        <w:ind w:left="360"/>
        <w:rPr>
          <w:lang w:val="en-GB"/>
        </w:rPr>
      </w:pPr>
      <w:r>
        <w:rPr>
          <w:lang w:val="en-GB"/>
        </w:rPr>
        <w:t xml:space="preserve">Asynchronous programming is the counter to synchronous programming. In this method type after a method will call a sub-method and then continue processing without waiting for the sub-method to return. </w:t>
      </w:r>
      <w:r w:rsidR="00906A6A">
        <w:rPr>
          <w:lang w:val="en-GB"/>
        </w:rPr>
        <w:t>For</w:t>
      </w:r>
      <w:r>
        <w:rPr>
          <w:lang w:val="en-GB"/>
        </w:rPr>
        <w:t xml:space="preserve"> this to work affectively the program requires a way for the sub-method to call back into the calling method with whatever response it is supposed to supply and then for the calling method to be able to process that response. This means that programming asynchronously is better able to prevent deadlocks while waiting on a response from a called method. It also means that writing an </w:t>
      </w:r>
      <w:r w:rsidR="00906A6A">
        <w:rPr>
          <w:lang w:val="en-GB"/>
        </w:rPr>
        <w:t>asynchronous</w:t>
      </w:r>
      <w:r>
        <w:rPr>
          <w:lang w:val="en-GB"/>
        </w:rPr>
        <w:t xml:space="preserve"> method is far more complex than writing </w:t>
      </w:r>
      <w:r w:rsidR="00906A6A">
        <w:rPr>
          <w:lang w:val="en-GB"/>
        </w:rPr>
        <w:t>synchronous</w:t>
      </w:r>
      <w:r>
        <w:rPr>
          <w:lang w:val="en-GB"/>
        </w:rPr>
        <w:t xml:space="preserve"> ones </w:t>
      </w:r>
      <w:r w:rsidR="00906A6A">
        <w:rPr>
          <w:lang w:val="en-GB"/>
        </w:rPr>
        <w:t xml:space="preserve">because you </w:t>
      </w:r>
      <w:proofErr w:type="gramStart"/>
      <w:r w:rsidR="00906A6A">
        <w:rPr>
          <w:lang w:val="en-GB"/>
        </w:rPr>
        <w:t>have to</w:t>
      </w:r>
      <w:proofErr w:type="gramEnd"/>
      <w:r w:rsidR="00906A6A">
        <w:rPr>
          <w:lang w:val="en-GB"/>
        </w:rPr>
        <w:t xml:space="preserve"> program for what to do with the response whenever it comes, whether it be a couple nanoseconds or a couple minutes. The easiest way to write an asynchronous method is “fire and forget” where you call the method and then continue without </w:t>
      </w:r>
      <w:proofErr w:type="gramStart"/>
      <w:r w:rsidR="00906A6A">
        <w:rPr>
          <w:lang w:val="en-GB"/>
        </w:rPr>
        <w:t>actually caring</w:t>
      </w:r>
      <w:proofErr w:type="gramEnd"/>
      <w:r w:rsidR="00906A6A">
        <w:rPr>
          <w:lang w:val="en-GB"/>
        </w:rPr>
        <w:t xml:space="preserve"> what the response is.</w:t>
      </w:r>
    </w:p>
    <w:p w14:paraId="4FC2C8F4" w14:textId="5AC2C84A" w:rsidR="00EF4666" w:rsidRDefault="00EF4666" w:rsidP="00EF4666">
      <w:pPr>
        <w:pStyle w:val="Heading2"/>
        <w:rPr>
          <w:lang w:val="en-GB"/>
        </w:rPr>
      </w:pPr>
      <w:bookmarkStart w:id="7" w:name="_Toc529785517"/>
      <w:r>
        <w:rPr>
          <w:lang w:val="en-GB"/>
        </w:rPr>
        <w:t>Thick Client</w:t>
      </w:r>
      <w:bookmarkEnd w:id="7"/>
    </w:p>
    <w:p w14:paraId="7D8AB052" w14:textId="6F6EF481" w:rsidR="00906A6A" w:rsidRPr="00906A6A" w:rsidRDefault="00906A6A" w:rsidP="00906A6A">
      <w:pPr>
        <w:ind w:left="360"/>
        <w:rPr>
          <w:lang w:val="en-GB"/>
        </w:rPr>
      </w:pPr>
      <w:r>
        <w:rPr>
          <w:lang w:val="en-GB"/>
        </w:rPr>
        <w:t xml:space="preserve">A thick client, also known as a heavy client, are clients that are fully (or almost fully) functional with or without access to their server. There are many varieties of thick clients the heaviest being </w:t>
      </w:r>
      <w:r w:rsidR="00B226BF">
        <w:rPr>
          <w:lang w:val="en-GB"/>
        </w:rPr>
        <w:t>all but the database being present in the client. This form of architecture has many advantages. Some of these advantages are that they are more responsive to users, they cause a lot less network traffic, and most if not all the processing can be done on the client without interaction with the server. Some of the major drawbacks are that it is very difficult to update the clients as they can function while disconnected from a network, they are much harder to administer, and versions between multiple clients can get out of sync.</w:t>
      </w:r>
    </w:p>
    <w:p w14:paraId="014EC457" w14:textId="7CFA2436" w:rsidR="00EF4666" w:rsidRDefault="00EF4666" w:rsidP="00EF4666">
      <w:pPr>
        <w:pStyle w:val="Heading2"/>
        <w:rPr>
          <w:lang w:val="en-GB"/>
        </w:rPr>
      </w:pPr>
      <w:bookmarkStart w:id="8" w:name="_Toc529785518"/>
      <w:r>
        <w:rPr>
          <w:lang w:val="en-GB"/>
        </w:rPr>
        <w:t>Thin Client</w:t>
      </w:r>
      <w:bookmarkEnd w:id="8"/>
    </w:p>
    <w:p w14:paraId="234C1E8F" w14:textId="6FF4A5AF" w:rsidR="00B226BF" w:rsidRPr="00B226BF" w:rsidRDefault="00B226BF" w:rsidP="00B226BF">
      <w:pPr>
        <w:ind w:left="360"/>
        <w:rPr>
          <w:lang w:val="en-GB"/>
        </w:rPr>
      </w:pPr>
      <w:r>
        <w:rPr>
          <w:lang w:val="en-GB"/>
        </w:rPr>
        <w:t xml:space="preserve">The opposite of a thick client is a thin client. This is where essentially all the processing is done of the server. The lightest client you can have is where the client is just a UI. Like the thick client this has many advantages and disadvantages. Some of the advantages are that they are far easier to update because they are typically much smaller than a thick client. Not only are they easier to update but they also typically require fewer updates since they are so small. Also, any exception handling is likely done on the server which means you have a centralized exception handler. Some of the drawbacks of this are that you are sending a lot more packets back and forth between the server and the client which can cause security vulnerabilities. Also, if the client cannot handle larger packet sizes the server will be forced to break up the </w:t>
      </w:r>
      <w:proofErr w:type="gramStart"/>
      <w:r>
        <w:rPr>
          <w:lang w:val="en-GB"/>
        </w:rPr>
        <w:t>packets</w:t>
      </w:r>
      <w:proofErr w:type="gramEnd"/>
      <w:r>
        <w:rPr>
          <w:lang w:val="en-GB"/>
        </w:rPr>
        <w:t xml:space="preserve"> so they can be re-assembled on the client.</w:t>
      </w:r>
    </w:p>
    <w:p w14:paraId="2AEAA773" w14:textId="78B28D67" w:rsidR="00EF4666" w:rsidRDefault="008C151D" w:rsidP="00EF4666">
      <w:pPr>
        <w:pStyle w:val="Heading2"/>
        <w:rPr>
          <w:lang w:val="en-GB"/>
        </w:rPr>
      </w:pPr>
      <w:bookmarkStart w:id="9" w:name="_Toc529785519"/>
      <w:r>
        <w:rPr>
          <w:lang w:val="en-GB"/>
        </w:rPr>
        <w:lastRenderedPageBreak/>
        <w:t xml:space="preserve">Code </w:t>
      </w:r>
      <w:r w:rsidR="00EF4666">
        <w:rPr>
          <w:lang w:val="en-GB"/>
        </w:rPr>
        <w:t>Migration</w:t>
      </w:r>
      <w:bookmarkEnd w:id="9"/>
    </w:p>
    <w:p w14:paraId="50E0BA10" w14:textId="08172420" w:rsidR="008C151D" w:rsidRPr="008C151D" w:rsidRDefault="008C151D" w:rsidP="008C151D">
      <w:pPr>
        <w:ind w:left="360"/>
        <w:rPr>
          <w:lang w:val="en-GB"/>
        </w:rPr>
      </w:pPr>
      <w:r>
        <w:rPr>
          <w:lang w:val="en-GB"/>
        </w:rPr>
        <w:t>There are two major forms of code migration. Weak mobility migration and strong mobility migration. Weak mobility migration is the easiest form of code migration. The basic principle behind it is that when your code migrates from one location to another it simply restarts and reinitializes the process without maintain any of its state. Strong mobility migration is much more complex but allows for a couple different paths for the state to be migrated from location to another. Three different ways code migration can be handled is by stopping the current virtual machine, migrating the memory to the new machine, and then starting the new machine. Start up the new virtual machine and while the original is still running start migrate memory pages from the old to the new. Once all the pages have been migrated recheck and pages that were modified during the migration process and migrate them. Once all pages have been migrated shut down the original virtual machine. The final method is to start the new virtual machine and then to let it get the memory pages from the original on an as needed basis.</w:t>
      </w:r>
    </w:p>
    <w:p w14:paraId="08F405C4" w14:textId="6EC2E325" w:rsidR="00EF4666" w:rsidRDefault="00EF4666" w:rsidP="00EF4666">
      <w:pPr>
        <w:pStyle w:val="Heading2"/>
        <w:rPr>
          <w:lang w:val="en-GB"/>
        </w:rPr>
      </w:pPr>
      <w:bookmarkStart w:id="10" w:name="_Toc529785520"/>
      <w:r>
        <w:rPr>
          <w:lang w:val="en-GB"/>
        </w:rPr>
        <w:t>Event Hub Architecture</w:t>
      </w:r>
      <w:bookmarkEnd w:id="10"/>
    </w:p>
    <w:p w14:paraId="4590E712" w14:textId="68B01B65" w:rsidR="00D33AE2" w:rsidRPr="00D33AE2" w:rsidRDefault="00D33AE2" w:rsidP="00D33AE2">
      <w:pPr>
        <w:ind w:left="360"/>
        <w:rPr>
          <w:lang w:val="en-GB"/>
        </w:rPr>
      </w:pPr>
      <w:r>
        <w:rPr>
          <w:lang w:val="en-GB"/>
        </w:rPr>
        <w:t>The event bus(hub) architecture allows you to send messages without ever directly connecting your systems, services, or components together. The event bus facilitates multiple components connecting to it to either receive or send messages. Once a message is sent to the event bus any component that is listening on it will get that message. There are a couple different forms of event buses the simplest being similar in form to fire and forget when one system sends the message and if anyone is listening they get it if not the message is dropped. Another form of event bus would have a data store backend to persist messages that have come to it. A great example of this is in Microsoft’s cloud space. The component in azure called the event hub.</w:t>
      </w:r>
    </w:p>
    <w:p w14:paraId="6269C9FE" w14:textId="48638170" w:rsidR="00EF4666" w:rsidRDefault="00EF4666" w:rsidP="00EF4666">
      <w:pPr>
        <w:pStyle w:val="Heading2"/>
        <w:rPr>
          <w:lang w:val="en-GB"/>
        </w:rPr>
      </w:pPr>
      <w:bookmarkStart w:id="11" w:name="_Toc529785521"/>
      <w:r>
        <w:rPr>
          <w:lang w:val="en-GB"/>
        </w:rPr>
        <w:t>Distributed Hash Table</w:t>
      </w:r>
      <w:bookmarkEnd w:id="11"/>
    </w:p>
    <w:p w14:paraId="2C697B7B" w14:textId="41C78511" w:rsidR="00D44855" w:rsidRPr="00D44855" w:rsidRDefault="00D44855" w:rsidP="00D44855">
      <w:pPr>
        <w:ind w:left="360"/>
        <w:rPr>
          <w:lang w:val="en-GB"/>
        </w:rPr>
      </w:pPr>
      <w:r>
        <w:rPr>
          <w:lang w:val="en-GB"/>
        </w:rPr>
        <w:t xml:space="preserve">Distributed hash tables are a cluster of machines working together sharing data. One example of these that we worked with in class is a blockchain system. In a Distributed Hash Table (DHT) any machine can join or leave the cluster at their leisure. Due to this face they are </w:t>
      </w:r>
      <w:r w:rsidR="00715B4D">
        <w:rPr>
          <w:lang w:val="en-GB"/>
        </w:rPr>
        <w:t>extremely</w:t>
      </w:r>
      <w:r>
        <w:rPr>
          <w:lang w:val="en-GB"/>
        </w:rPr>
        <w:t xml:space="preserve"> scalable as any machine can join them.</w:t>
      </w:r>
    </w:p>
    <w:p w14:paraId="1C9FD3E0" w14:textId="66176AFD" w:rsidR="00EF4666" w:rsidRDefault="00EF4666" w:rsidP="00EF4666">
      <w:pPr>
        <w:pStyle w:val="Heading2"/>
        <w:rPr>
          <w:lang w:val="en-GB"/>
        </w:rPr>
      </w:pPr>
      <w:bookmarkStart w:id="12" w:name="_Toc529785522"/>
      <w:r>
        <w:rPr>
          <w:lang w:val="en-GB"/>
        </w:rPr>
        <w:t>Distributed Systems</w:t>
      </w:r>
      <w:bookmarkEnd w:id="12"/>
    </w:p>
    <w:p w14:paraId="104D487E" w14:textId="03B96499" w:rsidR="00EF4666" w:rsidRDefault="00D33AE2" w:rsidP="00D44855">
      <w:pPr>
        <w:ind w:left="360"/>
        <w:rPr>
          <w:rFonts w:ascii="Calibri" w:hAnsi="Calibri" w:cs="Calibri"/>
          <w:sz w:val="22"/>
          <w:szCs w:val="22"/>
        </w:rPr>
      </w:pPr>
      <w:r>
        <w:rPr>
          <w:lang w:val="en-GB"/>
        </w:rPr>
        <w:t xml:space="preserve">A distributed system is a collection of independent computers that to a user look and feel like one system. Distributed systems are far more scalable, flexible, and robust than a single computer system because. When you need more resources you simply add another computer to your </w:t>
      </w:r>
      <w:proofErr w:type="gramStart"/>
      <w:r>
        <w:rPr>
          <w:lang w:val="en-GB"/>
        </w:rPr>
        <w:t>system(</w:t>
      </w:r>
      <w:proofErr w:type="gramEnd"/>
      <w:r>
        <w:rPr>
          <w:lang w:val="en-GB"/>
        </w:rPr>
        <w:t xml:space="preserve">also known as scaling). Distributed systems also allow you to have the computers that make up the system be anywhere in the </w:t>
      </w:r>
      <w:r w:rsidR="00D44855">
        <w:rPr>
          <w:lang w:val="en-GB"/>
        </w:rPr>
        <w:t xml:space="preserve">world. One of the pitfalls of distributed systems in the complexity in which managing them becomes. Managing a single system is </w:t>
      </w:r>
      <w:proofErr w:type="gramStart"/>
      <w:r w:rsidR="00D44855">
        <w:rPr>
          <w:lang w:val="en-GB"/>
        </w:rPr>
        <w:t>quiet</w:t>
      </w:r>
      <w:proofErr w:type="gramEnd"/>
      <w:r w:rsidR="00D44855">
        <w:rPr>
          <w:lang w:val="en-GB"/>
        </w:rPr>
        <w:t xml:space="preserve"> easy but managing a collection of them that are not localized or even physical machines can become much harder. </w:t>
      </w:r>
    </w:p>
    <w:p w14:paraId="480900B1" w14:textId="7A54FC66" w:rsidR="00EF4666" w:rsidRDefault="00D33AE2" w:rsidP="00AB6BCF">
      <w:pPr>
        <w:pStyle w:val="Heading2"/>
      </w:pPr>
      <w:bookmarkStart w:id="13" w:name="_Toc529785523"/>
      <w:r>
        <w:t>Open Systems</w:t>
      </w:r>
      <w:bookmarkEnd w:id="13"/>
    </w:p>
    <w:p w14:paraId="6A8DD191" w14:textId="59DA892B" w:rsidR="00AB6BCF" w:rsidRDefault="00D44855" w:rsidP="00D44855">
      <w:pPr>
        <w:ind w:left="360"/>
      </w:pPr>
      <w:r>
        <w:t xml:space="preserve">Open systems have many advantages one of the best of them being that anyone can use </w:t>
      </w:r>
      <w:proofErr w:type="gramStart"/>
      <w:r>
        <w:t>them</w:t>
      </w:r>
      <w:proofErr w:type="gramEnd"/>
      <w:r>
        <w:t xml:space="preserve"> and they don’t cost anything. In an open system you will typically have a publicly known interface that any user can build </w:t>
      </w:r>
      <w:proofErr w:type="gramStart"/>
      <w:r>
        <w:t>off of</w:t>
      </w:r>
      <w:proofErr w:type="gramEnd"/>
      <w:r>
        <w:t xml:space="preserve">. Open systems have a handful of requirements and they are that the system </w:t>
      </w:r>
      <w:proofErr w:type="gramStart"/>
      <w:r>
        <w:t>has to</w:t>
      </w:r>
      <w:proofErr w:type="gramEnd"/>
      <w:r>
        <w:t xml:space="preserve"> be fully defined so that anyone using it is working with the same framework, the system has to be stable for a </w:t>
      </w:r>
      <w:r>
        <w:lastRenderedPageBreak/>
        <w:t xml:space="preserve">reasonable length of time, the interface must be publicly </w:t>
      </w:r>
      <w:r w:rsidR="005E612C">
        <w:t>accessible</w:t>
      </w:r>
      <w:r>
        <w:t>, and the system must also not be under the control of any one entity.</w:t>
      </w:r>
    </w:p>
    <w:p w14:paraId="66E678C0" w14:textId="115BCB8D" w:rsidR="00AB6BCF" w:rsidRDefault="00D44855" w:rsidP="00AB6BCF">
      <w:pPr>
        <w:pStyle w:val="Heading2"/>
      </w:pPr>
      <w:bookmarkStart w:id="14" w:name="_Toc529785524"/>
      <w:r>
        <w:t xml:space="preserve">Peer to Peer </w:t>
      </w:r>
      <w:r w:rsidR="005E612C">
        <w:t>Architecture</w:t>
      </w:r>
      <w:r>
        <w:t xml:space="preserve"> Style</w:t>
      </w:r>
      <w:bookmarkEnd w:id="14"/>
    </w:p>
    <w:p w14:paraId="6C07D26D" w14:textId="2B6EAD08" w:rsidR="00C07848" w:rsidRPr="00D44855" w:rsidRDefault="00D44855" w:rsidP="00C07848">
      <w:pPr>
        <w:ind w:left="360"/>
      </w:pPr>
      <w:r>
        <w:t xml:space="preserve">The peer to peer architecture style is most famously known as being used by bit torrent systems. In a peer to peer architecture any number of systems can share data with any machine in the cluster. </w:t>
      </w:r>
      <w:r w:rsidR="00C07848">
        <w:t>Typically,</w:t>
      </w:r>
      <w:r>
        <w:t xml:space="preserve"> you need to enforce good behavior in these scenarios as you don’t have control over the machines and some of them may consume more than they produce. The way the architecture works is as a machine wants a </w:t>
      </w:r>
      <w:proofErr w:type="gramStart"/>
      <w:r>
        <w:t>particular piece</w:t>
      </w:r>
      <w:proofErr w:type="gramEnd"/>
      <w:r>
        <w:t xml:space="preserve"> of data </w:t>
      </w:r>
      <w:r w:rsidR="00C07848">
        <w:t>(say a cd album</w:t>
      </w:r>
      <w:r>
        <w:t xml:space="preserve">) it can request it from all machines connected to the cluster and will get pieces of the album from any machine that has it </w:t>
      </w:r>
      <w:r w:rsidR="00C07848">
        <w:t xml:space="preserve">until the full album has been constructed. </w:t>
      </w:r>
      <w:proofErr w:type="gramStart"/>
      <w:r w:rsidR="00C07848">
        <w:t>At the same time that</w:t>
      </w:r>
      <w:proofErr w:type="gramEnd"/>
      <w:r w:rsidR="00C07848">
        <w:t xml:space="preserve"> it is getting these chunks of data it may also be sharing the chunks it has with any other machine that may want the same album.</w:t>
      </w:r>
    </w:p>
    <w:p w14:paraId="21684205" w14:textId="2FCD1C3A" w:rsidR="00AB6BCF" w:rsidRDefault="001D3FCC" w:rsidP="00AB6BCF">
      <w:pPr>
        <w:pStyle w:val="Heading2"/>
      </w:pPr>
      <w:bookmarkStart w:id="15" w:name="_Toc529785525"/>
      <w:r>
        <w:t>Bluetooth</w:t>
      </w:r>
      <w:bookmarkEnd w:id="15"/>
    </w:p>
    <w:p w14:paraId="6AC09C3C" w14:textId="4C033434" w:rsidR="005E612C" w:rsidRPr="005E612C" w:rsidRDefault="005E612C" w:rsidP="005E612C">
      <w:pPr>
        <w:ind w:left="360"/>
      </w:pPr>
      <w:r>
        <w:t>Bluetooth is a means of wireless connection from one device to another.</w:t>
      </w:r>
      <w:r w:rsidR="00FF7C36">
        <w:t xml:space="preserve"> It is used most commonly with cell phones and/or wireless headsets. It has very low battery consumption which is mostly dependent on the range you want your device to be able to connect at. It uses a Spread Spectrum Technology which switches between the 79 channels available to blue tooth around 1600 times a second.</w:t>
      </w:r>
    </w:p>
    <w:p w14:paraId="62182B98" w14:textId="192A1239" w:rsidR="00AB6BCF" w:rsidRDefault="00FF7C36" w:rsidP="00AB6BCF">
      <w:pPr>
        <w:pStyle w:val="Heading2"/>
      </w:pPr>
      <w:bookmarkStart w:id="16" w:name="_Toc529785526"/>
      <w:r>
        <w:t>Asymmetric Encryption</w:t>
      </w:r>
      <w:bookmarkEnd w:id="16"/>
    </w:p>
    <w:p w14:paraId="5D0A3B86" w14:textId="50488626" w:rsidR="00FF7C36" w:rsidRPr="00FF7C36" w:rsidRDefault="00FF7C36" w:rsidP="00FF7C36">
      <w:pPr>
        <w:ind w:left="360"/>
      </w:pPr>
      <w:r>
        <w:t xml:space="preserve">Asymmetric encryption uses two keys, a public key and a private key, to encrypt your data. These keys are interchangeable however the private key should remain private while the public key may be known by many. The way that the encryption works is you sign a </w:t>
      </w:r>
      <w:r w:rsidR="00715B4D">
        <w:t>document (</w:t>
      </w:r>
      <w:r>
        <w:t xml:space="preserve">for the use of this </w:t>
      </w:r>
      <w:r w:rsidR="00715B4D">
        <w:t>explanation</w:t>
      </w:r>
      <w:r>
        <w:t xml:space="preserve"> a document is easiest to understand but it could be a</w:t>
      </w:r>
      <w:r w:rsidR="00715B4D">
        <w:t xml:space="preserve"> string, an object, a file etc.</w:t>
      </w:r>
      <w:r>
        <w:t xml:space="preserve">) using either the private or the public key depending on the reason you are signing it. Then when you want to decrypt the document you would use the alternate key. An example of signing the document with a public key would be if you want to validate that someone is agreeing to the document. Once it’s signed with their public key the only one way to decrypt the document at that point is using the persons private key. </w:t>
      </w:r>
    </w:p>
    <w:p w14:paraId="03C937B9" w14:textId="68FAE247" w:rsidR="00AB6BCF" w:rsidRDefault="001D3FCC" w:rsidP="00AB6BCF">
      <w:pPr>
        <w:pStyle w:val="Heading2"/>
      </w:pPr>
      <w:bookmarkStart w:id="17" w:name="_Toc529785528"/>
      <w:r>
        <w:t>Network Address Translation</w:t>
      </w:r>
      <w:bookmarkEnd w:id="17"/>
    </w:p>
    <w:p w14:paraId="7BC7B753" w14:textId="543382BA" w:rsidR="00145FAE" w:rsidRPr="00145FAE" w:rsidRDefault="00145FAE" w:rsidP="00145FAE">
      <w:pPr>
        <w:ind w:left="360"/>
      </w:pPr>
      <w:r>
        <w:t>Network addres</w:t>
      </w:r>
      <w:r w:rsidR="003337D7">
        <w:t>s translation (or NAT) is a means to increase the number of useable IP address</w:t>
      </w:r>
      <w:r w:rsidR="00E02752">
        <w:t>es</w:t>
      </w:r>
      <w:r w:rsidR="003337D7">
        <w:t xml:space="preserve"> by way of giving a single IP as an entry point into your network. It acts as an intermediary between the internet and your private network. This means rather than have 10, 20, 30, 1000, </w:t>
      </w:r>
      <w:proofErr w:type="spellStart"/>
      <w:r w:rsidR="003337D7">
        <w:t>etc</w:t>
      </w:r>
      <w:proofErr w:type="spellEnd"/>
      <w:r w:rsidR="003337D7">
        <w:t xml:space="preserve"> IP addresses assigned for a company they get 1 IP address that is exposed to the internet. This is very important in the world today because the number of available IPv4. The way that NAT works is that when a request is made from a machine on the LAN to an external the request goes through the NAT router. The router takes the message and pulls of</w:t>
      </w:r>
      <w:r w:rsidR="00E02752">
        <w:t>f</w:t>
      </w:r>
      <w:r w:rsidR="003337D7">
        <w:t xml:space="preserve"> sender</w:t>
      </w:r>
      <w:r w:rsidR="00E02752">
        <w:t>’</w:t>
      </w:r>
      <w:r w:rsidR="003337D7">
        <w:t xml:space="preserve">s port and </w:t>
      </w:r>
      <w:r w:rsidR="00E02752">
        <w:t xml:space="preserve">IP address. It then replaces the IP address with the external(real) IP address of the network and the port with a value in its table where it also stores the port the sending machine is using. This way when the response comes back it simple replaces the port with the </w:t>
      </w:r>
      <w:proofErr w:type="gramStart"/>
      <w:r w:rsidR="00E02752">
        <w:t>senders</w:t>
      </w:r>
      <w:proofErr w:type="gramEnd"/>
      <w:r w:rsidR="00E02752">
        <w:t xml:space="preserve"> port and the IP address with the senders IP address so the message can make it back to the correct location</w:t>
      </w:r>
    </w:p>
    <w:p w14:paraId="070E266A" w14:textId="25ACECEE" w:rsidR="00AB6BCF" w:rsidRDefault="00FF7C36" w:rsidP="00AB6BCF">
      <w:pPr>
        <w:pStyle w:val="Heading2"/>
      </w:pPr>
      <w:bookmarkStart w:id="18" w:name="_Toc529785529"/>
      <w:r>
        <w:lastRenderedPageBreak/>
        <w:t>Symmetric Encryption</w:t>
      </w:r>
      <w:bookmarkEnd w:id="18"/>
    </w:p>
    <w:p w14:paraId="760A3000" w14:textId="572B0624" w:rsidR="00FF7C36" w:rsidRDefault="00FF7C36" w:rsidP="00FF7C36">
      <w:pPr>
        <w:ind w:left="360"/>
      </w:pPr>
      <w:r>
        <w:t xml:space="preserve">Symmetric encryption is the workhorse of encryption. It is the simplest </w:t>
      </w:r>
      <w:r w:rsidR="00567281">
        <w:t xml:space="preserve">and fastest </w:t>
      </w:r>
      <w:r>
        <w:t>form of encryption</w:t>
      </w:r>
      <w:r w:rsidR="00567281">
        <w:t>. In symmetric encryption</w:t>
      </w:r>
      <w:r>
        <w:t xml:space="preserve"> there is only one key used to both encrypt and decrypt a document. It has a major drawback of distributing the key which is one of the reasons asymmetric encryption is more widely used.</w:t>
      </w:r>
    </w:p>
    <w:p w14:paraId="2897747D" w14:textId="212FAB87" w:rsidR="00E02752" w:rsidRDefault="00E02752" w:rsidP="00E02752">
      <w:pPr>
        <w:pStyle w:val="Heading2"/>
      </w:pPr>
      <w:r>
        <w:t>Hash Function</w:t>
      </w:r>
    </w:p>
    <w:p w14:paraId="3CD41696" w14:textId="344971E8" w:rsidR="00E02752" w:rsidRPr="00E02752" w:rsidRDefault="00E02752" w:rsidP="00E02752">
      <w:pPr>
        <w:ind w:left="360"/>
      </w:pPr>
      <w:r>
        <w:t xml:space="preserve">A hash function is a simple tool that allows you to map a large data set into a fixed data set size. For </w:t>
      </w:r>
      <w:r w:rsidR="00877908">
        <w:t>example,</w:t>
      </w:r>
      <w:r>
        <w:t xml:space="preserve"> if you had a data set that was 256 bits long a hash function could be used to map that data down to </w:t>
      </w:r>
      <w:r w:rsidR="00D221BD">
        <w:t>32 bits. Hashing data has many advantages. Some of those are the ability to validate your data as it makes it so that it is extremely hard to generate the same hashed data from multiple data sets. We used this in our block chain assignment. It also allows for duplicate detection and faster lookup in hash tables.</w:t>
      </w:r>
    </w:p>
    <w:p w14:paraId="40370DBF" w14:textId="4A347DCE" w:rsidR="00E02752" w:rsidRDefault="00366894" w:rsidP="0025784A">
      <w:pPr>
        <w:pStyle w:val="Heading2"/>
      </w:pPr>
      <w:r>
        <w:t>Serialization</w:t>
      </w:r>
    </w:p>
    <w:p w14:paraId="2403D28E" w14:textId="10E1FAF2" w:rsidR="00F473FB" w:rsidRDefault="00F473FB" w:rsidP="00F473FB">
      <w:pPr>
        <w:ind w:left="360"/>
      </w:pPr>
      <w:r>
        <w:t xml:space="preserve">XML or the </w:t>
      </w:r>
      <w:r w:rsidR="00366894">
        <w:t>E</w:t>
      </w:r>
      <w:r>
        <w:t xml:space="preserve">xtensible </w:t>
      </w:r>
      <w:r w:rsidR="00366894">
        <w:t>M</w:t>
      </w:r>
      <w:r>
        <w:t xml:space="preserve">arkup </w:t>
      </w:r>
      <w:r w:rsidR="00366894">
        <w:t>L</w:t>
      </w:r>
      <w:r>
        <w:t>anguage is a common external data format</w:t>
      </w:r>
      <w:r w:rsidR="00366894">
        <w:t xml:space="preserve"> alongside JSON or JavaScript Object Notation</w:t>
      </w:r>
      <w:r>
        <w:t>.</w:t>
      </w:r>
      <w:r w:rsidR="00366894">
        <w:t xml:space="preserve"> With serialization you can use formats like these to transpose your object from a data type/class into a string object. Once it has been converted into a string it is then often passed from one process or machine to another. </w:t>
      </w:r>
      <w:proofErr w:type="gramStart"/>
      <w:r w:rsidR="00366894">
        <w:t>Both of these</w:t>
      </w:r>
      <w:proofErr w:type="gramEnd"/>
      <w:r w:rsidR="00366894">
        <w:t xml:space="preserve"> data formats allow you to define the object they represent with some </w:t>
      </w:r>
      <w:proofErr w:type="spellStart"/>
      <w:r w:rsidR="00366894">
        <w:t>for</w:t>
      </w:r>
      <w:proofErr w:type="spellEnd"/>
      <w:r w:rsidR="00366894">
        <w:t xml:space="preserve"> of named properties. </w:t>
      </w:r>
    </w:p>
    <w:p w14:paraId="4864C139" w14:textId="50EA9D2C" w:rsidR="00366894" w:rsidRDefault="00366894" w:rsidP="00366894">
      <w:pPr>
        <w:pStyle w:val="Heading2"/>
      </w:pPr>
      <w:r>
        <w:t>One Time Pad</w:t>
      </w:r>
    </w:p>
    <w:p w14:paraId="21457FB1" w14:textId="456624B6" w:rsidR="00366894" w:rsidRDefault="00366894" w:rsidP="00366894">
      <w:pPr>
        <w:ind w:left="360"/>
      </w:pPr>
      <w:r>
        <w:t xml:space="preserve">A One-Time Pad is a form of perfect encryption. To do it you create a pad of bits and take your message and then XOR it with the pad. This gives you a completely new string of bits and the only way to get back the original message is to XOR the new message with the same pad. While this is perfect encryption is </w:t>
      </w:r>
      <w:proofErr w:type="gramStart"/>
      <w:r>
        <w:t>has</w:t>
      </w:r>
      <w:proofErr w:type="gramEnd"/>
      <w:r>
        <w:t xml:space="preserve"> a similar drawback that symmetric encryption is also stuck with in that you have to distribute the pad somehow and once it’s distributed you can only use it once or it </w:t>
      </w:r>
      <w:proofErr w:type="spellStart"/>
      <w:r>
        <w:t>wont</w:t>
      </w:r>
      <w:proofErr w:type="spellEnd"/>
      <w:r>
        <w:t xml:space="preserve"> be affective anymore.</w:t>
      </w:r>
    </w:p>
    <w:p w14:paraId="33A8421E" w14:textId="7A9B28DD" w:rsidR="00366894" w:rsidRDefault="00366894" w:rsidP="00366894">
      <w:pPr>
        <w:pStyle w:val="Heading2"/>
      </w:pPr>
      <w:r>
        <w:t>Code</w:t>
      </w:r>
    </w:p>
    <w:p w14:paraId="2D7BA2D1" w14:textId="1A8DE169" w:rsidR="00366894" w:rsidRPr="00366894" w:rsidRDefault="00366894" w:rsidP="00366894">
      <w:pPr>
        <w:ind w:left="360"/>
      </w:pPr>
      <w:r>
        <w:t xml:space="preserve">Code is </w:t>
      </w:r>
      <w:proofErr w:type="gramStart"/>
      <w:r>
        <w:t>similar to</w:t>
      </w:r>
      <w:proofErr w:type="gramEnd"/>
      <w:r>
        <w:t xml:space="preserve"> a One-Time Pad. While a One-Time Pad is perfect encryption, code is perfect security for up to a single use. In order to use </w:t>
      </w:r>
      <w:r w:rsidR="00715B4D">
        <w:t xml:space="preserve">a </w:t>
      </w:r>
      <w:proofErr w:type="gramStart"/>
      <w:r>
        <w:t>Code</w:t>
      </w:r>
      <w:proofErr w:type="gramEnd"/>
      <w:r>
        <w:t xml:space="preserve"> you </w:t>
      </w:r>
      <w:r w:rsidR="00715B4D">
        <w:t xml:space="preserve">must know about the messages ahead of time and also about the keys to each message, which can be a completely arbitrary word. Once you have those you </w:t>
      </w:r>
      <w:r>
        <w:t xml:space="preserve">create a table of </w:t>
      </w:r>
      <w:r w:rsidR="00715B4D">
        <w:t xml:space="preserve">keys and the messages and then when someone says a keyword you can look up the message for it. </w:t>
      </w:r>
    </w:p>
    <w:p w14:paraId="0A6A222E" w14:textId="3995845C" w:rsidR="00366894" w:rsidRDefault="00715B4D" w:rsidP="00366894">
      <w:pPr>
        <w:pStyle w:val="Heading2"/>
      </w:pPr>
      <w:r>
        <w:t>RPC</w:t>
      </w:r>
    </w:p>
    <w:p w14:paraId="38039F21" w14:textId="2025CC48" w:rsidR="00715B4D" w:rsidRPr="00715B4D" w:rsidRDefault="00715B4D" w:rsidP="00715B4D">
      <w:pPr>
        <w:ind w:left="360"/>
      </w:pPr>
      <w:r>
        <w:t xml:space="preserve">RPC or Remote Procedure Call is a protocol that a process can use to make requests to a process on another machine either on the LAN or on the internet. It has 3 different models. Request, Request and Reply, or Request, Reply, and Acknowledge. Request is the simplest of the 3 different models it’s essentially a fire and forget from one process to another where the request is sent and the processing making the request </w:t>
      </w:r>
      <w:proofErr w:type="gramStart"/>
      <w:r>
        <w:t>continues on</w:t>
      </w:r>
      <w:proofErr w:type="gramEnd"/>
      <w:r>
        <w:t xml:space="preserve"> without caring about the response. The Request Reply model is similar however in it the process making the request also requires a response from the process it has sent the request too. The final model, Request, Reply, and Acknowledge, takes this one step further and requires that the process that is making the request also sends an acknowledgement to the sub process that it got </w:t>
      </w:r>
      <w:r>
        <w:lastRenderedPageBreak/>
        <w:t>the sub processes reply. While this is the most process/time intensive operation it also guarantees delivery of a message from one process to the next.</w:t>
      </w:r>
    </w:p>
    <w:p w14:paraId="3F8FF45A" w14:textId="09849D03" w:rsidR="00366894" w:rsidRDefault="006C4261" w:rsidP="00366894">
      <w:pPr>
        <w:pStyle w:val="Heading2"/>
      </w:pPr>
      <w:r>
        <w:t>Proxy Server</w:t>
      </w:r>
    </w:p>
    <w:p w14:paraId="3F8841D9" w14:textId="2283BCC1" w:rsidR="006C4261" w:rsidRPr="006C4261" w:rsidRDefault="006C4261" w:rsidP="006C4261">
      <w:pPr>
        <w:ind w:left="360"/>
      </w:pPr>
      <w:r>
        <w:t xml:space="preserve">A proxy server handles network requests between a client and a server allowing the client and the server to know nothing about each other but still interact. It will intercept requests and replies coming in either direction and forward them off as needed. It is similar in concept to the Proxy Pattern where not only will it forward off a request from the client/server it may also modify that request. </w:t>
      </w:r>
      <w:proofErr w:type="gramStart"/>
      <w:r>
        <w:t>An</w:t>
      </w:r>
      <w:proofErr w:type="gramEnd"/>
      <w:r>
        <w:t xml:space="preserve"> very simple example of why it would want to modify the request is say that a client can only send out requests in a JSON format but the server can only receive requests in an XML format. The Proxy may have the ability to take in the JSON and translate it to XML before sending the request off to the server and vice versa on the way back.</w:t>
      </w:r>
    </w:p>
    <w:p w14:paraId="3F21A12D" w14:textId="6C2F2FDF" w:rsidR="00F936CA" w:rsidRPr="00715B4D" w:rsidRDefault="006D6E71" w:rsidP="00F936CA">
      <w:pPr>
        <w:pStyle w:val="Heading2"/>
        <w:rPr>
          <w:lang w:val="en-GB"/>
        </w:rPr>
      </w:pPr>
      <w:r>
        <w:rPr>
          <w:lang w:val="en-GB"/>
        </w:rPr>
        <w:br w:type="page"/>
      </w:r>
    </w:p>
    <w:p w14:paraId="26DD9F57" w14:textId="2C8AA7E0" w:rsidR="00637692" w:rsidRDefault="00637692" w:rsidP="00637692">
      <w:pPr>
        <w:pStyle w:val="Heading1"/>
        <w:rPr>
          <w:lang w:val="en-GB"/>
        </w:rPr>
      </w:pPr>
      <w:bookmarkStart w:id="19" w:name="_Toc529785530"/>
      <w:r>
        <w:rPr>
          <w:lang w:val="en-GB"/>
        </w:rPr>
        <w:lastRenderedPageBreak/>
        <w:t>Forum Postings</w:t>
      </w:r>
      <w:bookmarkEnd w:id="19"/>
    </w:p>
    <w:p w14:paraId="4633373E" w14:textId="4CEABB9B" w:rsidR="00637692" w:rsidRDefault="00637692" w:rsidP="007367FC">
      <w:pPr>
        <w:pStyle w:val="Heading3"/>
        <w:rPr>
          <w:color w:val="243255" w:themeColor="accent1" w:themeShade="7F"/>
          <w:sz w:val="24"/>
          <w:szCs w:val="24"/>
        </w:rPr>
      </w:pPr>
      <w:bookmarkStart w:id="20" w:name="_Toc529785531"/>
      <w:r>
        <w:t>Say Hello Forum My Entry:</w:t>
      </w:r>
      <w:bookmarkEnd w:id="20"/>
    </w:p>
    <w:p w14:paraId="35DB2309" w14:textId="77777777" w:rsidR="00637692" w:rsidRDefault="00637692" w:rsidP="00637692">
      <w:pPr>
        <w:spacing w:after="0" w:line="240" w:lineRule="auto"/>
        <w:rPr>
          <w:rFonts w:ascii="Times New Roman" w:hAnsi="Times New Roman" w:cs="Times New Roman"/>
        </w:rPr>
      </w:pPr>
      <w:r>
        <w:rPr>
          <w:rFonts w:ascii="Times New Roman" w:hAnsi="Times New Roman" w:cs="Times New Roman"/>
        </w:rPr>
        <w:t>Hello everyone,</w:t>
      </w:r>
    </w:p>
    <w:p w14:paraId="32DBDE1F" w14:textId="77777777" w:rsidR="00637692" w:rsidRDefault="00637692" w:rsidP="00637692">
      <w:pPr>
        <w:pStyle w:val="NormalWeb"/>
        <w:spacing w:before="0" w:beforeAutospacing="0" w:after="0" w:afterAutospacing="0"/>
        <w:rPr>
          <w:rFonts w:cs="Times New Roman"/>
          <w:sz w:val="22"/>
          <w:szCs w:val="22"/>
        </w:rPr>
      </w:pPr>
      <w:r>
        <w:rPr>
          <w:sz w:val="22"/>
          <w:szCs w:val="22"/>
        </w:rPr>
        <w:t xml:space="preserve">       My name is Thomas </w:t>
      </w:r>
      <w:proofErr w:type="gramStart"/>
      <w:r>
        <w:rPr>
          <w:sz w:val="22"/>
          <w:szCs w:val="22"/>
        </w:rPr>
        <w:t>Leedberg</w:t>
      </w:r>
      <w:proofErr w:type="gramEnd"/>
      <w:r>
        <w:rPr>
          <w:sz w:val="22"/>
          <w:szCs w:val="22"/>
        </w:rPr>
        <w:t xml:space="preserve"> but I've gone by Tommy for just about my whole life. I'm 31 years old and am a transplant from Massachusetts and have I've lived in Chicago for a little over a year and a half now. I received my undergrad in Computer Science at the University of Massachusetts Lowell, but prior to that I was attending the University of West Virginia. I currently work for Schneider Electric and I've been with them for a little over 8 years now. This is only the second course that I've taken at DePaul and so </w:t>
      </w:r>
      <w:proofErr w:type="gramStart"/>
      <w:r>
        <w:rPr>
          <w:sz w:val="22"/>
          <w:szCs w:val="22"/>
        </w:rPr>
        <w:t>far</w:t>
      </w:r>
      <w:proofErr w:type="gramEnd"/>
      <w:r>
        <w:rPr>
          <w:sz w:val="22"/>
          <w:szCs w:val="22"/>
        </w:rPr>
        <w:t xml:space="preserve"> I'm enjoying the school. In my spare time I like to travel, I've been a lot of places but there are so many more I want to see and experience. I love being a part of cultures that are not my own. I also enjoy being outdoors, growing up in northern Massachusetts there is plenty of opportunity to go hiking and camping in the mountains of New Hampshire. I also love music and going to music festivals/concerts. </w:t>
      </w:r>
    </w:p>
    <w:p w14:paraId="37E51A89" w14:textId="77777777" w:rsidR="00637692" w:rsidRDefault="00637692" w:rsidP="00637692">
      <w:pPr>
        <w:pStyle w:val="NormalWeb"/>
        <w:spacing w:before="0" w:beforeAutospacing="0" w:after="0" w:afterAutospacing="0"/>
        <w:rPr>
          <w:sz w:val="22"/>
          <w:szCs w:val="22"/>
        </w:rPr>
      </w:pPr>
    </w:p>
    <w:p w14:paraId="6B37DA5A" w14:textId="77777777" w:rsidR="00637692" w:rsidRDefault="00637692" w:rsidP="00637692">
      <w:pPr>
        <w:pStyle w:val="Heading3"/>
        <w:rPr>
          <w:sz w:val="24"/>
          <w:szCs w:val="24"/>
        </w:rPr>
      </w:pPr>
      <w:bookmarkStart w:id="21" w:name="_Toc529785532"/>
      <w:r>
        <w:t>Reply to Chris Williams Introduction:</w:t>
      </w:r>
      <w:bookmarkEnd w:id="21"/>
    </w:p>
    <w:p w14:paraId="58C08DB4" w14:textId="77777777" w:rsidR="00637692" w:rsidRDefault="00637692" w:rsidP="00637692">
      <w:pPr>
        <w:pStyle w:val="NormalWeb"/>
        <w:spacing w:before="0" w:beforeAutospacing="0" w:after="0" w:afterAutospacing="0"/>
        <w:rPr>
          <w:spacing w:val="3"/>
          <w:sz w:val="22"/>
          <w:szCs w:val="22"/>
          <w:shd w:val="clear" w:color="auto" w:fill="FFFFFF"/>
        </w:rPr>
      </w:pPr>
      <w:r>
        <w:rPr>
          <w:spacing w:val="3"/>
          <w:sz w:val="22"/>
          <w:szCs w:val="22"/>
          <w:shd w:val="clear" w:color="auto" w:fill="FFFFFF"/>
        </w:rPr>
        <w:t>Hi Chris,</w:t>
      </w:r>
      <w:r>
        <w:rPr>
          <w:spacing w:val="3"/>
          <w:sz w:val="22"/>
          <w:szCs w:val="22"/>
        </w:rPr>
        <w:br/>
      </w:r>
      <w:r>
        <w:rPr>
          <w:spacing w:val="3"/>
          <w:sz w:val="22"/>
          <w:szCs w:val="22"/>
          <w:shd w:val="clear" w:color="auto" w:fill="FFFFFF"/>
        </w:rPr>
        <w:t xml:space="preserve">        How's it going? I live </w:t>
      </w:r>
      <w:proofErr w:type="gramStart"/>
      <w:r>
        <w:rPr>
          <w:spacing w:val="3"/>
          <w:sz w:val="22"/>
          <w:szCs w:val="22"/>
          <w:shd w:val="clear" w:color="auto" w:fill="FFFFFF"/>
        </w:rPr>
        <w:t>pretty close</w:t>
      </w:r>
      <w:proofErr w:type="gramEnd"/>
      <w:r>
        <w:rPr>
          <w:spacing w:val="3"/>
          <w:sz w:val="22"/>
          <w:szCs w:val="22"/>
          <w:shd w:val="clear" w:color="auto" w:fill="FFFFFF"/>
        </w:rPr>
        <w:t xml:space="preserve"> to uptown, I was in Ravenswood and now I'm over on Irving Park. I'm a </w:t>
      </w:r>
      <w:proofErr w:type="gramStart"/>
      <w:r>
        <w:rPr>
          <w:spacing w:val="3"/>
          <w:sz w:val="22"/>
          <w:szCs w:val="22"/>
          <w:shd w:val="clear" w:color="auto" w:fill="FFFFFF"/>
        </w:rPr>
        <w:t>pretty big</w:t>
      </w:r>
      <w:proofErr w:type="gramEnd"/>
      <w:r>
        <w:rPr>
          <w:spacing w:val="3"/>
          <w:sz w:val="22"/>
          <w:szCs w:val="22"/>
          <w:shd w:val="clear" w:color="auto" w:fill="FFFFFF"/>
        </w:rPr>
        <w:t xml:space="preserve"> gym advocate myself. I spend a lot of my free time at Uptown Fitness. I've always had some interest in mobile development, I've only </w:t>
      </w:r>
      <w:proofErr w:type="gramStart"/>
      <w:r>
        <w:rPr>
          <w:spacing w:val="3"/>
          <w:sz w:val="22"/>
          <w:szCs w:val="22"/>
          <w:shd w:val="clear" w:color="auto" w:fill="FFFFFF"/>
        </w:rPr>
        <w:t>looked into</w:t>
      </w:r>
      <w:proofErr w:type="gramEnd"/>
      <w:r>
        <w:rPr>
          <w:spacing w:val="3"/>
          <w:sz w:val="22"/>
          <w:szCs w:val="22"/>
          <w:shd w:val="clear" w:color="auto" w:fill="FFFFFF"/>
        </w:rPr>
        <w:t xml:space="preserve"> it lightly though most of my focus ends up being cloud based. I have done a couple small projects using </w:t>
      </w:r>
      <w:proofErr w:type="spellStart"/>
      <w:r>
        <w:rPr>
          <w:spacing w:val="3"/>
          <w:sz w:val="22"/>
          <w:szCs w:val="22"/>
          <w:shd w:val="clear" w:color="auto" w:fill="FFFFFF"/>
        </w:rPr>
        <w:t>cordova</w:t>
      </w:r>
      <w:proofErr w:type="spellEnd"/>
      <w:r>
        <w:rPr>
          <w:spacing w:val="3"/>
          <w:sz w:val="22"/>
          <w:szCs w:val="22"/>
          <w:shd w:val="clear" w:color="auto" w:fill="FFFFFF"/>
        </w:rPr>
        <w:t xml:space="preserve"> for work hackathons that I thought was interesting. I do like that you can touch and feel mobile applications in a way you can't really do with other platforms.</w:t>
      </w:r>
    </w:p>
    <w:p w14:paraId="6E091884" w14:textId="77777777" w:rsidR="00637692" w:rsidRDefault="00637692" w:rsidP="00637692">
      <w:pPr>
        <w:pStyle w:val="NormalWeb"/>
        <w:spacing w:before="0" w:beforeAutospacing="0" w:after="0" w:afterAutospacing="0"/>
        <w:rPr>
          <w:spacing w:val="3"/>
          <w:sz w:val="22"/>
          <w:szCs w:val="22"/>
          <w:shd w:val="clear" w:color="auto" w:fill="F2F8FC"/>
        </w:rPr>
      </w:pPr>
      <w:proofErr w:type="spellStart"/>
      <w:r>
        <w:rPr>
          <w:spacing w:val="3"/>
          <w:sz w:val="22"/>
          <w:szCs w:val="22"/>
          <w:shd w:val="clear" w:color="auto" w:fill="FFFFFF"/>
        </w:rPr>
        <w:t>JokeServer</w:t>
      </w:r>
      <w:proofErr w:type="spellEnd"/>
      <w:r>
        <w:rPr>
          <w:spacing w:val="3"/>
          <w:sz w:val="22"/>
          <w:szCs w:val="22"/>
          <w:shd w:val="clear" w:color="auto" w:fill="FFFFFF"/>
        </w:rPr>
        <w:t xml:space="preserve"> and </w:t>
      </w:r>
      <w:proofErr w:type="spellStart"/>
      <w:r>
        <w:rPr>
          <w:spacing w:val="3"/>
          <w:sz w:val="22"/>
          <w:szCs w:val="22"/>
          <w:shd w:val="clear" w:color="auto" w:fill="FFFFFF"/>
        </w:rPr>
        <w:t>Inet</w:t>
      </w:r>
      <w:proofErr w:type="spellEnd"/>
      <w:r>
        <w:rPr>
          <w:spacing w:val="3"/>
          <w:sz w:val="22"/>
          <w:szCs w:val="22"/>
          <w:shd w:val="clear" w:color="auto" w:fill="FFFFFF"/>
        </w:rPr>
        <w:br/>
      </w:r>
      <w:r>
        <w:rPr>
          <w:spacing w:val="3"/>
          <w:sz w:val="22"/>
          <w:szCs w:val="22"/>
          <w:shd w:val="clear" w:color="auto" w:fill="F2F8FC"/>
        </w:rPr>
        <w:t xml:space="preserve">Just a suggestion for if you're having trouble getting things running correctly or understanding what's going on in the </w:t>
      </w:r>
      <w:proofErr w:type="spellStart"/>
      <w:r>
        <w:rPr>
          <w:spacing w:val="3"/>
          <w:sz w:val="22"/>
          <w:szCs w:val="22"/>
          <w:shd w:val="clear" w:color="auto" w:fill="F2F8FC"/>
        </w:rPr>
        <w:t>inet</w:t>
      </w:r>
      <w:proofErr w:type="spellEnd"/>
      <w:r>
        <w:rPr>
          <w:spacing w:val="3"/>
          <w:sz w:val="22"/>
          <w:szCs w:val="22"/>
          <w:shd w:val="clear" w:color="auto" w:fill="F2F8FC"/>
        </w:rPr>
        <w:t xml:space="preserve"> server/client code. In IntelliJ you can host both the server and the client in a debug session simultaneously. I always find it's a lot easier to understand something when I can step through it.</w:t>
      </w:r>
    </w:p>
    <w:p w14:paraId="6DFE6FE5" w14:textId="77777777" w:rsidR="00637692" w:rsidRDefault="00637692" w:rsidP="00637692">
      <w:pPr>
        <w:pStyle w:val="NormalWeb"/>
        <w:spacing w:before="0" w:beforeAutospacing="0" w:after="0" w:afterAutospacing="0"/>
        <w:rPr>
          <w:spacing w:val="3"/>
          <w:sz w:val="22"/>
          <w:szCs w:val="22"/>
          <w:shd w:val="clear" w:color="auto" w:fill="F2F8FC"/>
        </w:rPr>
      </w:pPr>
    </w:p>
    <w:p w14:paraId="55178C6A" w14:textId="77777777" w:rsidR="00637692" w:rsidRDefault="00637692" w:rsidP="00637692">
      <w:pPr>
        <w:pStyle w:val="Heading3"/>
        <w:rPr>
          <w:rFonts w:ascii="Times New Roman" w:hAnsi="Times New Roman" w:cs="Times New Roman"/>
          <w:color w:val="auto"/>
          <w:sz w:val="22"/>
          <w:szCs w:val="22"/>
        </w:rPr>
      </w:pPr>
      <w:bookmarkStart w:id="22" w:name="_Toc529785533"/>
      <w:r>
        <w:t xml:space="preserve">Reply to </w:t>
      </w:r>
      <w:proofErr w:type="spellStart"/>
      <w:r>
        <w:t>Chuan</w:t>
      </w:r>
      <w:proofErr w:type="spellEnd"/>
      <w:r>
        <w:t xml:space="preserve"> Chang in Hello:</w:t>
      </w:r>
      <w:r>
        <w:rPr>
          <w:rStyle w:val="Heading2Char"/>
        </w:rPr>
        <w:br/>
      </w:r>
      <w:r>
        <w:rPr>
          <w:rFonts w:ascii="Times New Roman" w:hAnsi="Times New Roman" w:cs="Times New Roman"/>
          <w:color w:val="auto"/>
          <w:sz w:val="22"/>
          <w:szCs w:val="22"/>
        </w:rPr>
        <w:t>Hi John,</w:t>
      </w:r>
      <w:bookmarkEnd w:id="22"/>
    </w:p>
    <w:p w14:paraId="0372B1D4" w14:textId="77777777" w:rsidR="00637692" w:rsidRDefault="00637692" w:rsidP="00637692">
      <w:pPr>
        <w:pStyle w:val="NormalWeb"/>
        <w:spacing w:before="0" w:beforeAutospacing="0" w:after="0" w:afterAutospacing="0"/>
        <w:rPr>
          <w:rFonts w:cs="Times New Roman"/>
          <w:sz w:val="22"/>
          <w:szCs w:val="22"/>
        </w:rPr>
      </w:pPr>
      <w:r>
        <w:rPr>
          <w:sz w:val="22"/>
          <w:szCs w:val="22"/>
        </w:rPr>
        <w:t xml:space="preserve">       Congratulations on graduating this quarter! What do you plan to do after you're done?</w:t>
      </w:r>
    </w:p>
    <w:p w14:paraId="621CB408" w14:textId="77777777" w:rsidR="00637692" w:rsidRDefault="00637692" w:rsidP="00637692">
      <w:pPr>
        <w:pStyle w:val="NormalWeb"/>
        <w:spacing w:before="0" w:beforeAutospacing="0" w:after="0" w:afterAutospacing="0"/>
        <w:rPr>
          <w:spacing w:val="3"/>
          <w:sz w:val="22"/>
          <w:szCs w:val="22"/>
          <w:shd w:val="clear" w:color="auto" w:fill="F2F8FC"/>
        </w:rPr>
      </w:pPr>
    </w:p>
    <w:p w14:paraId="02338295" w14:textId="77777777" w:rsidR="00637692" w:rsidRDefault="00637692" w:rsidP="00637692">
      <w:pPr>
        <w:pStyle w:val="NormalWeb"/>
        <w:shd w:val="clear" w:color="auto" w:fill="FFFFFF"/>
        <w:spacing w:before="0" w:beforeAutospacing="0" w:after="0" w:afterAutospacing="0"/>
        <w:rPr>
          <w:spacing w:val="3"/>
          <w:sz w:val="22"/>
          <w:szCs w:val="22"/>
        </w:rPr>
      </w:pPr>
      <w:bookmarkStart w:id="23" w:name="_Toc529785534"/>
      <w:r>
        <w:rPr>
          <w:rStyle w:val="Heading3Char"/>
        </w:rPr>
        <w:t>General Homework Submissions:</w:t>
      </w:r>
      <w:bookmarkEnd w:id="23"/>
      <w:r>
        <w:rPr>
          <w:spacing w:val="3"/>
          <w:sz w:val="22"/>
          <w:szCs w:val="22"/>
          <w:shd w:val="clear" w:color="auto" w:fill="F2F8FC"/>
        </w:rPr>
        <w:br/>
      </w:r>
      <w:r>
        <w:rPr>
          <w:spacing w:val="3"/>
          <w:sz w:val="22"/>
          <w:szCs w:val="22"/>
        </w:rPr>
        <w:t>Hello,</w:t>
      </w:r>
    </w:p>
    <w:p w14:paraId="0D254248" w14:textId="77777777" w:rsidR="00637692" w:rsidRDefault="00637692" w:rsidP="00637692">
      <w:pPr>
        <w:shd w:val="clear" w:color="auto" w:fill="FFFFFF"/>
        <w:spacing w:after="0" w:line="240" w:lineRule="auto"/>
        <w:rPr>
          <w:rFonts w:ascii="Times New Roman" w:eastAsia="Times New Roman" w:hAnsi="Times New Roman" w:cs="Times New Roman"/>
          <w:spacing w:val="3"/>
          <w:sz w:val="22"/>
          <w:szCs w:val="22"/>
        </w:rPr>
      </w:pPr>
      <w:r>
        <w:rPr>
          <w:rFonts w:ascii="Times New Roman" w:eastAsia="Times New Roman" w:hAnsi="Times New Roman" w:cs="Times New Roman"/>
          <w:spacing w:val="3"/>
        </w:rPr>
        <w:t>   Is there a file name format we should give our zip files when we submit our programs? I was trying to find it in the docs/</w:t>
      </w:r>
      <w:proofErr w:type="gramStart"/>
      <w:r>
        <w:rPr>
          <w:rFonts w:ascii="Times New Roman" w:eastAsia="Times New Roman" w:hAnsi="Times New Roman" w:cs="Times New Roman"/>
          <w:spacing w:val="3"/>
        </w:rPr>
        <w:t>content</w:t>
      </w:r>
      <w:proofErr w:type="gramEnd"/>
      <w:r>
        <w:rPr>
          <w:rFonts w:ascii="Times New Roman" w:eastAsia="Times New Roman" w:hAnsi="Times New Roman" w:cs="Times New Roman"/>
          <w:spacing w:val="3"/>
        </w:rPr>
        <w:t xml:space="preserve"> but I couldn’t find anything specific.</w:t>
      </w:r>
    </w:p>
    <w:p w14:paraId="696C87D1" w14:textId="77777777" w:rsidR="00637692" w:rsidRDefault="00637692" w:rsidP="00637692">
      <w:pPr>
        <w:shd w:val="clear" w:color="auto" w:fill="FFFFFF"/>
        <w:spacing w:after="0" w:line="240" w:lineRule="auto"/>
        <w:rPr>
          <w:rFonts w:ascii="Times New Roman" w:eastAsia="Times New Roman" w:hAnsi="Times New Roman" w:cs="Times New Roman"/>
          <w:spacing w:val="3"/>
        </w:rPr>
      </w:pPr>
    </w:p>
    <w:p w14:paraId="03A34E96" w14:textId="77777777" w:rsidR="00637692" w:rsidRDefault="00637692" w:rsidP="00637692">
      <w:pPr>
        <w:pStyle w:val="Heading3"/>
        <w:rPr>
          <w:rFonts w:eastAsia="Times New Roman"/>
        </w:rPr>
      </w:pPr>
      <w:bookmarkStart w:id="24" w:name="_Toc529785535"/>
      <w:r>
        <w:rPr>
          <w:shd w:val="clear" w:color="auto" w:fill="FFFFFF"/>
        </w:rPr>
        <w:t>Provide automated grading scripts for submissions double check</w:t>
      </w:r>
      <w:bookmarkEnd w:id="24"/>
    </w:p>
    <w:p w14:paraId="2B0A89BD" w14:textId="77777777" w:rsidR="00637692" w:rsidRDefault="00637692" w:rsidP="00637692">
      <w:pPr>
        <w:shd w:val="clear" w:color="auto" w:fill="FFFFFF"/>
        <w:spacing w:after="0" w:line="240" w:lineRule="auto"/>
        <w:rPr>
          <w:rFonts w:ascii="Times New Roman" w:eastAsiaTheme="minorHAnsi" w:hAnsi="Times New Roman" w:cs="Times New Roman"/>
          <w:spacing w:val="3"/>
          <w:shd w:val="clear" w:color="auto" w:fill="F2F8FC"/>
        </w:rPr>
      </w:pPr>
      <w:r>
        <w:rPr>
          <w:rFonts w:ascii="Times New Roman" w:hAnsi="Times New Roman" w:cs="Times New Roman"/>
          <w:spacing w:val="3"/>
          <w:shd w:val="clear" w:color="auto" w:fill="F2F8FC"/>
        </w:rPr>
        <w:t>Eh what production system" It works on my machine" lol.</w:t>
      </w:r>
    </w:p>
    <w:p w14:paraId="4E52E8CF" w14:textId="77777777" w:rsidR="00637692" w:rsidRDefault="00637692" w:rsidP="00637692">
      <w:pPr>
        <w:shd w:val="clear" w:color="auto" w:fill="FFFFFF"/>
        <w:spacing w:after="0" w:line="240" w:lineRule="auto"/>
        <w:rPr>
          <w:rFonts w:ascii="Times New Roman" w:hAnsi="Times New Roman" w:cs="Times New Roman"/>
          <w:spacing w:val="3"/>
          <w:shd w:val="clear" w:color="auto" w:fill="F2F8FC"/>
        </w:rPr>
      </w:pPr>
    </w:p>
    <w:p w14:paraId="5DBA1C2C" w14:textId="77777777" w:rsidR="00637692" w:rsidRDefault="00637692" w:rsidP="00637692">
      <w:pPr>
        <w:pStyle w:val="Heading3"/>
        <w:rPr>
          <w:shd w:val="clear" w:color="auto" w:fill="F2F8FC"/>
        </w:rPr>
      </w:pPr>
      <w:bookmarkStart w:id="25" w:name="_Toc529785536"/>
      <w:r>
        <w:rPr>
          <w:shd w:val="clear" w:color="auto" w:fill="F2F8FC"/>
        </w:rPr>
        <w:t xml:space="preserve">Network Labs </w:t>
      </w:r>
      <w:proofErr w:type="spellStart"/>
      <w:r>
        <w:rPr>
          <w:shd w:val="clear" w:color="auto" w:fill="F2F8FC"/>
        </w:rPr>
        <w:t>Secreenshots</w:t>
      </w:r>
      <w:proofErr w:type="spellEnd"/>
      <w:r>
        <w:rPr>
          <w:shd w:val="clear" w:color="auto" w:fill="F2F8FC"/>
        </w:rPr>
        <w:t>?</w:t>
      </w:r>
      <w:bookmarkEnd w:id="25"/>
    </w:p>
    <w:p w14:paraId="47D7AF0F" w14:textId="77777777" w:rsidR="00637692" w:rsidRDefault="00637692" w:rsidP="00637692">
      <w:pPr>
        <w:shd w:val="clear" w:color="auto" w:fill="FFFFFF"/>
        <w:spacing w:after="0" w:line="240" w:lineRule="auto"/>
        <w:rPr>
          <w:rFonts w:ascii="Times New Roman" w:hAnsi="Times New Roman" w:cs="Times New Roman"/>
          <w:spacing w:val="3"/>
          <w:shd w:val="clear" w:color="auto" w:fill="F2F8FC"/>
        </w:rPr>
      </w:pPr>
      <w:r>
        <w:rPr>
          <w:rFonts w:ascii="Times New Roman" w:hAnsi="Times New Roman" w:cs="Times New Roman"/>
          <w:color w:val="000000" w:themeColor="text1"/>
          <w:spacing w:val="3"/>
          <w:szCs w:val="26"/>
          <w:shd w:val="clear" w:color="auto" w:fill="FFFFFF"/>
        </w:rPr>
        <w:t xml:space="preserve">Some of the network lab questions require you to provide screen shots, but we're only supposed to be submitting our answers in the HTML check list which </w:t>
      </w:r>
      <w:proofErr w:type="spellStart"/>
      <w:r>
        <w:rPr>
          <w:rFonts w:ascii="Times New Roman" w:hAnsi="Times New Roman" w:cs="Times New Roman"/>
          <w:color w:val="000000" w:themeColor="text1"/>
          <w:spacing w:val="3"/>
          <w:szCs w:val="26"/>
          <w:shd w:val="clear" w:color="auto" w:fill="FFFFFF"/>
        </w:rPr>
        <w:t>doesnt</w:t>
      </w:r>
      <w:proofErr w:type="spellEnd"/>
      <w:r>
        <w:rPr>
          <w:rFonts w:ascii="Times New Roman" w:hAnsi="Times New Roman" w:cs="Times New Roman"/>
          <w:color w:val="000000" w:themeColor="text1"/>
          <w:spacing w:val="3"/>
          <w:szCs w:val="26"/>
          <w:shd w:val="clear" w:color="auto" w:fill="FFFFFF"/>
        </w:rPr>
        <w:t xml:space="preserve"> have images unless we host them somewhere</w:t>
      </w:r>
      <w:r>
        <w:rPr>
          <w:rFonts w:ascii="Lucida Sans Unicode" w:hAnsi="Lucida Sans Unicode" w:cs="Lucida Sans Unicode"/>
          <w:color w:val="000000" w:themeColor="text1"/>
          <w:spacing w:val="3"/>
          <w:szCs w:val="26"/>
          <w:shd w:val="clear" w:color="auto" w:fill="FFFFFF"/>
        </w:rPr>
        <w:t xml:space="preserve"> </w:t>
      </w:r>
      <w:r>
        <w:rPr>
          <w:rFonts w:ascii="Times New Roman" w:hAnsi="Times New Roman" w:cs="Times New Roman"/>
          <w:color w:val="000000" w:themeColor="text1"/>
          <w:spacing w:val="3"/>
          <w:shd w:val="clear" w:color="auto" w:fill="FFFFFF"/>
        </w:rPr>
        <w:t xml:space="preserve">and provide the link for them. </w:t>
      </w:r>
      <w:proofErr w:type="gramStart"/>
      <w:r>
        <w:rPr>
          <w:rFonts w:ascii="Times New Roman" w:hAnsi="Times New Roman" w:cs="Times New Roman"/>
          <w:color w:val="000000" w:themeColor="text1"/>
          <w:spacing w:val="3"/>
          <w:shd w:val="clear" w:color="auto" w:fill="FFFFFF"/>
        </w:rPr>
        <w:t>So</w:t>
      </w:r>
      <w:proofErr w:type="gramEnd"/>
      <w:r>
        <w:rPr>
          <w:rFonts w:ascii="Times New Roman" w:hAnsi="Times New Roman" w:cs="Times New Roman"/>
          <w:color w:val="000000" w:themeColor="text1"/>
          <w:spacing w:val="3"/>
          <w:shd w:val="clear" w:color="auto" w:fill="FFFFFF"/>
        </w:rPr>
        <w:t xml:space="preserve"> my question is are we still supposed to provide these screenshots and how?</w:t>
      </w:r>
    </w:p>
    <w:p w14:paraId="38639B94" w14:textId="77777777" w:rsidR="00637692" w:rsidRDefault="00637692" w:rsidP="00637692">
      <w:pPr>
        <w:pStyle w:val="Heading3"/>
        <w:rPr>
          <w:shd w:val="clear" w:color="auto" w:fill="FFFFFF"/>
        </w:rPr>
      </w:pPr>
      <w:bookmarkStart w:id="26" w:name="_Toc529785537"/>
      <w:proofErr w:type="spellStart"/>
      <w:r>
        <w:rPr>
          <w:shd w:val="clear" w:color="auto" w:fill="FFFFFF"/>
        </w:rPr>
        <w:lastRenderedPageBreak/>
        <w:t>JokeServer</w:t>
      </w:r>
      <w:proofErr w:type="spellEnd"/>
      <w:r>
        <w:rPr>
          <w:shd w:val="clear" w:color="auto" w:fill="FFFFFF"/>
        </w:rPr>
        <w:t xml:space="preserve">: “Address Already </w:t>
      </w:r>
      <w:proofErr w:type="gramStart"/>
      <w:r>
        <w:rPr>
          <w:shd w:val="clear" w:color="auto" w:fill="FFFFFF"/>
        </w:rPr>
        <w:t>In</w:t>
      </w:r>
      <w:proofErr w:type="gramEnd"/>
      <w:r>
        <w:rPr>
          <w:shd w:val="clear" w:color="auto" w:fill="FFFFFF"/>
        </w:rPr>
        <w:t xml:space="preserve"> Use”</w:t>
      </w:r>
      <w:bookmarkEnd w:id="26"/>
    </w:p>
    <w:p w14:paraId="60546165" w14:textId="77777777" w:rsidR="00637692" w:rsidRDefault="00637692" w:rsidP="00637692">
      <w:pPr>
        <w:shd w:val="clear" w:color="auto" w:fill="FFFFFF"/>
        <w:spacing w:after="0" w:line="240" w:lineRule="auto"/>
        <w:rPr>
          <w:rFonts w:ascii="Times New Roman" w:hAnsi="Times New Roman" w:cs="Times New Roman"/>
          <w:spacing w:val="3"/>
          <w:sz w:val="22"/>
          <w:shd w:val="clear" w:color="auto" w:fill="F2F8FC"/>
        </w:rPr>
      </w:pPr>
      <w:r>
        <w:rPr>
          <w:rFonts w:ascii="Times New Roman" w:hAnsi="Times New Roman" w:cs="Times New Roman"/>
          <w:spacing w:val="3"/>
          <w:shd w:val="clear" w:color="auto" w:fill="FFFFFF"/>
        </w:rPr>
        <w:t>You can also download the free windows tool </w:t>
      </w:r>
      <w:proofErr w:type="spellStart"/>
      <w:r>
        <w:rPr>
          <w:rFonts w:ascii="Times New Roman" w:hAnsi="Times New Roman" w:cs="Times New Roman"/>
        </w:rPr>
        <w:fldChar w:fldCharType="begin"/>
      </w:r>
      <w:r>
        <w:rPr>
          <w:rFonts w:ascii="Times New Roman" w:hAnsi="Times New Roman" w:cs="Times New Roman"/>
        </w:rPr>
        <w:instrText xml:space="preserve"> HYPERLINK "https://docs.microsoft.com/en-us/sysinternals/downloads/tcpview" \t "_blank" </w:instrText>
      </w:r>
      <w:r>
        <w:rPr>
          <w:rFonts w:ascii="Times New Roman" w:hAnsi="Times New Roman" w:cs="Times New Roman"/>
        </w:rPr>
        <w:fldChar w:fldCharType="separate"/>
      </w:r>
      <w:r>
        <w:rPr>
          <w:rStyle w:val="Hyperlink"/>
          <w:rFonts w:ascii="Times New Roman" w:hAnsi="Times New Roman" w:cs="Times New Roman"/>
          <w:color w:val="auto"/>
          <w:spacing w:val="3"/>
          <w:bdr w:val="none" w:sz="0" w:space="0" w:color="auto" w:frame="1"/>
          <w:shd w:val="clear" w:color="auto" w:fill="FFFFFF"/>
        </w:rPr>
        <w:t>TCPview</w:t>
      </w:r>
      <w:proofErr w:type="spellEnd"/>
      <w:r>
        <w:rPr>
          <w:rStyle w:val="Hyperlink"/>
          <w:rFonts w:ascii="Times New Roman" w:hAnsi="Times New Roman" w:cs="Times New Roman"/>
          <w:color w:val="auto"/>
          <w:spacing w:val="3"/>
          <w:bdr w:val="none" w:sz="0" w:space="0" w:color="auto" w:frame="1"/>
          <w:shd w:val="clear" w:color="auto" w:fill="FFFFFF"/>
        </w:rPr>
        <w:t> </w:t>
      </w:r>
      <w:r>
        <w:rPr>
          <w:rFonts w:ascii="Times New Roman" w:hAnsi="Times New Roman" w:cs="Times New Roman"/>
        </w:rPr>
        <w:fldChar w:fldCharType="end"/>
      </w:r>
      <w:r>
        <w:rPr>
          <w:rFonts w:ascii="Times New Roman" w:hAnsi="Times New Roman" w:cs="Times New Roman"/>
          <w:spacing w:val="3"/>
          <w:shd w:val="clear" w:color="auto" w:fill="FFFFFF"/>
        </w:rPr>
        <w:t>to see what ports are in use and kill it that way, that's how I do it when my program doesn't shut down properly so the port remains open.</w:t>
      </w:r>
    </w:p>
    <w:p w14:paraId="2029375C" w14:textId="77777777" w:rsidR="00637692" w:rsidRDefault="00637692" w:rsidP="00637692">
      <w:pPr>
        <w:shd w:val="clear" w:color="auto" w:fill="FFFFFF"/>
        <w:spacing w:after="0" w:line="240" w:lineRule="auto"/>
        <w:rPr>
          <w:rFonts w:ascii="Times New Roman" w:eastAsia="Times New Roman" w:hAnsi="Times New Roman" w:cs="Times New Roman"/>
          <w:spacing w:val="3"/>
        </w:rPr>
      </w:pPr>
    </w:p>
    <w:p w14:paraId="1C2A21D4" w14:textId="77777777" w:rsidR="00637692" w:rsidRDefault="00637692" w:rsidP="00637692">
      <w:pPr>
        <w:pStyle w:val="Heading3"/>
        <w:rPr>
          <w:rFonts w:eastAsia="Times New Roman"/>
          <w:sz w:val="24"/>
        </w:rPr>
      </w:pPr>
      <w:bookmarkStart w:id="27" w:name="_Toc529785538"/>
      <w:r>
        <w:rPr>
          <w:rFonts w:eastAsia="Times New Roman"/>
        </w:rPr>
        <w:t>Reply in Joke Server to “Maintaining State/Programming Form Question:”</w:t>
      </w:r>
      <w:bookmarkEnd w:id="27"/>
    </w:p>
    <w:p w14:paraId="17608561" w14:textId="77777777" w:rsidR="00637692" w:rsidRDefault="00637692" w:rsidP="00637692">
      <w:pPr>
        <w:pStyle w:val="NormalWeb"/>
        <w:spacing w:before="0" w:beforeAutospacing="0" w:after="0" w:afterAutospacing="0"/>
        <w:rPr>
          <w:sz w:val="22"/>
          <w:szCs w:val="22"/>
        </w:rPr>
      </w:pPr>
      <w:r>
        <w:rPr>
          <w:sz w:val="22"/>
          <w:szCs w:val="22"/>
        </w:rPr>
        <w:t xml:space="preserve">The short answer is what you are proposing will work just fine. If it's a static final object you </w:t>
      </w:r>
      <w:proofErr w:type="spellStart"/>
      <w:proofErr w:type="gramStart"/>
      <w:r>
        <w:rPr>
          <w:sz w:val="22"/>
          <w:szCs w:val="22"/>
        </w:rPr>
        <w:t>wont</w:t>
      </w:r>
      <w:proofErr w:type="spellEnd"/>
      <w:proofErr w:type="gramEnd"/>
      <w:r>
        <w:rPr>
          <w:sz w:val="22"/>
          <w:szCs w:val="22"/>
        </w:rPr>
        <w:t xml:space="preserve"> need to pass it around though, just access it. My suggestion would be to use a Dictionary or Map object over an </w:t>
      </w:r>
      <w:proofErr w:type="spellStart"/>
      <w:r>
        <w:rPr>
          <w:sz w:val="22"/>
          <w:szCs w:val="22"/>
        </w:rPr>
        <w:t>ArrayList</w:t>
      </w:r>
      <w:proofErr w:type="spellEnd"/>
      <w:r>
        <w:rPr>
          <w:sz w:val="22"/>
          <w:szCs w:val="22"/>
        </w:rPr>
        <w:t xml:space="preserve"> if you want to implement it this way though, then you can have the keys be the user id's and the values be your jokes/proverbs. This would make for much faster lookup.</w:t>
      </w:r>
      <w:r>
        <w:rPr>
          <w:sz w:val="22"/>
          <w:szCs w:val="22"/>
        </w:rPr>
        <w:br/>
      </w:r>
      <w:r>
        <w:rPr>
          <w:sz w:val="22"/>
          <w:szCs w:val="22"/>
        </w:rPr>
        <w:br/>
        <w:t>There is one thing to keep in mind. If you do the above and I read your post right you're structure would look something like the following:</w:t>
      </w:r>
      <w:r>
        <w:rPr>
          <w:sz w:val="22"/>
          <w:szCs w:val="22"/>
        </w:rPr>
        <w:br/>
      </w:r>
      <w:r>
        <w:rPr>
          <w:sz w:val="22"/>
          <w:szCs w:val="22"/>
        </w:rPr>
        <w:br/>
        <w:t>[{ "id1": [ JA, JB, JC, JD]},  { "id2": [ JA, JB, JC, JD]} ,  { "id3": [ JA, JB, JC, JD]} ]</w:t>
      </w:r>
      <w:r>
        <w:rPr>
          <w:sz w:val="22"/>
          <w:szCs w:val="22"/>
        </w:rPr>
        <w:br/>
      </w:r>
      <w:r>
        <w:rPr>
          <w:sz w:val="22"/>
          <w:szCs w:val="22"/>
        </w:rPr>
        <w:br/>
        <w:t>This is good for a small set of users, but imagine having 50-100k users. You're now keeping a list of every joke for every user and could end up being a resource issue.</w:t>
      </w:r>
      <w:r>
        <w:rPr>
          <w:sz w:val="22"/>
          <w:szCs w:val="22"/>
        </w:rPr>
        <w:br/>
      </w:r>
      <w:r>
        <w:rPr>
          <w:sz w:val="22"/>
          <w:szCs w:val="22"/>
        </w:rPr>
        <w:br/>
        <w:t xml:space="preserve">There are a lot of ways around this but if you want to keep a similar structure one possible option would be to create 2 objects rather than 1. One to maintain the jokes and one to maintain the users. The jokes could be a mapping of every joke you have and an ID for that joke and then the users would be a mapping of user ids and a list of joke objects containing the jokes id and if it's been heard yet. It adds a little more overhead in processing for lookup up the jokes and also determining if they've been heard or </w:t>
      </w:r>
      <w:proofErr w:type="gramStart"/>
      <w:r>
        <w:rPr>
          <w:sz w:val="22"/>
          <w:szCs w:val="22"/>
        </w:rPr>
        <w:t>not</w:t>
      </w:r>
      <w:proofErr w:type="gramEnd"/>
      <w:r>
        <w:rPr>
          <w:sz w:val="22"/>
          <w:szCs w:val="22"/>
        </w:rPr>
        <w:t xml:space="preserve"> but you save a ton of space by not replicating the jokes. Also, if you want to change a joke you only </w:t>
      </w:r>
      <w:proofErr w:type="gramStart"/>
      <w:r>
        <w:rPr>
          <w:sz w:val="22"/>
          <w:szCs w:val="22"/>
        </w:rPr>
        <w:t>have to</w:t>
      </w:r>
      <w:proofErr w:type="gramEnd"/>
      <w:r>
        <w:rPr>
          <w:sz w:val="22"/>
          <w:szCs w:val="22"/>
        </w:rPr>
        <w:t xml:space="preserve"> do it in 1 location.</w:t>
      </w:r>
      <w:r>
        <w:rPr>
          <w:sz w:val="22"/>
          <w:szCs w:val="22"/>
        </w:rPr>
        <w:br/>
      </w:r>
    </w:p>
    <w:p w14:paraId="6CE99907" w14:textId="77777777" w:rsidR="00637692" w:rsidRDefault="00637692" w:rsidP="00637692">
      <w:pPr>
        <w:pStyle w:val="NormalWeb"/>
        <w:spacing w:before="0" w:beforeAutospacing="0" w:after="0" w:afterAutospacing="0"/>
        <w:rPr>
          <w:sz w:val="22"/>
          <w:szCs w:val="22"/>
        </w:rPr>
      </w:pPr>
      <w:bookmarkStart w:id="28" w:name="_Toc529785539"/>
      <w:r>
        <w:rPr>
          <w:rStyle w:val="Heading3Char"/>
        </w:rPr>
        <w:t>Reply in Networks Lab to “Some other network tools to check out”</w:t>
      </w:r>
      <w:bookmarkEnd w:id="28"/>
      <w:r>
        <w:rPr>
          <w:rStyle w:val="Heading3Char"/>
        </w:rPr>
        <w:br/>
      </w:r>
      <w:r>
        <w:rPr>
          <w:sz w:val="22"/>
          <w:szCs w:val="22"/>
        </w:rPr>
        <w:t xml:space="preserve">I've </w:t>
      </w:r>
      <w:proofErr w:type="gramStart"/>
      <w:r>
        <w:rPr>
          <w:sz w:val="22"/>
          <w:szCs w:val="22"/>
        </w:rPr>
        <w:t>actually used</w:t>
      </w:r>
      <w:proofErr w:type="gramEnd"/>
      <w:r>
        <w:rPr>
          <w:sz w:val="22"/>
          <w:szCs w:val="22"/>
        </w:rPr>
        <w:t xml:space="preserve"> both </w:t>
      </w:r>
      <w:proofErr w:type="spellStart"/>
      <w:r>
        <w:rPr>
          <w:sz w:val="22"/>
          <w:szCs w:val="22"/>
        </w:rPr>
        <w:t>PostMan</w:t>
      </w:r>
      <w:proofErr w:type="spellEnd"/>
      <w:r>
        <w:rPr>
          <w:sz w:val="22"/>
          <w:szCs w:val="22"/>
        </w:rPr>
        <w:t xml:space="preserve"> and Fiddler a lot. One thing I like about fiddler is you can script a lot of stuff into it. For my job part of our platform is a REST API that requires a auth0 bearer token </w:t>
      </w:r>
      <w:proofErr w:type="gramStart"/>
      <w:r>
        <w:rPr>
          <w:sz w:val="22"/>
          <w:szCs w:val="22"/>
        </w:rPr>
        <w:t>in order to</w:t>
      </w:r>
      <w:proofErr w:type="gramEnd"/>
      <w:r>
        <w:rPr>
          <w:sz w:val="22"/>
          <w:szCs w:val="22"/>
        </w:rPr>
        <w:t xml:space="preserve"> allow you to have access. What I ended up doing was changing fiddler so that when a request was made to any </w:t>
      </w:r>
      <w:proofErr w:type="spellStart"/>
      <w:r>
        <w:rPr>
          <w:sz w:val="22"/>
          <w:szCs w:val="22"/>
        </w:rPr>
        <w:t>url</w:t>
      </w:r>
      <w:proofErr w:type="spellEnd"/>
      <w:r>
        <w:rPr>
          <w:sz w:val="22"/>
          <w:szCs w:val="22"/>
        </w:rPr>
        <w:t xml:space="preserve"> that contained the platforms </w:t>
      </w:r>
      <w:proofErr w:type="spellStart"/>
      <w:r>
        <w:rPr>
          <w:sz w:val="22"/>
          <w:szCs w:val="22"/>
        </w:rPr>
        <w:t>url</w:t>
      </w:r>
      <w:proofErr w:type="spellEnd"/>
      <w:r>
        <w:rPr>
          <w:sz w:val="22"/>
          <w:szCs w:val="22"/>
        </w:rPr>
        <w:t xml:space="preserve"> it automatically made a secondary request to get Auth0 to get bearer token and then changed the request that was going to our REST </w:t>
      </w:r>
      <w:proofErr w:type="spellStart"/>
      <w:r>
        <w:rPr>
          <w:sz w:val="22"/>
          <w:szCs w:val="22"/>
        </w:rPr>
        <w:t>api</w:t>
      </w:r>
      <w:proofErr w:type="spellEnd"/>
      <w:r>
        <w:rPr>
          <w:sz w:val="22"/>
          <w:szCs w:val="22"/>
        </w:rPr>
        <w:t xml:space="preserve"> to add the authentication header. It </w:t>
      </w:r>
      <w:proofErr w:type="spellStart"/>
      <w:r>
        <w:rPr>
          <w:sz w:val="22"/>
          <w:szCs w:val="22"/>
        </w:rPr>
        <w:t>tooks</w:t>
      </w:r>
      <w:proofErr w:type="spellEnd"/>
      <w:r>
        <w:rPr>
          <w:sz w:val="22"/>
          <w:szCs w:val="22"/>
        </w:rPr>
        <w:t xml:space="preserve"> a little figuring out at first because the fiddler scripting language is </w:t>
      </w:r>
      <w:proofErr w:type="spellStart"/>
      <w:r>
        <w:rPr>
          <w:sz w:val="22"/>
          <w:szCs w:val="22"/>
        </w:rPr>
        <w:t>kinda</w:t>
      </w:r>
      <w:proofErr w:type="spellEnd"/>
      <w:r>
        <w:rPr>
          <w:sz w:val="22"/>
          <w:szCs w:val="22"/>
        </w:rPr>
        <w:t xml:space="preserve"> funky about </w:t>
      </w:r>
      <w:proofErr w:type="gramStart"/>
      <w:r>
        <w:rPr>
          <w:sz w:val="22"/>
          <w:szCs w:val="22"/>
        </w:rPr>
        <w:t>ordering</w:t>
      </w:r>
      <w:proofErr w:type="gramEnd"/>
      <w:r>
        <w:rPr>
          <w:sz w:val="22"/>
          <w:szCs w:val="22"/>
        </w:rPr>
        <w:t xml:space="preserve"> but it ended up being a major time saver. I've also done something similar in </w:t>
      </w:r>
      <w:proofErr w:type="spellStart"/>
      <w:r>
        <w:rPr>
          <w:sz w:val="22"/>
          <w:szCs w:val="22"/>
        </w:rPr>
        <w:t>POSTMan</w:t>
      </w:r>
      <w:proofErr w:type="spellEnd"/>
      <w:r>
        <w:rPr>
          <w:sz w:val="22"/>
          <w:szCs w:val="22"/>
        </w:rPr>
        <w:t xml:space="preserve"> by chaining requests together, although I admit I've used it a lot less though.</w:t>
      </w:r>
    </w:p>
    <w:p w14:paraId="58A0839F" w14:textId="77777777" w:rsidR="00637692" w:rsidRDefault="00637692" w:rsidP="00637692">
      <w:pPr>
        <w:pStyle w:val="NormalWeb"/>
        <w:spacing w:before="0" w:beforeAutospacing="0" w:after="0" w:afterAutospacing="0"/>
        <w:rPr>
          <w:sz w:val="22"/>
          <w:szCs w:val="22"/>
        </w:rPr>
      </w:pPr>
    </w:p>
    <w:p w14:paraId="20E66220" w14:textId="4E2E06EE" w:rsidR="00637692" w:rsidRDefault="00637692" w:rsidP="00637692">
      <w:pPr>
        <w:pStyle w:val="NormalWeb"/>
        <w:rPr>
          <w:sz w:val="22"/>
          <w:szCs w:val="22"/>
        </w:rPr>
      </w:pPr>
      <w:bookmarkStart w:id="29" w:name="_Toc529785540"/>
      <w:proofErr w:type="spellStart"/>
      <w:r>
        <w:rPr>
          <w:rStyle w:val="Heading3Char"/>
        </w:rPr>
        <w:t>JokeServer</w:t>
      </w:r>
      <w:proofErr w:type="spellEnd"/>
      <w:r>
        <w:rPr>
          <w:rStyle w:val="Heading3Char"/>
        </w:rPr>
        <w:t xml:space="preserve"> Joke Server Architecture</w:t>
      </w:r>
      <w:bookmarkEnd w:id="29"/>
      <w:r>
        <w:rPr>
          <w:b/>
          <w:sz w:val="22"/>
          <w:szCs w:val="22"/>
        </w:rPr>
        <w:br/>
      </w:r>
      <w:r>
        <w:rPr>
          <w:sz w:val="22"/>
          <w:szCs w:val="22"/>
        </w:rPr>
        <w:t xml:space="preserve">I think we're all on the same page about wishing to be able to use multiple files rather than keep everything in one file. Even with folding it's still a </w:t>
      </w:r>
      <w:proofErr w:type="gramStart"/>
      <w:r>
        <w:rPr>
          <w:sz w:val="22"/>
          <w:szCs w:val="22"/>
        </w:rPr>
        <w:t>really big</w:t>
      </w:r>
      <w:proofErr w:type="gramEnd"/>
      <w:r>
        <w:rPr>
          <w:sz w:val="22"/>
          <w:szCs w:val="22"/>
        </w:rPr>
        <w:t xml:space="preserve"> jumble. It does make me appreciate all those classes way back when I started that tell you to break things out though lol.</w:t>
      </w:r>
      <w:r>
        <w:rPr>
          <w:sz w:val="22"/>
          <w:szCs w:val="22"/>
        </w:rPr>
        <w:br/>
      </w:r>
      <w:r>
        <w:rPr>
          <w:sz w:val="22"/>
          <w:szCs w:val="22"/>
        </w:rPr>
        <w:br/>
        <w:t xml:space="preserve">For my implementation I also did a </w:t>
      </w:r>
      <w:proofErr w:type="gramStart"/>
      <w:r>
        <w:rPr>
          <w:sz w:val="22"/>
          <w:szCs w:val="22"/>
        </w:rPr>
        <w:t>pretty thin</w:t>
      </w:r>
      <w:proofErr w:type="gramEnd"/>
      <w:r>
        <w:rPr>
          <w:sz w:val="22"/>
          <w:szCs w:val="22"/>
        </w:rPr>
        <w:t xml:space="preserve"> client and heavy server. My original plan was to do a mix mode implementation where a small amount of data was stored on the server and the rest was stored on the client but some of the requirements for the assignment made me change my mind in that.</w:t>
      </w:r>
      <w:r>
        <w:rPr>
          <w:sz w:val="22"/>
          <w:szCs w:val="22"/>
        </w:rPr>
        <w:br/>
      </w:r>
      <w:r>
        <w:rPr>
          <w:sz w:val="22"/>
          <w:szCs w:val="22"/>
        </w:rPr>
        <w:br/>
        <w:t>Anyway, onto the actual implementation:</w:t>
      </w:r>
      <w:r>
        <w:rPr>
          <w:sz w:val="22"/>
          <w:szCs w:val="22"/>
        </w:rPr>
        <w:br/>
      </w:r>
      <w:r>
        <w:rPr>
          <w:sz w:val="22"/>
          <w:szCs w:val="22"/>
        </w:rPr>
        <w:lastRenderedPageBreak/>
        <w:br/>
        <w:t xml:space="preserve">Rather than do a separate class implementation for both joke and proverb mode I kept it pretty simple and did an </w:t>
      </w:r>
      <w:proofErr w:type="spellStart"/>
      <w:r>
        <w:rPr>
          <w:sz w:val="22"/>
          <w:szCs w:val="22"/>
        </w:rPr>
        <w:t>enum</w:t>
      </w:r>
      <w:proofErr w:type="spellEnd"/>
      <w:r>
        <w:rPr>
          <w:sz w:val="22"/>
          <w:szCs w:val="22"/>
        </w:rPr>
        <w:t xml:space="preserve"> that was then used to determine what the server was supposed to serve up to the client. I would have likely followed your decision to do this in separate classes had there been more than just strings being returned though. </w:t>
      </w:r>
      <w:r>
        <w:rPr>
          <w:sz w:val="22"/>
          <w:szCs w:val="22"/>
        </w:rPr>
        <w:br/>
      </w:r>
      <w:r>
        <w:rPr>
          <w:sz w:val="22"/>
          <w:szCs w:val="22"/>
        </w:rPr>
        <w:br/>
        <w:t xml:space="preserve">I created class for storing Joke and Proverb information, named </w:t>
      </w:r>
      <w:proofErr w:type="spellStart"/>
      <w:r>
        <w:rPr>
          <w:sz w:val="22"/>
          <w:szCs w:val="22"/>
        </w:rPr>
        <w:t>JokeProverb</w:t>
      </w:r>
      <w:proofErr w:type="spellEnd"/>
      <w:r>
        <w:rPr>
          <w:sz w:val="22"/>
          <w:szCs w:val="22"/>
        </w:rPr>
        <w:t xml:space="preserve"> for lack of better naming ideas. It was a </w:t>
      </w:r>
      <w:proofErr w:type="gramStart"/>
      <w:r>
        <w:rPr>
          <w:sz w:val="22"/>
          <w:szCs w:val="22"/>
        </w:rPr>
        <w:t>pretty basic</w:t>
      </w:r>
      <w:proofErr w:type="gramEnd"/>
      <w:r>
        <w:rPr>
          <w:sz w:val="22"/>
          <w:szCs w:val="22"/>
        </w:rPr>
        <w:t xml:space="preserve"> data structure that contained a body and an id originally it contained more data than that but </w:t>
      </w:r>
      <w:proofErr w:type="spellStart"/>
      <w:r>
        <w:rPr>
          <w:sz w:val="22"/>
          <w:szCs w:val="22"/>
        </w:rPr>
        <w:t>i</w:t>
      </w:r>
      <w:proofErr w:type="spellEnd"/>
      <w:r>
        <w:rPr>
          <w:sz w:val="22"/>
          <w:szCs w:val="22"/>
        </w:rPr>
        <w:t xml:space="preserve"> pulled it out. I could have just used another HashMap here for the </w:t>
      </w:r>
      <w:proofErr w:type="spellStart"/>
      <w:r>
        <w:rPr>
          <w:sz w:val="22"/>
          <w:szCs w:val="22"/>
        </w:rPr>
        <w:t>jokeId</w:t>
      </w:r>
      <w:proofErr w:type="spellEnd"/>
      <w:r>
        <w:rPr>
          <w:sz w:val="22"/>
          <w:szCs w:val="22"/>
        </w:rPr>
        <w:t>/Key as well. </w:t>
      </w:r>
      <w:r>
        <w:rPr>
          <w:sz w:val="22"/>
          <w:szCs w:val="22"/>
        </w:rPr>
        <w:br/>
      </w:r>
      <w:r>
        <w:rPr>
          <w:noProof/>
        </w:rPr>
        <mc:AlternateContent>
          <mc:Choice Requires="wps">
            <w:drawing>
              <wp:inline distT="0" distB="0" distL="0" distR="0" wp14:anchorId="3C3649EC" wp14:editId="0E221FE3">
                <wp:extent cx="304800" cy="304800"/>
                <wp:effectExtent l="0" t="0" r="0" b="0"/>
                <wp:docPr id="2" name="Rectangle 2" descr="/d2l/lp/files/temp/269i6dj6g7uaj52132np8ywadip53y2zlti00161680458.png;image.png/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696BD" id="Rectangle 2" o:spid="_x0000_s1026" alt="/d2l/lp/files/temp/269i6dj6g7uaj52132np8ywadip53y2zlti00161680458.png;image.png/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yP/F&#10;n/sCAAAUBgAADgAAAAAAAAAAAAAAAAAuAgAAZHJzL2Uyb0RvYy54bWxQSwECLQAUAAYACAAAACEA&#10;TKDpLNgAAAADAQAADwAAAAAAAAAAAAAAAABVBQAAZHJzL2Rvd25yZXYueG1sUEsFBgAAAAAEAAQA&#10;8wAAAFoGAAAAAA==&#10;" filled="f" stroked="f">
                <o:lock v:ext="edit" aspectratio="t"/>
                <w10:anchorlock/>
              </v:rect>
            </w:pict>
          </mc:Fallback>
        </mc:AlternateContent>
      </w:r>
    </w:p>
    <w:p w14:paraId="414F26AA" w14:textId="6FA6329C" w:rsidR="00637692" w:rsidRDefault="00637692" w:rsidP="00637692">
      <w:pPr>
        <w:pStyle w:val="NormalWeb"/>
        <w:rPr>
          <w:sz w:val="22"/>
          <w:szCs w:val="22"/>
        </w:rPr>
      </w:pPr>
      <w:r>
        <w:rPr>
          <w:sz w:val="22"/>
          <w:szCs w:val="22"/>
        </w:rPr>
        <w:t xml:space="preserve">This data structure was stored in two arrays, one for Jokes and one for Proverbs, it allowed me to keep 1 single copy of every joke and proverb rather than a copy in each user set. Then I created 2 </w:t>
      </w:r>
      <w:proofErr w:type="spellStart"/>
      <w:r>
        <w:rPr>
          <w:sz w:val="22"/>
          <w:szCs w:val="22"/>
        </w:rPr>
        <w:t>LinkedHashMaps</w:t>
      </w:r>
      <w:proofErr w:type="spellEnd"/>
      <w:r>
        <w:rPr>
          <w:sz w:val="22"/>
          <w:szCs w:val="22"/>
        </w:rPr>
        <w:t xml:space="preserve"> with the following signature </w:t>
      </w:r>
      <w:proofErr w:type="spellStart"/>
      <w:r>
        <w:rPr>
          <w:sz w:val="22"/>
          <w:szCs w:val="22"/>
        </w:rPr>
        <w:t>LinkedHashMap</w:t>
      </w:r>
      <w:proofErr w:type="spellEnd"/>
      <w:r>
        <w:rPr>
          <w:sz w:val="22"/>
          <w:szCs w:val="22"/>
        </w:rPr>
        <w:t xml:space="preserve">&lt;String, </w:t>
      </w:r>
      <w:proofErr w:type="spellStart"/>
      <w:r>
        <w:rPr>
          <w:sz w:val="22"/>
          <w:szCs w:val="22"/>
        </w:rPr>
        <w:t>LinkedHashMap</w:t>
      </w:r>
      <w:proofErr w:type="spellEnd"/>
      <w:r>
        <w:rPr>
          <w:sz w:val="22"/>
          <w:szCs w:val="22"/>
        </w:rPr>
        <w:t xml:space="preserve">&lt;String, Boolean&gt;&gt;. The outer map had a key for the UUID of the </w:t>
      </w:r>
      <w:proofErr w:type="gramStart"/>
      <w:r>
        <w:rPr>
          <w:sz w:val="22"/>
          <w:szCs w:val="22"/>
        </w:rPr>
        <w:t>user( in</w:t>
      </w:r>
      <w:proofErr w:type="gramEnd"/>
      <w:r>
        <w:rPr>
          <w:sz w:val="22"/>
          <w:szCs w:val="22"/>
        </w:rPr>
        <w:t xml:space="preserve"> my case </w:t>
      </w:r>
      <w:proofErr w:type="spellStart"/>
      <w:r>
        <w:rPr>
          <w:sz w:val="22"/>
          <w:szCs w:val="22"/>
        </w:rPr>
        <w:t>i</w:t>
      </w:r>
      <w:proofErr w:type="spellEnd"/>
      <w:r>
        <w:rPr>
          <w:sz w:val="22"/>
          <w:szCs w:val="22"/>
        </w:rPr>
        <w:t xml:space="preserve"> just used the users name ) and a value of a second </w:t>
      </w:r>
      <w:proofErr w:type="spellStart"/>
      <w:r>
        <w:rPr>
          <w:sz w:val="22"/>
          <w:szCs w:val="22"/>
        </w:rPr>
        <w:t>LinkedHashMap</w:t>
      </w:r>
      <w:proofErr w:type="spellEnd"/>
      <w:r>
        <w:rPr>
          <w:sz w:val="22"/>
          <w:szCs w:val="22"/>
        </w:rPr>
        <w:t xml:space="preserve"> that had a key for the joke or proverbs id and a </w:t>
      </w:r>
      <w:proofErr w:type="spellStart"/>
      <w:r>
        <w:rPr>
          <w:sz w:val="22"/>
          <w:szCs w:val="22"/>
        </w:rPr>
        <w:t>boolean</w:t>
      </w:r>
      <w:proofErr w:type="spellEnd"/>
      <w:r>
        <w:rPr>
          <w:sz w:val="22"/>
          <w:szCs w:val="22"/>
        </w:rPr>
        <w:t xml:space="preserve"> value indicating if it had been heard or not yet. I had originally thought to include a flag in the </w:t>
      </w:r>
      <w:proofErr w:type="spellStart"/>
      <w:r>
        <w:rPr>
          <w:sz w:val="22"/>
          <w:szCs w:val="22"/>
        </w:rPr>
        <w:t>JokeProverb</w:t>
      </w:r>
      <w:proofErr w:type="spellEnd"/>
      <w:r>
        <w:rPr>
          <w:sz w:val="22"/>
          <w:szCs w:val="22"/>
        </w:rPr>
        <w:t xml:space="preserve"> class for if it had been heard or </w:t>
      </w:r>
      <w:proofErr w:type="gramStart"/>
      <w:r>
        <w:rPr>
          <w:sz w:val="22"/>
          <w:szCs w:val="22"/>
        </w:rPr>
        <w:t>not</w:t>
      </w:r>
      <w:proofErr w:type="gramEnd"/>
      <w:r>
        <w:rPr>
          <w:sz w:val="22"/>
          <w:szCs w:val="22"/>
        </w:rPr>
        <w:t xml:space="preserve"> but this is actually a faster lookup and a bit easier to implement.</w:t>
      </w:r>
      <w:r>
        <w:rPr>
          <w:sz w:val="22"/>
          <w:szCs w:val="22"/>
        </w:rPr>
        <w:br/>
        <w:t xml:space="preserve">NOTE: Something I actually learned in this project was that you need to use a </w:t>
      </w:r>
      <w:proofErr w:type="spellStart"/>
      <w:r>
        <w:rPr>
          <w:sz w:val="22"/>
          <w:szCs w:val="22"/>
        </w:rPr>
        <w:t>LinkedHashMap</w:t>
      </w:r>
      <w:proofErr w:type="spellEnd"/>
      <w:r>
        <w:rPr>
          <w:sz w:val="22"/>
          <w:szCs w:val="22"/>
        </w:rPr>
        <w:t xml:space="preserve"> if you want order to maintain. I was originally using a HashMap and when </w:t>
      </w:r>
      <w:proofErr w:type="spellStart"/>
      <w:r>
        <w:rPr>
          <w:sz w:val="22"/>
          <w:szCs w:val="22"/>
        </w:rPr>
        <w:t>i</w:t>
      </w:r>
      <w:proofErr w:type="spellEnd"/>
      <w:r>
        <w:rPr>
          <w:sz w:val="22"/>
          <w:szCs w:val="22"/>
        </w:rPr>
        <w:t xml:space="preserve"> went to randomize the jokes/proverbs they were constantly being reorganized by key which was not helpful.</w:t>
      </w:r>
      <w:r>
        <w:rPr>
          <w:sz w:val="22"/>
          <w:szCs w:val="22"/>
        </w:rPr>
        <w:br/>
      </w:r>
      <w:r>
        <w:rPr>
          <w:sz w:val="22"/>
          <w:szCs w:val="22"/>
        </w:rPr>
        <w:br/>
        <w:t xml:space="preserve">Communication between the Server and the Client was done through a data structure I created called a </w:t>
      </w:r>
      <w:proofErr w:type="spellStart"/>
      <w:r>
        <w:rPr>
          <w:sz w:val="22"/>
          <w:szCs w:val="22"/>
        </w:rPr>
        <w:t>ServerRequest</w:t>
      </w:r>
      <w:proofErr w:type="spellEnd"/>
      <w:r>
        <w:rPr>
          <w:sz w:val="22"/>
          <w:szCs w:val="22"/>
        </w:rPr>
        <w:t>. It had members for a UUID and a String request, I had originally thought we would need to send a true request to the server not just a hit return to get the next joke, this way works for that as well but it's just a bit more extensible if I need it for another project later.</w:t>
      </w:r>
      <w:r>
        <w:rPr>
          <w:sz w:val="22"/>
          <w:szCs w:val="22"/>
        </w:rPr>
        <w:br/>
      </w:r>
      <w:r>
        <w:rPr>
          <w:noProof/>
        </w:rPr>
        <mc:AlternateContent>
          <mc:Choice Requires="wps">
            <w:drawing>
              <wp:inline distT="0" distB="0" distL="0" distR="0" wp14:anchorId="09BEAD11" wp14:editId="14AA986C">
                <wp:extent cx="304800" cy="304800"/>
                <wp:effectExtent l="0" t="0" r="0" b="0"/>
                <wp:docPr id="1" name="Rectangle 1" descr="/d2l/lp/files/temp/269dfd7ku3wpr2l1ckyyssgcx803g0ar4sz00161680458.png;image.png/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3A290" id="Rectangle 1" o:spid="_x0000_s1026" alt="/d2l/lp/files/temp/269dfd7ku3wpr2l1ckyyssgcx803g0ar4sz00161680458.png;image.png/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cZHoD5&#10;AgAAFAYAAA4AAAAAAAAAAAAAAAAALgIAAGRycy9lMm9Eb2MueG1sUEsBAi0AFAAGAAgAAAAhAEyg&#10;6SzYAAAAAwEAAA8AAAAAAAAAAAAAAAAAUwUAAGRycy9kb3ducmV2LnhtbFBLBQYAAAAABAAEAPMA&#10;AABYBgAAAAA=&#10;" filled="f" stroked="f">
                <o:lock v:ext="edit" aspectratio="t"/>
                <w10:anchorlock/>
              </v:rect>
            </w:pict>
          </mc:Fallback>
        </mc:AlternateContent>
      </w:r>
      <w:r>
        <w:rPr>
          <w:sz w:val="22"/>
          <w:szCs w:val="22"/>
        </w:rPr>
        <w:br/>
        <w:t xml:space="preserve">I had to build in some basic serialization/deserialization into the class because I was only passing strings back and forth from the client to the server. Typically, </w:t>
      </w:r>
      <w:proofErr w:type="spellStart"/>
      <w:r>
        <w:rPr>
          <w:sz w:val="22"/>
          <w:szCs w:val="22"/>
        </w:rPr>
        <w:t>i'd</w:t>
      </w:r>
      <w:proofErr w:type="spellEnd"/>
      <w:r>
        <w:rPr>
          <w:sz w:val="22"/>
          <w:szCs w:val="22"/>
        </w:rPr>
        <w:t xml:space="preserve"> have just a 3rd party library for this though.</w:t>
      </w:r>
      <w:r>
        <w:rPr>
          <w:sz w:val="22"/>
          <w:szCs w:val="22"/>
        </w:rPr>
        <w:br/>
      </w:r>
      <w:r>
        <w:rPr>
          <w:sz w:val="22"/>
          <w:szCs w:val="22"/>
        </w:rPr>
        <w:br/>
        <w:t xml:space="preserve">When a request came in I would call a helper method that then gets the next joke or proverb by looping through the list of proverbs or jokes associated with that user and finding the first key( the id of the joke/proverb) who's value is false, this bit of work was kind of ugly and could probably use some refactoring, once it has the key it will do a lookup in the Jokes/Proverbs array and then return that joke. </w:t>
      </w:r>
      <w:proofErr w:type="gramStart"/>
      <w:r>
        <w:rPr>
          <w:sz w:val="22"/>
          <w:szCs w:val="22"/>
        </w:rPr>
        <w:t>Finally</w:t>
      </w:r>
      <w:proofErr w:type="gramEnd"/>
      <w:r>
        <w:rPr>
          <w:sz w:val="22"/>
          <w:szCs w:val="22"/>
        </w:rPr>
        <w:t xml:space="preserve"> there was a string builder method that put everything together and returned it to the client which simply displayed it.</w:t>
      </w:r>
      <w:r>
        <w:rPr>
          <w:sz w:val="22"/>
          <w:szCs w:val="22"/>
        </w:rPr>
        <w:br/>
      </w:r>
      <w:r>
        <w:rPr>
          <w:sz w:val="22"/>
          <w:szCs w:val="22"/>
        </w:rPr>
        <w:br/>
        <w:t xml:space="preserve">Some other ideas </w:t>
      </w:r>
      <w:proofErr w:type="spellStart"/>
      <w:r>
        <w:rPr>
          <w:sz w:val="22"/>
          <w:szCs w:val="22"/>
        </w:rPr>
        <w:t>i</w:t>
      </w:r>
      <w:proofErr w:type="spellEnd"/>
      <w:r>
        <w:rPr>
          <w:sz w:val="22"/>
          <w:szCs w:val="22"/>
        </w:rPr>
        <w:t xml:space="preserve"> had originally played around with for this project was opening multiple sockets for the </w:t>
      </w:r>
      <w:proofErr w:type="spellStart"/>
      <w:r>
        <w:rPr>
          <w:sz w:val="22"/>
          <w:szCs w:val="22"/>
        </w:rPr>
        <w:t>adminclient</w:t>
      </w:r>
      <w:proofErr w:type="spellEnd"/>
      <w:r>
        <w:rPr>
          <w:sz w:val="22"/>
          <w:szCs w:val="22"/>
        </w:rPr>
        <w:t xml:space="preserve">, client, and server and having a separate socket for send and receive on each. This would have allowed for true </w:t>
      </w:r>
      <w:proofErr w:type="spellStart"/>
      <w:r>
        <w:rPr>
          <w:sz w:val="22"/>
          <w:szCs w:val="22"/>
        </w:rPr>
        <w:t>asynchonicity</w:t>
      </w:r>
      <w:proofErr w:type="spellEnd"/>
      <w:r>
        <w:rPr>
          <w:sz w:val="22"/>
          <w:szCs w:val="22"/>
        </w:rPr>
        <w:t xml:space="preserve">. I was a little confused about the requirements though and </w:t>
      </w:r>
      <w:proofErr w:type="spellStart"/>
      <w:r>
        <w:rPr>
          <w:sz w:val="22"/>
          <w:szCs w:val="22"/>
        </w:rPr>
        <w:t>wasnt</w:t>
      </w:r>
      <w:proofErr w:type="spellEnd"/>
      <w:r>
        <w:rPr>
          <w:sz w:val="22"/>
          <w:szCs w:val="22"/>
        </w:rPr>
        <w:t xml:space="preserve"> sure if we could open sockets </w:t>
      </w:r>
      <w:proofErr w:type="spellStart"/>
      <w:r>
        <w:rPr>
          <w:sz w:val="22"/>
          <w:szCs w:val="22"/>
        </w:rPr>
        <w:t>out side</w:t>
      </w:r>
      <w:proofErr w:type="spellEnd"/>
      <w:r>
        <w:rPr>
          <w:sz w:val="22"/>
          <w:szCs w:val="22"/>
        </w:rPr>
        <w:t xml:space="preserve"> of the spec so </w:t>
      </w:r>
      <w:proofErr w:type="spellStart"/>
      <w:r>
        <w:rPr>
          <w:sz w:val="22"/>
          <w:szCs w:val="22"/>
        </w:rPr>
        <w:t>i</w:t>
      </w:r>
      <w:proofErr w:type="spellEnd"/>
      <w:r>
        <w:rPr>
          <w:sz w:val="22"/>
          <w:szCs w:val="22"/>
        </w:rPr>
        <w:t xml:space="preserve"> dropped this idea. The other thought was to </w:t>
      </w:r>
      <w:proofErr w:type="spellStart"/>
      <w:r>
        <w:rPr>
          <w:sz w:val="22"/>
          <w:szCs w:val="22"/>
        </w:rPr>
        <w:t>ObjectStreams</w:t>
      </w:r>
      <w:proofErr w:type="spellEnd"/>
      <w:r>
        <w:rPr>
          <w:sz w:val="22"/>
          <w:szCs w:val="22"/>
        </w:rPr>
        <w:t xml:space="preserve"> to allow for serialization, </w:t>
      </w:r>
      <w:proofErr w:type="spellStart"/>
      <w:r>
        <w:rPr>
          <w:sz w:val="22"/>
          <w:szCs w:val="22"/>
        </w:rPr>
        <w:t>i</w:t>
      </w:r>
      <w:proofErr w:type="spellEnd"/>
      <w:r>
        <w:rPr>
          <w:sz w:val="22"/>
          <w:szCs w:val="22"/>
        </w:rPr>
        <w:t xml:space="preserve"> </w:t>
      </w:r>
      <w:proofErr w:type="spellStart"/>
      <w:r>
        <w:rPr>
          <w:sz w:val="22"/>
          <w:szCs w:val="22"/>
        </w:rPr>
        <w:t>dont</w:t>
      </w:r>
      <w:proofErr w:type="spellEnd"/>
      <w:r>
        <w:rPr>
          <w:sz w:val="22"/>
          <w:szCs w:val="22"/>
        </w:rPr>
        <w:t xml:space="preserve"> remember why </w:t>
      </w:r>
      <w:proofErr w:type="spellStart"/>
      <w:r>
        <w:rPr>
          <w:sz w:val="22"/>
          <w:szCs w:val="22"/>
        </w:rPr>
        <w:t>i</w:t>
      </w:r>
      <w:proofErr w:type="spellEnd"/>
      <w:r>
        <w:rPr>
          <w:sz w:val="22"/>
          <w:szCs w:val="22"/>
        </w:rPr>
        <w:t xml:space="preserve"> dropped this though.</w:t>
      </w:r>
    </w:p>
    <w:p w14:paraId="148B14B6" w14:textId="77777777" w:rsidR="00637692" w:rsidRDefault="00637692" w:rsidP="00637692">
      <w:pPr>
        <w:pStyle w:val="Heading3"/>
        <w:spacing w:before="0"/>
        <w:rPr>
          <w:sz w:val="24"/>
          <w:szCs w:val="24"/>
        </w:rPr>
      </w:pPr>
      <w:bookmarkStart w:id="30" w:name="_Toc529785541"/>
      <w:r>
        <w:t xml:space="preserve">General </w:t>
      </w:r>
      <w:proofErr w:type="spellStart"/>
      <w:r>
        <w:t>CodeMigration</w:t>
      </w:r>
      <w:proofErr w:type="spellEnd"/>
      <w:r>
        <w:t>:</w:t>
      </w:r>
      <w:bookmarkEnd w:id="30"/>
    </w:p>
    <w:p w14:paraId="36A65280" w14:textId="77777777" w:rsidR="00637692" w:rsidRDefault="00637692" w:rsidP="006376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this topic was kind of interesting mainly in the fact that at my current company we are working on an Azure Cloud Platform that is built on top of the </w:t>
      </w:r>
      <w:hyperlink r:id="rId8" w:tgtFrame="_blank" w:history="1">
        <w:r>
          <w:rPr>
            <w:rStyle w:val="Hyperlink"/>
            <w:rFonts w:ascii="Times New Roman" w:eastAsia="Times New Roman" w:hAnsi="Times New Roman" w:cs="Times New Roman"/>
            <w:sz w:val="24"/>
            <w:szCs w:val="24"/>
          </w:rPr>
          <w:t>Service Fabric Cluster</w:t>
        </w:r>
      </w:hyperlink>
      <w:r>
        <w:rPr>
          <w:rFonts w:ascii="Times New Roman" w:eastAsia="Times New Roman" w:hAnsi="Times New Roman" w:cs="Times New Roman"/>
          <w:sz w:val="24"/>
          <w:szCs w:val="24"/>
        </w:rPr>
        <w:t>. This also happens to be the platform that HALO the video game is built 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At a </w:t>
      </w:r>
      <w:proofErr w:type="gramStart"/>
      <w:r>
        <w:rPr>
          <w:rFonts w:ascii="Times New Roman" w:eastAsia="Times New Roman" w:hAnsi="Times New Roman" w:cs="Times New Roman"/>
          <w:sz w:val="24"/>
          <w:szCs w:val="24"/>
        </w:rPr>
        <w:t>1000 mile high</w:t>
      </w:r>
      <w:proofErr w:type="gramEnd"/>
      <w:r>
        <w:rPr>
          <w:rFonts w:ascii="Times New Roman" w:eastAsia="Times New Roman" w:hAnsi="Times New Roman" w:cs="Times New Roman"/>
          <w:sz w:val="24"/>
          <w:szCs w:val="24"/>
        </w:rPr>
        <w:t xml:space="preserve"> view the Service Fabric Cluster is a cluster of nodes that run microservices. It has the capability of migrating which service is run on which node based on a set of rules that by default are determined by the resource availability on any given node at any given time. It has 2 service types, one is Stateless one is Stateful. For this outline I'll just talk about stateless services because they are far simpler. A </w:t>
      </w:r>
      <w:proofErr w:type="spellStart"/>
      <w:r>
        <w:rPr>
          <w:rFonts w:ascii="Times New Roman" w:eastAsia="Times New Roman" w:hAnsi="Times New Roman" w:cs="Times New Roman"/>
          <w:sz w:val="24"/>
          <w:szCs w:val="24"/>
        </w:rPr>
        <w:t>statless</w:t>
      </w:r>
      <w:proofErr w:type="spellEnd"/>
      <w:r>
        <w:rPr>
          <w:rFonts w:ascii="Times New Roman" w:eastAsia="Times New Roman" w:hAnsi="Times New Roman" w:cs="Times New Roman"/>
          <w:sz w:val="24"/>
          <w:szCs w:val="24"/>
        </w:rPr>
        <w:t xml:space="preserve"> service is exactly what it sounds like, a service that doesn't maintain </w:t>
      </w:r>
      <w:proofErr w:type="gramStart"/>
      <w:r>
        <w:rPr>
          <w:rFonts w:ascii="Times New Roman" w:eastAsia="Times New Roman" w:hAnsi="Times New Roman" w:cs="Times New Roman"/>
          <w:sz w:val="24"/>
          <w:szCs w:val="24"/>
        </w:rPr>
        <w:t>state( Think</w:t>
      </w:r>
      <w:proofErr w:type="gramEnd"/>
      <w:r>
        <w:rPr>
          <w:rFonts w:ascii="Times New Roman" w:eastAsia="Times New Roman" w:hAnsi="Times New Roman" w:cs="Times New Roman"/>
          <w:sz w:val="24"/>
          <w:szCs w:val="24"/>
        </w:rPr>
        <w:t xml:space="preserve"> of it like an API Gateway or Event Processor). In the SF Cluster </w:t>
      </w:r>
      <w:proofErr w:type="gramStart"/>
      <w:r>
        <w:rPr>
          <w:rFonts w:ascii="Times New Roman" w:eastAsia="Times New Roman" w:hAnsi="Times New Roman" w:cs="Times New Roman"/>
          <w:sz w:val="24"/>
          <w:szCs w:val="24"/>
        </w:rPr>
        <w:t>world</w:t>
      </w:r>
      <w:proofErr w:type="gramEnd"/>
      <w:r>
        <w:rPr>
          <w:rFonts w:ascii="Times New Roman" w:eastAsia="Times New Roman" w:hAnsi="Times New Roman" w:cs="Times New Roman"/>
          <w:sz w:val="24"/>
          <w:szCs w:val="24"/>
        </w:rPr>
        <w:t xml:space="preserve"> you can specify how many instances of this service you need then it would balance those instances across the nodes potentially shutting down the service in one node and then starting it up in completely different node based. This is </w:t>
      </w:r>
      <w:proofErr w:type="gramStart"/>
      <w:r>
        <w:rPr>
          <w:rFonts w:ascii="Times New Roman" w:eastAsia="Times New Roman" w:hAnsi="Times New Roman" w:cs="Times New Roman"/>
          <w:sz w:val="24"/>
          <w:szCs w:val="24"/>
        </w:rPr>
        <w:t>pretty simple</w:t>
      </w:r>
      <w:proofErr w:type="gramEnd"/>
      <w:r>
        <w:rPr>
          <w:rFonts w:ascii="Times New Roman" w:eastAsia="Times New Roman" w:hAnsi="Times New Roman" w:cs="Times New Roman"/>
          <w:sz w:val="24"/>
          <w:szCs w:val="24"/>
        </w:rPr>
        <w:t xml:space="preserve"> for stateless services because you </w:t>
      </w:r>
      <w:proofErr w:type="spellStart"/>
      <w:r>
        <w:rPr>
          <w:rFonts w:ascii="Times New Roman" w:eastAsia="Times New Roman" w:hAnsi="Times New Roman" w:cs="Times New Roman"/>
          <w:sz w:val="24"/>
          <w:szCs w:val="24"/>
        </w:rPr>
        <w:t>dont</w:t>
      </w:r>
      <w:proofErr w:type="spellEnd"/>
      <w:r>
        <w:rPr>
          <w:rFonts w:ascii="Times New Roman" w:eastAsia="Times New Roman" w:hAnsi="Times New Roman" w:cs="Times New Roman"/>
          <w:sz w:val="24"/>
          <w:szCs w:val="24"/>
        </w:rPr>
        <w:t xml:space="preserve"> have to worry about anything in memory.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A stateful service is a little bit of a different animal but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way they get around it is by maintaining the state of the service in multiple locations, called replicas, then when the service has to move it already has all the state that the original node had when it starts </w:t>
      </w:r>
      <w:proofErr w:type="gramStart"/>
      <w:r>
        <w:rPr>
          <w:rFonts w:ascii="Times New Roman" w:eastAsia="Times New Roman" w:hAnsi="Times New Roman" w:cs="Times New Roman"/>
          <w:sz w:val="24"/>
          <w:szCs w:val="24"/>
        </w:rPr>
        <w:t>up( Again</w:t>
      </w:r>
      <w:proofErr w:type="gramEnd"/>
      <w:r>
        <w:rPr>
          <w:rFonts w:ascii="Times New Roman" w:eastAsia="Times New Roman" w:hAnsi="Times New Roman" w:cs="Times New Roman"/>
          <w:sz w:val="24"/>
          <w:szCs w:val="24"/>
        </w:rPr>
        <w:t xml:space="preserve"> this is the most basic terms ).</w:t>
      </w:r>
    </w:p>
    <w:p w14:paraId="25B7BDD0" w14:textId="77777777" w:rsidR="00637692" w:rsidRDefault="00637692" w:rsidP="00637692">
      <w:pPr>
        <w:pStyle w:val="NormalWeb"/>
        <w:spacing w:before="0" w:beforeAutospacing="0" w:after="0" w:afterAutospacing="0"/>
        <w:rPr>
          <w:rFonts w:cs="Times New Roman"/>
          <w:b/>
          <w:spacing w:val="3"/>
          <w:sz w:val="22"/>
          <w:szCs w:val="22"/>
          <w:shd w:val="clear" w:color="auto" w:fill="FFFFFF"/>
        </w:rPr>
      </w:pPr>
    </w:p>
    <w:p w14:paraId="14F988B7" w14:textId="77777777" w:rsidR="00637692" w:rsidRDefault="00637692" w:rsidP="00637692">
      <w:pPr>
        <w:pStyle w:val="Heading3"/>
        <w:rPr>
          <w:sz w:val="24"/>
          <w:szCs w:val="24"/>
          <w:shd w:val="clear" w:color="auto" w:fill="FFFFFF"/>
        </w:rPr>
      </w:pPr>
      <w:bookmarkStart w:id="31" w:name="_Toc529785542"/>
      <w:r>
        <w:rPr>
          <w:shd w:val="clear" w:color="auto" w:fill="FFFFFF"/>
        </w:rPr>
        <w:t xml:space="preserve">General </w:t>
      </w:r>
      <w:proofErr w:type="spellStart"/>
      <w:r>
        <w:rPr>
          <w:shd w:val="clear" w:color="auto" w:fill="FFFFFF"/>
        </w:rPr>
        <w:t>CodeMigration</w:t>
      </w:r>
      <w:proofErr w:type="spellEnd"/>
      <w:r>
        <w:rPr>
          <w:shd w:val="clear" w:color="auto" w:fill="FFFFFF"/>
        </w:rPr>
        <w:t xml:space="preserve"> - Reply</w:t>
      </w:r>
      <w:bookmarkEnd w:id="31"/>
    </w:p>
    <w:p w14:paraId="43FE9824" w14:textId="77777777" w:rsidR="00637692" w:rsidRDefault="00637692" w:rsidP="00637692">
      <w:pPr>
        <w:pStyle w:val="NormalWeb"/>
        <w:spacing w:before="0" w:beforeAutospacing="0" w:after="0" w:afterAutospacing="0"/>
        <w:rPr>
          <w:b/>
          <w:spacing w:val="3"/>
          <w:sz w:val="22"/>
          <w:szCs w:val="22"/>
          <w:shd w:val="clear" w:color="auto" w:fill="FFFFFF"/>
        </w:rPr>
      </w:pPr>
      <w:r>
        <w:rPr>
          <w:spacing w:val="3"/>
          <w:sz w:val="22"/>
          <w:szCs w:val="22"/>
          <w:shd w:val="clear" w:color="auto" w:fill="FFFFFF"/>
        </w:rPr>
        <w:t xml:space="preserve">If you have access to </w:t>
      </w:r>
      <w:proofErr w:type="spellStart"/>
      <w:r>
        <w:rPr>
          <w:spacing w:val="3"/>
          <w:sz w:val="22"/>
          <w:szCs w:val="22"/>
          <w:shd w:val="clear" w:color="auto" w:fill="FFFFFF"/>
        </w:rPr>
        <w:t>Pluralsite</w:t>
      </w:r>
      <w:proofErr w:type="spellEnd"/>
      <w:r>
        <w:rPr>
          <w:spacing w:val="3"/>
          <w:sz w:val="22"/>
          <w:szCs w:val="22"/>
          <w:shd w:val="clear" w:color="auto" w:fill="FFFFFF"/>
        </w:rPr>
        <w:t xml:space="preserve"> this is a </w:t>
      </w:r>
      <w:proofErr w:type="gramStart"/>
      <w:r>
        <w:rPr>
          <w:spacing w:val="3"/>
          <w:sz w:val="22"/>
          <w:szCs w:val="22"/>
          <w:shd w:val="clear" w:color="auto" w:fill="FFFFFF"/>
        </w:rPr>
        <w:t>really good</w:t>
      </w:r>
      <w:proofErr w:type="gramEnd"/>
      <w:r>
        <w:rPr>
          <w:spacing w:val="3"/>
          <w:sz w:val="22"/>
          <w:szCs w:val="22"/>
          <w:shd w:val="clear" w:color="auto" w:fill="FFFFFF"/>
        </w:rPr>
        <w:t xml:space="preserve"> lecture on SF. It also explains where it falls in between container services and functions.</w:t>
      </w:r>
      <w:r>
        <w:rPr>
          <w:spacing w:val="3"/>
          <w:sz w:val="22"/>
          <w:szCs w:val="22"/>
        </w:rPr>
        <w:br/>
      </w:r>
      <w:hyperlink r:id="rId9" w:history="1">
        <w:r>
          <w:rPr>
            <w:rStyle w:val="Hyperlink"/>
            <w:rFonts w:eastAsiaTheme="majorEastAsia"/>
            <w:color w:val="auto"/>
            <w:spacing w:val="3"/>
            <w:sz w:val="22"/>
            <w:szCs w:val="22"/>
            <w:bdr w:val="none" w:sz="0" w:space="0" w:color="auto" w:frame="1"/>
            <w:shd w:val="clear" w:color="auto" w:fill="FFFFFF"/>
          </w:rPr>
          <w:t>https://app.pluralsight.com/library/courses/azure-service-fabric-programming-models/table-of-contents</w:t>
        </w:r>
      </w:hyperlink>
    </w:p>
    <w:p w14:paraId="31141894" w14:textId="6D69D161" w:rsidR="00637692" w:rsidRPr="00637692" w:rsidRDefault="00637692" w:rsidP="00637692">
      <w:pPr>
        <w:rPr>
          <w:lang w:val="en-GB"/>
        </w:rPr>
      </w:pPr>
    </w:p>
    <w:sectPr w:rsidR="00637692" w:rsidRPr="00637692" w:rsidSect="000E5F90">
      <w:headerReference w:type="default" r:id="rId10"/>
      <w:footerReference w:type="default" r:id="rId11"/>
      <w:pgSz w:w="12240" w:h="15840"/>
      <w:pgMar w:top="1417" w:right="1417" w:bottom="1417" w:left="1417" w:header="288" w:footer="288" w:gutter="0"/>
      <w:pgBorders w:offsetFrom="page">
        <w:left w:val="single" w:sz="8" w:space="24" w:color="000000" w:themeColor="text1"/>
        <w:right w:val="single" w:sz="8"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7EFD7" w14:textId="77777777" w:rsidR="004416FA" w:rsidRDefault="004416FA" w:rsidP="00C430A3">
      <w:pPr>
        <w:spacing w:after="0" w:line="240" w:lineRule="auto"/>
      </w:pPr>
      <w:r>
        <w:separator/>
      </w:r>
    </w:p>
  </w:endnote>
  <w:endnote w:type="continuationSeparator" w:id="0">
    <w:p w14:paraId="6B88193B" w14:textId="77777777" w:rsidR="004416FA" w:rsidRDefault="004416FA" w:rsidP="00C4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Zen Hei Sharp">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2B92" w14:textId="77777777" w:rsidR="00D33AE2" w:rsidRDefault="00D33AE2">
    <w:pPr>
      <w:pBdr>
        <w:top w:val="single" w:sz="8" w:space="4" w:color="000000"/>
      </w:pBdr>
      <w:tabs>
        <w:tab w:val="center" w:pos="4680"/>
        <w:tab w:val="right" w:pos="9360"/>
        <w:tab w:val="right" w:pos="9639"/>
      </w:tabs>
      <w:ind w:hanging="540"/>
    </w:pPr>
    <w:r>
      <w:rPr>
        <w:rFonts w:ascii="Symbol" w:hAnsi="Symbol" w:cs="Symbol"/>
        <w:sz w:val="18"/>
      </w:rPr>
      <w:tab/>
    </w:r>
    <w:r>
      <w:rPr>
        <w:rFonts w:ascii="Symbol" w:hAnsi="Symbol" w:cs="Symbol"/>
        <w:sz w:val="18"/>
      </w:rPr>
      <w:tab/>
    </w:r>
    <w:r>
      <w:tab/>
      <w:t xml:space="preserve">      Page </w:t>
    </w:r>
    <w:r>
      <w:fldChar w:fldCharType="begin"/>
    </w:r>
    <w:r>
      <w:instrText xml:space="preserve"> PAGE </w:instrText>
    </w:r>
    <w:r>
      <w:fldChar w:fldCharType="separate"/>
    </w:r>
    <w:r>
      <w:rPr>
        <w:noProof/>
      </w:rPr>
      <w:t>10</w:t>
    </w:r>
    <w:r>
      <w:rPr>
        <w:noProof/>
      </w:rPr>
      <w:fldChar w:fldCharType="end"/>
    </w:r>
    <w:r>
      <w:t xml:space="preserve"> / </w:t>
    </w:r>
    <w:r>
      <w:rPr>
        <w:noProof/>
      </w:rPr>
      <w:fldChar w:fldCharType="begin"/>
    </w:r>
    <w:r>
      <w:rPr>
        <w:noProof/>
      </w:rPr>
      <w:instrText xml:space="preserve"> NUMPAGES \*Arabic </w:instrText>
    </w:r>
    <w:r>
      <w:rPr>
        <w:noProof/>
      </w:rP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C8528" w14:textId="77777777" w:rsidR="004416FA" w:rsidRDefault="004416FA" w:rsidP="00C430A3">
      <w:pPr>
        <w:spacing w:after="0" w:line="240" w:lineRule="auto"/>
      </w:pPr>
      <w:r>
        <w:separator/>
      </w:r>
    </w:p>
  </w:footnote>
  <w:footnote w:type="continuationSeparator" w:id="0">
    <w:p w14:paraId="7ECA5383" w14:textId="77777777" w:rsidR="004416FA" w:rsidRDefault="004416FA" w:rsidP="00C43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27759" w14:textId="2DA32969" w:rsidR="00D33AE2" w:rsidRDefault="00D33AE2" w:rsidP="00F82662">
    <w:pPr>
      <w:tabs>
        <w:tab w:val="left" w:pos="8175"/>
      </w:tabs>
    </w:pPr>
    <w:r>
      <w:t>Computer Science 435 – Study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703BFA"/>
    <w:lvl w:ilvl="0">
      <w:start w:val="1"/>
      <w:numFmt w:val="bullet"/>
      <w:pStyle w:val="ListBullet2"/>
      <w:lvlText w:val=""/>
      <w:lvlJc w:val="left"/>
      <w:pPr>
        <w:tabs>
          <w:tab w:val="num" w:pos="2983"/>
        </w:tabs>
        <w:ind w:left="2983" w:hanging="360"/>
      </w:pPr>
      <w:rPr>
        <w:rFonts w:ascii="Symbol" w:hAnsi="Symbol" w:hint="default"/>
      </w:rPr>
    </w:lvl>
  </w:abstractNum>
  <w:abstractNum w:abstractNumId="1" w15:restartNumberingAfterBreak="0">
    <w:nsid w:val="00000003"/>
    <w:multiLevelType w:val="multilevel"/>
    <w:tmpl w:val="00000003"/>
    <w:name w:val="WW8Num2"/>
    <w:lvl w:ilvl="0">
      <w:start w:val="1"/>
      <w:numFmt w:val="bullet"/>
      <w:lvlText w:val="-"/>
      <w:lvlJc w:val="left"/>
      <w:pPr>
        <w:tabs>
          <w:tab w:val="num" w:pos="1065"/>
        </w:tabs>
        <w:ind w:left="1065" w:hanging="360"/>
      </w:pPr>
      <w:rPr>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795139"/>
    <w:multiLevelType w:val="hybridMultilevel"/>
    <w:tmpl w:val="2B7457E4"/>
    <w:lvl w:ilvl="0" w:tplc="D1FC47F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152124"/>
    <w:multiLevelType w:val="multilevel"/>
    <w:tmpl w:val="13EA6BC6"/>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05A62"/>
    <w:multiLevelType w:val="hybridMultilevel"/>
    <w:tmpl w:val="EF50804E"/>
    <w:lvl w:ilvl="0" w:tplc="D1FC47FA">
      <w:start w:val="1"/>
      <w:numFmt w:val="bullet"/>
      <w:lvlText w:val="-"/>
      <w:lvlJc w:val="left"/>
      <w:pPr>
        <w:ind w:left="1440" w:hanging="360"/>
      </w:pPr>
      <w:rPr>
        <w:rFonts w:ascii="Calibri" w:eastAsiaTheme="minorEastAsia" w:hAnsi="Calibri" w:cs="Calibri"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4F419B"/>
    <w:multiLevelType w:val="multilevel"/>
    <w:tmpl w:val="5694C906"/>
    <w:lvl w:ilvl="0">
      <w:start w:val="1"/>
      <w:numFmt w:val="bullet"/>
      <w:lvlText w:val="-"/>
      <w:lvlJc w:val="left"/>
      <w:pPr>
        <w:tabs>
          <w:tab w:val="num" w:pos="1440"/>
        </w:tabs>
        <w:ind w:left="1440" w:hanging="360"/>
      </w:pPr>
      <w:rPr>
        <w:rFonts w:ascii="Calibri" w:eastAsiaTheme="minorEastAsia" w:hAnsi="Calibri" w:cs="Calibri"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Calibri" w:eastAsiaTheme="minorEastAsia" w:hAnsi="Calibri" w:cs="Calibri"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1B333A1"/>
    <w:multiLevelType w:val="multilevel"/>
    <w:tmpl w:val="2814EC36"/>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F6394"/>
    <w:multiLevelType w:val="multilevel"/>
    <w:tmpl w:val="C7689708"/>
    <w:lvl w:ilvl="0">
      <w:start w:val="1"/>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Calibri" w:eastAsiaTheme="minorEastAsia"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E34A5"/>
    <w:multiLevelType w:val="hybridMultilevel"/>
    <w:tmpl w:val="D9CAC4DE"/>
    <w:lvl w:ilvl="0" w:tplc="D1FC47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A114D"/>
    <w:multiLevelType w:val="multilevel"/>
    <w:tmpl w:val="E022FCE2"/>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251FC"/>
    <w:multiLevelType w:val="hybridMultilevel"/>
    <w:tmpl w:val="12B4F4D4"/>
    <w:lvl w:ilvl="0" w:tplc="D1FC47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64BE7"/>
    <w:multiLevelType w:val="multilevel"/>
    <w:tmpl w:val="2814EC36"/>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52F13"/>
    <w:multiLevelType w:val="hybridMultilevel"/>
    <w:tmpl w:val="62C217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35C2D"/>
    <w:multiLevelType w:val="multilevel"/>
    <w:tmpl w:val="040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4" w15:restartNumberingAfterBreak="0">
    <w:nsid w:val="57FD4B12"/>
    <w:multiLevelType w:val="multilevel"/>
    <w:tmpl w:val="54605C06"/>
    <w:lvl w:ilvl="0">
      <w:start w:val="1"/>
      <w:numFmt w:val="bullet"/>
      <w:lvlText w:val="-"/>
      <w:lvlJc w:val="left"/>
      <w:pPr>
        <w:tabs>
          <w:tab w:val="num" w:pos="1440"/>
        </w:tabs>
        <w:ind w:left="1440" w:hanging="360"/>
      </w:pPr>
      <w:rPr>
        <w:rFonts w:ascii="Calibri" w:eastAsiaTheme="minorEastAsia" w:hAnsi="Calibri" w:cs="Calibri"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63865D67"/>
    <w:multiLevelType w:val="hybridMultilevel"/>
    <w:tmpl w:val="07AA3D46"/>
    <w:lvl w:ilvl="0" w:tplc="D1FC47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3761CA"/>
    <w:multiLevelType w:val="hybridMultilevel"/>
    <w:tmpl w:val="89C843EA"/>
    <w:lvl w:ilvl="0" w:tplc="794CEB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236EE"/>
    <w:multiLevelType w:val="multilevel"/>
    <w:tmpl w:val="88D27420"/>
    <w:lvl w:ilvl="0">
      <w:start w:val="1"/>
      <w:numFmt w:val="bullet"/>
      <w:lvlText w:val="-"/>
      <w:lvlJc w:val="left"/>
      <w:pPr>
        <w:tabs>
          <w:tab w:val="num" w:pos="1440"/>
        </w:tabs>
        <w:ind w:left="1440" w:hanging="360"/>
      </w:pPr>
      <w:rPr>
        <w:rFonts w:ascii="Calibri" w:eastAsiaTheme="minorEastAsia" w:hAnsi="Calibri" w:cs="Calibri" w:hint="default"/>
        <w:sz w:val="20"/>
      </w:rPr>
    </w:lvl>
    <w:lvl w:ilvl="1">
      <w:start w:val="1"/>
      <w:numFmt w:val="decimal"/>
      <w:lvlText w:val="%2."/>
      <w:lvlJc w:val="left"/>
      <w:pPr>
        <w:ind w:left="2160" w:hanging="360"/>
      </w:pPr>
      <w:rPr>
        <w:rFonts w:hint="default"/>
      </w:rPr>
    </w:lvl>
    <w:lvl w:ilvl="2">
      <w:start w:val="1"/>
      <w:numFmt w:val="bullet"/>
      <w:lvlText w:val="-"/>
      <w:lvlJc w:val="left"/>
      <w:pPr>
        <w:tabs>
          <w:tab w:val="num" w:pos="2880"/>
        </w:tabs>
        <w:ind w:left="2880" w:hanging="360"/>
      </w:pPr>
      <w:rPr>
        <w:rFonts w:ascii="Calibri" w:eastAsiaTheme="minorEastAsia" w:hAnsi="Calibri" w:cs="Calibri"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72F028C1"/>
    <w:multiLevelType w:val="multilevel"/>
    <w:tmpl w:val="75FE2CEC"/>
    <w:lvl w:ilvl="0">
      <w:start w:val="1"/>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456C14"/>
    <w:multiLevelType w:val="hybridMultilevel"/>
    <w:tmpl w:val="FA7C1B44"/>
    <w:lvl w:ilvl="0" w:tplc="D1FC47F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39AD"/>
    <w:multiLevelType w:val="multilevel"/>
    <w:tmpl w:val="2814EC36"/>
    <w:lvl w:ilvl="0">
      <w:start w:val="1"/>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0"/>
  </w:num>
  <w:num w:numId="3">
    <w:abstractNumId w:val="9"/>
  </w:num>
  <w:num w:numId="4">
    <w:abstractNumId w:val="2"/>
  </w:num>
  <w:num w:numId="5">
    <w:abstractNumId w:val="7"/>
  </w:num>
  <w:num w:numId="6">
    <w:abstractNumId w:val="12"/>
  </w:num>
  <w:num w:numId="7">
    <w:abstractNumId w:val="11"/>
  </w:num>
  <w:num w:numId="8">
    <w:abstractNumId w:val="6"/>
  </w:num>
  <w:num w:numId="9">
    <w:abstractNumId w:val="20"/>
  </w:num>
  <w:num w:numId="10">
    <w:abstractNumId w:val="15"/>
  </w:num>
  <w:num w:numId="11">
    <w:abstractNumId w:val="4"/>
  </w:num>
  <w:num w:numId="12">
    <w:abstractNumId w:val="19"/>
  </w:num>
  <w:num w:numId="13">
    <w:abstractNumId w:val="10"/>
  </w:num>
  <w:num w:numId="14">
    <w:abstractNumId w:val="8"/>
  </w:num>
  <w:num w:numId="15">
    <w:abstractNumId w:val="3"/>
  </w:num>
  <w:num w:numId="16">
    <w:abstractNumId w:val="18"/>
  </w:num>
  <w:num w:numId="17">
    <w:abstractNumId w:val="14"/>
  </w:num>
  <w:num w:numId="18">
    <w:abstractNumId w:val="5"/>
  </w:num>
  <w:num w:numId="19">
    <w:abstractNumId w:val="17"/>
  </w:num>
  <w:num w:numId="20">
    <w:abstractNumId w:val="16"/>
  </w:num>
  <w:num w:numId="21">
    <w:abstractNumId w:val="16"/>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E71"/>
    <w:rsid w:val="00000509"/>
    <w:rsid w:val="00001FB3"/>
    <w:rsid w:val="000029AC"/>
    <w:rsid w:val="00002D90"/>
    <w:rsid w:val="00006961"/>
    <w:rsid w:val="00007456"/>
    <w:rsid w:val="00010E22"/>
    <w:rsid w:val="00010F50"/>
    <w:rsid w:val="0001131F"/>
    <w:rsid w:val="00012647"/>
    <w:rsid w:val="00012F2B"/>
    <w:rsid w:val="0001305B"/>
    <w:rsid w:val="00013C80"/>
    <w:rsid w:val="000143BA"/>
    <w:rsid w:val="00014F3E"/>
    <w:rsid w:val="000155DD"/>
    <w:rsid w:val="00016483"/>
    <w:rsid w:val="00017D42"/>
    <w:rsid w:val="0002065C"/>
    <w:rsid w:val="00020A0E"/>
    <w:rsid w:val="00021ECA"/>
    <w:rsid w:val="00022C94"/>
    <w:rsid w:val="000232F7"/>
    <w:rsid w:val="00023822"/>
    <w:rsid w:val="00023B0A"/>
    <w:rsid w:val="000254F7"/>
    <w:rsid w:val="000258EE"/>
    <w:rsid w:val="00025BCB"/>
    <w:rsid w:val="00030D38"/>
    <w:rsid w:val="00031865"/>
    <w:rsid w:val="000354D2"/>
    <w:rsid w:val="00037651"/>
    <w:rsid w:val="00040248"/>
    <w:rsid w:val="0004058C"/>
    <w:rsid w:val="0004237E"/>
    <w:rsid w:val="000425E1"/>
    <w:rsid w:val="00042803"/>
    <w:rsid w:val="00042E6E"/>
    <w:rsid w:val="00042F74"/>
    <w:rsid w:val="0004303C"/>
    <w:rsid w:val="00043EFD"/>
    <w:rsid w:val="000457D3"/>
    <w:rsid w:val="000467D8"/>
    <w:rsid w:val="00046E6E"/>
    <w:rsid w:val="00047A05"/>
    <w:rsid w:val="000505DD"/>
    <w:rsid w:val="00050A74"/>
    <w:rsid w:val="00051BA8"/>
    <w:rsid w:val="000550DC"/>
    <w:rsid w:val="00057177"/>
    <w:rsid w:val="00057468"/>
    <w:rsid w:val="000575E4"/>
    <w:rsid w:val="00060A30"/>
    <w:rsid w:val="0006153B"/>
    <w:rsid w:val="0006349E"/>
    <w:rsid w:val="000635F7"/>
    <w:rsid w:val="00063BC5"/>
    <w:rsid w:val="0006558D"/>
    <w:rsid w:val="00066795"/>
    <w:rsid w:val="000676EA"/>
    <w:rsid w:val="00067D6B"/>
    <w:rsid w:val="0007015E"/>
    <w:rsid w:val="00070CE1"/>
    <w:rsid w:val="00071AA6"/>
    <w:rsid w:val="000720E4"/>
    <w:rsid w:val="00072319"/>
    <w:rsid w:val="00072448"/>
    <w:rsid w:val="00072583"/>
    <w:rsid w:val="00073B90"/>
    <w:rsid w:val="00075DF5"/>
    <w:rsid w:val="00076DDD"/>
    <w:rsid w:val="00076FB2"/>
    <w:rsid w:val="000817F7"/>
    <w:rsid w:val="00082D10"/>
    <w:rsid w:val="0008321C"/>
    <w:rsid w:val="00083683"/>
    <w:rsid w:val="00083F46"/>
    <w:rsid w:val="00084145"/>
    <w:rsid w:val="00084E99"/>
    <w:rsid w:val="00084FA4"/>
    <w:rsid w:val="00085A32"/>
    <w:rsid w:val="00086484"/>
    <w:rsid w:val="000906BC"/>
    <w:rsid w:val="0009105A"/>
    <w:rsid w:val="0009336C"/>
    <w:rsid w:val="00093A45"/>
    <w:rsid w:val="00093BDD"/>
    <w:rsid w:val="00094AB4"/>
    <w:rsid w:val="00095EEA"/>
    <w:rsid w:val="000970C2"/>
    <w:rsid w:val="00097AD6"/>
    <w:rsid w:val="000A019C"/>
    <w:rsid w:val="000A06B0"/>
    <w:rsid w:val="000A1468"/>
    <w:rsid w:val="000A168F"/>
    <w:rsid w:val="000A22D8"/>
    <w:rsid w:val="000A2B47"/>
    <w:rsid w:val="000A2BBF"/>
    <w:rsid w:val="000A3C8C"/>
    <w:rsid w:val="000A3EA7"/>
    <w:rsid w:val="000A43F5"/>
    <w:rsid w:val="000A4CCA"/>
    <w:rsid w:val="000A6348"/>
    <w:rsid w:val="000A6B8A"/>
    <w:rsid w:val="000A6F0B"/>
    <w:rsid w:val="000A71E9"/>
    <w:rsid w:val="000B0CC5"/>
    <w:rsid w:val="000B15C0"/>
    <w:rsid w:val="000B1A4B"/>
    <w:rsid w:val="000B356D"/>
    <w:rsid w:val="000B35E3"/>
    <w:rsid w:val="000B3FF7"/>
    <w:rsid w:val="000B524B"/>
    <w:rsid w:val="000B6E47"/>
    <w:rsid w:val="000B6E82"/>
    <w:rsid w:val="000B6EAC"/>
    <w:rsid w:val="000B7F00"/>
    <w:rsid w:val="000C029D"/>
    <w:rsid w:val="000C048F"/>
    <w:rsid w:val="000C0D68"/>
    <w:rsid w:val="000C0FC9"/>
    <w:rsid w:val="000C1249"/>
    <w:rsid w:val="000C17EF"/>
    <w:rsid w:val="000C18CB"/>
    <w:rsid w:val="000C21D4"/>
    <w:rsid w:val="000C226E"/>
    <w:rsid w:val="000C22A6"/>
    <w:rsid w:val="000C26B0"/>
    <w:rsid w:val="000C2D51"/>
    <w:rsid w:val="000C3559"/>
    <w:rsid w:val="000C4FDA"/>
    <w:rsid w:val="000C6136"/>
    <w:rsid w:val="000C6430"/>
    <w:rsid w:val="000C656A"/>
    <w:rsid w:val="000C672E"/>
    <w:rsid w:val="000C6730"/>
    <w:rsid w:val="000C7077"/>
    <w:rsid w:val="000C70DA"/>
    <w:rsid w:val="000C74CE"/>
    <w:rsid w:val="000D0DB3"/>
    <w:rsid w:val="000D1297"/>
    <w:rsid w:val="000D1F0D"/>
    <w:rsid w:val="000D30D2"/>
    <w:rsid w:val="000D37F7"/>
    <w:rsid w:val="000D4ECD"/>
    <w:rsid w:val="000D53B4"/>
    <w:rsid w:val="000D547F"/>
    <w:rsid w:val="000D667E"/>
    <w:rsid w:val="000D6696"/>
    <w:rsid w:val="000D7D38"/>
    <w:rsid w:val="000D7D87"/>
    <w:rsid w:val="000E1F22"/>
    <w:rsid w:val="000E2528"/>
    <w:rsid w:val="000E2BAB"/>
    <w:rsid w:val="000E350A"/>
    <w:rsid w:val="000E36A7"/>
    <w:rsid w:val="000E398C"/>
    <w:rsid w:val="000E3EEC"/>
    <w:rsid w:val="000E4EE5"/>
    <w:rsid w:val="000E4F84"/>
    <w:rsid w:val="000E57F2"/>
    <w:rsid w:val="000E5F90"/>
    <w:rsid w:val="000E6148"/>
    <w:rsid w:val="000E61FF"/>
    <w:rsid w:val="000E7A90"/>
    <w:rsid w:val="000E7E51"/>
    <w:rsid w:val="000F1440"/>
    <w:rsid w:val="000F1C6F"/>
    <w:rsid w:val="000F2D79"/>
    <w:rsid w:val="000F3892"/>
    <w:rsid w:val="000F41BA"/>
    <w:rsid w:val="000F4269"/>
    <w:rsid w:val="000F42DE"/>
    <w:rsid w:val="000F4AB9"/>
    <w:rsid w:val="000F548B"/>
    <w:rsid w:val="000F5757"/>
    <w:rsid w:val="000F6A1D"/>
    <w:rsid w:val="000F7DFD"/>
    <w:rsid w:val="001007B1"/>
    <w:rsid w:val="001016E2"/>
    <w:rsid w:val="0010182F"/>
    <w:rsid w:val="00102C28"/>
    <w:rsid w:val="00102EBD"/>
    <w:rsid w:val="00103633"/>
    <w:rsid w:val="001049D8"/>
    <w:rsid w:val="00104BDB"/>
    <w:rsid w:val="001052D7"/>
    <w:rsid w:val="001053DC"/>
    <w:rsid w:val="001063BA"/>
    <w:rsid w:val="00106592"/>
    <w:rsid w:val="001069A5"/>
    <w:rsid w:val="001071E9"/>
    <w:rsid w:val="00107E70"/>
    <w:rsid w:val="00111A90"/>
    <w:rsid w:val="00111FA6"/>
    <w:rsid w:val="00112323"/>
    <w:rsid w:val="0011239B"/>
    <w:rsid w:val="00113832"/>
    <w:rsid w:val="001149B7"/>
    <w:rsid w:val="00114A10"/>
    <w:rsid w:val="00114A47"/>
    <w:rsid w:val="00114F1C"/>
    <w:rsid w:val="00116001"/>
    <w:rsid w:val="001218AA"/>
    <w:rsid w:val="00121FD8"/>
    <w:rsid w:val="0012216E"/>
    <w:rsid w:val="001230D5"/>
    <w:rsid w:val="0012322C"/>
    <w:rsid w:val="001240FF"/>
    <w:rsid w:val="00127897"/>
    <w:rsid w:val="0013146B"/>
    <w:rsid w:val="001320B6"/>
    <w:rsid w:val="00132260"/>
    <w:rsid w:val="00132B79"/>
    <w:rsid w:val="00132D0C"/>
    <w:rsid w:val="00132DD9"/>
    <w:rsid w:val="00136E3A"/>
    <w:rsid w:val="0014088D"/>
    <w:rsid w:val="00141C1A"/>
    <w:rsid w:val="00142141"/>
    <w:rsid w:val="0014379B"/>
    <w:rsid w:val="00143B4C"/>
    <w:rsid w:val="00145CCB"/>
    <w:rsid w:val="00145FAE"/>
    <w:rsid w:val="001472E9"/>
    <w:rsid w:val="00147353"/>
    <w:rsid w:val="00150A00"/>
    <w:rsid w:val="00150CCE"/>
    <w:rsid w:val="00151980"/>
    <w:rsid w:val="001519C9"/>
    <w:rsid w:val="00152F1E"/>
    <w:rsid w:val="00153600"/>
    <w:rsid w:val="0015370A"/>
    <w:rsid w:val="001539C9"/>
    <w:rsid w:val="00154420"/>
    <w:rsid w:val="00154675"/>
    <w:rsid w:val="001569DC"/>
    <w:rsid w:val="00156E35"/>
    <w:rsid w:val="0015704C"/>
    <w:rsid w:val="00157454"/>
    <w:rsid w:val="001574B8"/>
    <w:rsid w:val="00160504"/>
    <w:rsid w:val="0016103A"/>
    <w:rsid w:val="00162285"/>
    <w:rsid w:val="0016354C"/>
    <w:rsid w:val="0016483D"/>
    <w:rsid w:val="00164928"/>
    <w:rsid w:val="0016499A"/>
    <w:rsid w:val="0016505F"/>
    <w:rsid w:val="0016546B"/>
    <w:rsid w:val="00166647"/>
    <w:rsid w:val="001676E6"/>
    <w:rsid w:val="00167A69"/>
    <w:rsid w:val="00167EC5"/>
    <w:rsid w:val="0017002B"/>
    <w:rsid w:val="00170C56"/>
    <w:rsid w:val="00170F3E"/>
    <w:rsid w:val="00171996"/>
    <w:rsid w:val="001721FF"/>
    <w:rsid w:val="001722EA"/>
    <w:rsid w:val="00172C02"/>
    <w:rsid w:val="00172F6C"/>
    <w:rsid w:val="001757FD"/>
    <w:rsid w:val="00177731"/>
    <w:rsid w:val="0017792E"/>
    <w:rsid w:val="00177B7E"/>
    <w:rsid w:val="00177F69"/>
    <w:rsid w:val="00184C63"/>
    <w:rsid w:val="00185E6F"/>
    <w:rsid w:val="0018778E"/>
    <w:rsid w:val="00187B91"/>
    <w:rsid w:val="00187D5B"/>
    <w:rsid w:val="00190454"/>
    <w:rsid w:val="00192ABE"/>
    <w:rsid w:val="0019438C"/>
    <w:rsid w:val="001961F9"/>
    <w:rsid w:val="00196BF0"/>
    <w:rsid w:val="00197308"/>
    <w:rsid w:val="00197730"/>
    <w:rsid w:val="00197F36"/>
    <w:rsid w:val="001A0E39"/>
    <w:rsid w:val="001A1C42"/>
    <w:rsid w:val="001A1DC4"/>
    <w:rsid w:val="001A27C7"/>
    <w:rsid w:val="001A2836"/>
    <w:rsid w:val="001A3B34"/>
    <w:rsid w:val="001A5112"/>
    <w:rsid w:val="001A61CE"/>
    <w:rsid w:val="001A6F92"/>
    <w:rsid w:val="001B0D7A"/>
    <w:rsid w:val="001B0E4A"/>
    <w:rsid w:val="001B13F1"/>
    <w:rsid w:val="001B1BD3"/>
    <w:rsid w:val="001B1C69"/>
    <w:rsid w:val="001B263C"/>
    <w:rsid w:val="001B2723"/>
    <w:rsid w:val="001B295C"/>
    <w:rsid w:val="001B2A9B"/>
    <w:rsid w:val="001B3162"/>
    <w:rsid w:val="001B531F"/>
    <w:rsid w:val="001B562C"/>
    <w:rsid w:val="001B56B4"/>
    <w:rsid w:val="001B5ED8"/>
    <w:rsid w:val="001B6D92"/>
    <w:rsid w:val="001B6FEB"/>
    <w:rsid w:val="001B76A1"/>
    <w:rsid w:val="001B7E28"/>
    <w:rsid w:val="001B7F6D"/>
    <w:rsid w:val="001C0094"/>
    <w:rsid w:val="001C1569"/>
    <w:rsid w:val="001C1D96"/>
    <w:rsid w:val="001C3A6C"/>
    <w:rsid w:val="001C4BC6"/>
    <w:rsid w:val="001C4CD9"/>
    <w:rsid w:val="001C75B7"/>
    <w:rsid w:val="001C7650"/>
    <w:rsid w:val="001C77F8"/>
    <w:rsid w:val="001C7900"/>
    <w:rsid w:val="001C7C75"/>
    <w:rsid w:val="001D0D3F"/>
    <w:rsid w:val="001D104A"/>
    <w:rsid w:val="001D1B98"/>
    <w:rsid w:val="001D2D08"/>
    <w:rsid w:val="001D3074"/>
    <w:rsid w:val="001D3FCC"/>
    <w:rsid w:val="001D5A50"/>
    <w:rsid w:val="001D75EB"/>
    <w:rsid w:val="001E04FC"/>
    <w:rsid w:val="001E083F"/>
    <w:rsid w:val="001E0B02"/>
    <w:rsid w:val="001E18EB"/>
    <w:rsid w:val="001E1C36"/>
    <w:rsid w:val="001E1DC0"/>
    <w:rsid w:val="001E2BE4"/>
    <w:rsid w:val="001E3097"/>
    <w:rsid w:val="001E35F1"/>
    <w:rsid w:val="001E3D39"/>
    <w:rsid w:val="001E4058"/>
    <w:rsid w:val="001E6875"/>
    <w:rsid w:val="001E726C"/>
    <w:rsid w:val="001E7F0F"/>
    <w:rsid w:val="001F06E6"/>
    <w:rsid w:val="001F0BB7"/>
    <w:rsid w:val="001F1258"/>
    <w:rsid w:val="001F1CAF"/>
    <w:rsid w:val="001F42D5"/>
    <w:rsid w:val="001F46E4"/>
    <w:rsid w:val="001F5563"/>
    <w:rsid w:val="001F5768"/>
    <w:rsid w:val="001F5ACD"/>
    <w:rsid w:val="001F5B29"/>
    <w:rsid w:val="001F6588"/>
    <w:rsid w:val="002001DC"/>
    <w:rsid w:val="00200222"/>
    <w:rsid w:val="002005BA"/>
    <w:rsid w:val="002014B7"/>
    <w:rsid w:val="00201A7D"/>
    <w:rsid w:val="00201B75"/>
    <w:rsid w:val="00202072"/>
    <w:rsid w:val="00202A20"/>
    <w:rsid w:val="00203064"/>
    <w:rsid w:val="00203DFC"/>
    <w:rsid w:val="00204B13"/>
    <w:rsid w:val="00205D32"/>
    <w:rsid w:val="00205F64"/>
    <w:rsid w:val="00207F4F"/>
    <w:rsid w:val="00207F74"/>
    <w:rsid w:val="00210175"/>
    <w:rsid w:val="00210763"/>
    <w:rsid w:val="00210EA8"/>
    <w:rsid w:val="00211696"/>
    <w:rsid w:val="00211C13"/>
    <w:rsid w:val="00211CF4"/>
    <w:rsid w:val="00212CA5"/>
    <w:rsid w:val="002155EF"/>
    <w:rsid w:val="00216F6F"/>
    <w:rsid w:val="0021761C"/>
    <w:rsid w:val="00221681"/>
    <w:rsid w:val="00221738"/>
    <w:rsid w:val="00221FA1"/>
    <w:rsid w:val="00222D7A"/>
    <w:rsid w:val="00223025"/>
    <w:rsid w:val="00223DB5"/>
    <w:rsid w:val="00223DD0"/>
    <w:rsid w:val="0022568A"/>
    <w:rsid w:val="00225AC5"/>
    <w:rsid w:val="00227458"/>
    <w:rsid w:val="00227CA7"/>
    <w:rsid w:val="00230903"/>
    <w:rsid w:val="00231BA9"/>
    <w:rsid w:val="00232210"/>
    <w:rsid w:val="002326F4"/>
    <w:rsid w:val="00234ECB"/>
    <w:rsid w:val="00236B5B"/>
    <w:rsid w:val="002378E3"/>
    <w:rsid w:val="00237EB2"/>
    <w:rsid w:val="0024039C"/>
    <w:rsid w:val="002408CE"/>
    <w:rsid w:val="00240EA3"/>
    <w:rsid w:val="002413F2"/>
    <w:rsid w:val="00242058"/>
    <w:rsid w:val="0024235F"/>
    <w:rsid w:val="002425E1"/>
    <w:rsid w:val="00242E71"/>
    <w:rsid w:val="00243713"/>
    <w:rsid w:val="00243B2B"/>
    <w:rsid w:val="002446B3"/>
    <w:rsid w:val="00245A75"/>
    <w:rsid w:val="002461A4"/>
    <w:rsid w:val="00246A0C"/>
    <w:rsid w:val="00247F50"/>
    <w:rsid w:val="00250C49"/>
    <w:rsid w:val="00251011"/>
    <w:rsid w:val="002512AA"/>
    <w:rsid w:val="00253089"/>
    <w:rsid w:val="0025403D"/>
    <w:rsid w:val="00255059"/>
    <w:rsid w:val="002552B7"/>
    <w:rsid w:val="00256189"/>
    <w:rsid w:val="0025652F"/>
    <w:rsid w:val="00256EC7"/>
    <w:rsid w:val="0025719E"/>
    <w:rsid w:val="0025784A"/>
    <w:rsid w:val="00260D2C"/>
    <w:rsid w:val="00260FA6"/>
    <w:rsid w:val="002617E9"/>
    <w:rsid w:val="00261AF8"/>
    <w:rsid w:val="00265E85"/>
    <w:rsid w:val="00267AAD"/>
    <w:rsid w:val="00270670"/>
    <w:rsid w:val="002707F4"/>
    <w:rsid w:val="00271513"/>
    <w:rsid w:val="002722FA"/>
    <w:rsid w:val="00272BAF"/>
    <w:rsid w:val="00273497"/>
    <w:rsid w:val="00273862"/>
    <w:rsid w:val="00273FF6"/>
    <w:rsid w:val="00274013"/>
    <w:rsid w:val="00274844"/>
    <w:rsid w:val="00276DA2"/>
    <w:rsid w:val="00277090"/>
    <w:rsid w:val="002771C8"/>
    <w:rsid w:val="0027746C"/>
    <w:rsid w:val="002805B5"/>
    <w:rsid w:val="00280F7F"/>
    <w:rsid w:val="00281CE1"/>
    <w:rsid w:val="00284009"/>
    <w:rsid w:val="002844DE"/>
    <w:rsid w:val="00284505"/>
    <w:rsid w:val="0028631E"/>
    <w:rsid w:val="00286678"/>
    <w:rsid w:val="00286843"/>
    <w:rsid w:val="00290117"/>
    <w:rsid w:val="0029024F"/>
    <w:rsid w:val="00291A27"/>
    <w:rsid w:val="0029295F"/>
    <w:rsid w:val="00292D14"/>
    <w:rsid w:val="0029387F"/>
    <w:rsid w:val="00294E8A"/>
    <w:rsid w:val="0029562F"/>
    <w:rsid w:val="0029622B"/>
    <w:rsid w:val="002965CA"/>
    <w:rsid w:val="00296DE8"/>
    <w:rsid w:val="00297319"/>
    <w:rsid w:val="002A0634"/>
    <w:rsid w:val="002A15EE"/>
    <w:rsid w:val="002A160E"/>
    <w:rsid w:val="002A2084"/>
    <w:rsid w:val="002A311B"/>
    <w:rsid w:val="002A6BEC"/>
    <w:rsid w:val="002B08C4"/>
    <w:rsid w:val="002B226C"/>
    <w:rsid w:val="002B36B9"/>
    <w:rsid w:val="002B4630"/>
    <w:rsid w:val="002B5244"/>
    <w:rsid w:val="002B546B"/>
    <w:rsid w:val="002B6821"/>
    <w:rsid w:val="002B777D"/>
    <w:rsid w:val="002B7A4D"/>
    <w:rsid w:val="002C0092"/>
    <w:rsid w:val="002C0252"/>
    <w:rsid w:val="002C2A53"/>
    <w:rsid w:val="002C320E"/>
    <w:rsid w:val="002C32BD"/>
    <w:rsid w:val="002C5CF3"/>
    <w:rsid w:val="002C5CF4"/>
    <w:rsid w:val="002C608A"/>
    <w:rsid w:val="002D0264"/>
    <w:rsid w:val="002D13E2"/>
    <w:rsid w:val="002D185F"/>
    <w:rsid w:val="002D1CE1"/>
    <w:rsid w:val="002D1D98"/>
    <w:rsid w:val="002D1F70"/>
    <w:rsid w:val="002D211A"/>
    <w:rsid w:val="002D26FA"/>
    <w:rsid w:val="002D28B8"/>
    <w:rsid w:val="002D34B6"/>
    <w:rsid w:val="002D4789"/>
    <w:rsid w:val="002D5937"/>
    <w:rsid w:val="002D5DA5"/>
    <w:rsid w:val="002D62FB"/>
    <w:rsid w:val="002E0064"/>
    <w:rsid w:val="002E08AA"/>
    <w:rsid w:val="002E0CAC"/>
    <w:rsid w:val="002E2784"/>
    <w:rsid w:val="002E3267"/>
    <w:rsid w:val="002E3876"/>
    <w:rsid w:val="002E46A4"/>
    <w:rsid w:val="002E51FC"/>
    <w:rsid w:val="002E54D7"/>
    <w:rsid w:val="002E59D8"/>
    <w:rsid w:val="002E672D"/>
    <w:rsid w:val="002E710F"/>
    <w:rsid w:val="002E7F50"/>
    <w:rsid w:val="002F07C9"/>
    <w:rsid w:val="002F0BFB"/>
    <w:rsid w:val="002F1660"/>
    <w:rsid w:val="002F16F5"/>
    <w:rsid w:val="002F233F"/>
    <w:rsid w:val="002F234C"/>
    <w:rsid w:val="002F2593"/>
    <w:rsid w:val="002F2BCE"/>
    <w:rsid w:val="002F3A25"/>
    <w:rsid w:val="002F4FED"/>
    <w:rsid w:val="002F54FB"/>
    <w:rsid w:val="002F5E86"/>
    <w:rsid w:val="002F6ADB"/>
    <w:rsid w:val="002F7A57"/>
    <w:rsid w:val="00302167"/>
    <w:rsid w:val="00302635"/>
    <w:rsid w:val="003036B8"/>
    <w:rsid w:val="00303A9D"/>
    <w:rsid w:val="00304025"/>
    <w:rsid w:val="00304132"/>
    <w:rsid w:val="00304238"/>
    <w:rsid w:val="0030426B"/>
    <w:rsid w:val="00305611"/>
    <w:rsid w:val="003056A4"/>
    <w:rsid w:val="00305A68"/>
    <w:rsid w:val="00305AF5"/>
    <w:rsid w:val="00305F85"/>
    <w:rsid w:val="003061FB"/>
    <w:rsid w:val="00307316"/>
    <w:rsid w:val="00307CDC"/>
    <w:rsid w:val="00310DA0"/>
    <w:rsid w:val="00311BF6"/>
    <w:rsid w:val="00312932"/>
    <w:rsid w:val="00312B83"/>
    <w:rsid w:val="00313CA0"/>
    <w:rsid w:val="0031458D"/>
    <w:rsid w:val="003148B8"/>
    <w:rsid w:val="0032003D"/>
    <w:rsid w:val="003203F4"/>
    <w:rsid w:val="003215DD"/>
    <w:rsid w:val="00322971"/>
    <w:rsid w:val="00323757"/>
    <w:rsid w:val="00323849"/>
    <w:rsid w:val="00324251"/>
    <w:rsid w:val="00324604"/>
    <w:rsid w:val="003249C1"/>
    <w:rsid w:val="00324B89"/>
    <w:rsid w:val="00324C97"/>
    <w:rsid w:val="003251FC"/>
    <w:rsid w:val="00325500"/>
    <w:rsid w:val="00325FEC"/>
    <w:rsid w:val="00326D35"/>
    <w:rsid w:val="003278F2"/>
    <w:rsid w:val="0033221F"/>
    <w:rsid w:val="00332E29"/>
    <w:rsid w:val="003337D7"/>
    <w:rsid w:val="00334938"/>
    <w:rsid w:val="00334B53"/>
    <w:rsid w:val="0033527E"/>
    <w:rsid w:val="003357C6"/>
    <w:rsid w:val="0033589A"/>
    <w:rsid w:val="00335A40"/>
    <w:rsid w:val="003360D0"/>
    <w:rsid w:val="0033781B"/>
    <w:rsid w:val="00337AE6"/>
    <w:rsid w:val="00337F27"/>
    <w:rsid w:val="0034034A"/>
    <w:rsid w:val="0034236A"/>
    <w:rsid w:val="003444EF"/>
    <w:rsid w:val="00344CD7"/>
    <w:rsid w:val="003458DC"/>
    <w:rsid w:val="00346360"/>
    <w:rsid w:val="003466AA"/>
    <w:rsid w:val="0034702A"/>
    <w:rsid w:val="00347177"/>
    <w:rsid w:val="0035014F"/>
    <w:rsid w:val="00351AC7"/>
    <w:rsid w:val="00351F07"/>
    <w:rsid w:val="0035200D"/>
    <w:rsid w:val="0035292E"/>
    <w:rsid w:val="00354451"/>
    <w:rsid w:val="00354DBE"/>
    <w:rsid w:val="0035547B"/>
    <w:rsid w:val="00355CB7"/>
    <w:rsid w:val="0035635C"/>
    <w:rsid w:val="00357CC6"/>
    <w:rsid w:val="00357EBB"/>
    <w:rsid w:val="003609A1"/>
    <w:rsid w:val="003611E2"/>
    <w:rsid w:val="00361667"/>
    <w:rsid w:val="0036381E"/>
    <w:rsid w:val="00364016"/>
    <w:rsid w:val="00364042"/>
    <w:rsid w:val="00364368"/>
    <w:rsid w:val="00366894"/>
    <w:rsid w:val="00366E83"/>
    <w:rsid w:val="003670D1"/>
    <w:rsid w:val="0036782B"/>
    <w:rsid w:val="00370347"/>
    <w:rsid w:val="003704EB"/>
    <w:rsid w:val="003709C8"/>
    <w:rsid w:val="00371891"/>
    <w:rsid w:val="00374A6B"/>
    <w:rsid w:val="00375AE9"/>
    <w:rsid w:val="00375CCC"/>
    <w:rsid w:val="003765F0"/>
    <w:rsid w:val="00376A6D"/>
    <w:rsid w:val="00377C85"/>
    <w:rsid w:val="00380013"/>
    <w:rsid w:val="0038095C"/>
    <w:rsid w:val="003832EE"/>
    <w:rsid w:val="00384073"/>
    <w:rsid w:val="003855B1"/>
    <w:rsid w:val="003856F1"/>
    <w:rsid w:val="003873CB"/>
    <w:rsid w:val="00390DB7"/>
    <w:rsid w:val="003934FC"/>
    <w:rsid w:val="00393800"/>
    <w:rsid w:val="003945AB"/>
    <w:rsid w:val="00395CF5"/>
    <w:rsid w:val="003971C8"/>
    <w:rsid w:val="003A0FD0"/>
    <w:rsid w:val="003A1755"/>
    <w:rsid w:val="003A2436"/>
    <w:rsid w:val="003A25AD"/>
    <w:rsid w:val="003A2D19"/>
    <w:rsid w:val="003A30EE"/>
    <w:rsid w:val="003A3409"/>
    <w:rsid w:val="003A41A6"/>
    <w:rsid w:val="003A4F15"/>
    <w:rsid w:val="003A6274"/>
    <w:rsid w:val="003B081A"/>
    <w:rsid w:val="003B0E4B"/>
    <w:rsid w:val="003B0FFF"/>
    <w:rsid w:val="003B17B6"/>
    <w:rsid w:val="003B2945"/>
    <w:rsid w:val="003B3B6A"/>
    <w:rsid w:val="003B43E3"/>
    <w:rsid w:val="003B4A4A"/>
    <w:rsid w:val="003B5031"/>
    <w:rsid w:val="003B606F"/>
    <w:rsid w:val="003B68EC"/>
    <w:rsid w:val="003B697B"/>
    <w:rsid w:val="003B6E3E"/>
    <w:rsid w:val="003C142D"/>
    <w:rsid w:val="003C1B78"/>
    <w:rsid w:val="003C1D76"/>
    <w:rsid w:val="003C2857"/>
    <w:rsid w:val="003C4282"/>
    <w:rsid w:val="003C4A48"/>
    <w:rsid w:val="003C57E4"/>
    <w:rsid w:val="003C5850"/>
    <w:rsid w:val="003C5E12"/>
    <w:rsid w:val="003C6DE2"/>
    <w:rsid w:val="003C6E17"/>
    <w:rsid w:val="003C75B5"/>
    <w:rsid w:val="003D0205"/>
    <w:rsid w:val="003D0265"/>
    <w:rsid w:val="003D09FE"/>
    <w:rsid w:val="003D0FAB"/>
    <w:rsid w:val="003D1739"/>
    <w:rsid w:val="003D457E"/>
    <w:rsid w:val="003D5863"/>
    <w:rsid w:val="003D5B1A"/>
    <w:rsid w:val="003D63FB"/>
    <w:rsid w:val="003D68AE"/>
    <w:rsid w:val="003E01EA"/>
    <w:rsid w:val="003E114F"/>
    <w:rsid w:val="003E1219"/>
    <w:rsid w:val="003E13C2"/>
    <w:rsid w:val="003E4D84"/>
    <w:rsid w:val="003E51C0"/>
    <w:rsid w:val="003E669F"/>
    <w:rsid w:val="003F1D8D"/>
    <w:rsid w:val="003F2179"/>
    <w:rsid w:val="003F26F0"/>
    <w:rsid w:val="003F2769"/>
    <w:rsid w:val="003F2BE5"/>
    <w:rsid w:val="003F30FD"/>
    <w:rsid w:val="003F3946"/>
    <w:rsid w:val="003F5A38"/>
    <w:rsid w:val="003F6346"/>
    <w:rsid w:val="003F725E"/>
    <w:rsid w:val="003F72D8"/>
    <w:rsid w:val="003F76C7"/>
    <w:rsid w:val="003F7CCA"/>
    <w:rsid w:val="00400767"/>
    <w:rsid w:val="00401868"/>
    <w:rsid w:val="00403963"/>
    <w:rsid w:val="004044F0"/>
    <w:rsid w:val="0040474C"/>
    <w:rsid w:val="0040575F"/>
    <w:rsid w:val="004058CF"/>
    <w:rsid w:val="00405FAA"/>
    <w:rsid w:val="004064A2"/>
    <w:rsid w:val="00406522"/>
    <w:rsid w:val="0040693C"/>
    <w:rsid w:val="00407C49"/>
    <w:rsid w:val="0041019E"/>
    <w:rsid w:val="00411399"/>
    <w:rsid w:val="0041383A"/>
    <w:rsid w:val="00415610"/>
    <w:rsid w:val="00416959"/>
    <w:rsid w:val="00417276"/>
    <w:rsid w:val="00420386"/>
    <w:rsid w:val="00420911"/>
    <w:rsid w:val="00421A08"/>
    <w:rsid w:val="00423CD6"/>
    <w:rsid w:val="004243C4"/>
    <w:rsid w:val="00424F5A"/>
    <w:rsid w:val="00426255"/>
    <w:rsid w:val="00426F5A"/>
    <w:rsid w:val="00431510"/>
    <w:rsid w:val="004318A2"/>
    <w:rsid w:val="00431A15"/>
    <w:rsid w:val="00433414"/>
    <w:rsid w:val="00434C4E"/>
    <w:rsid w:val="00435508"/>
    <w:rsid w:val="00435614"/>
    <w:rsid w:val="00435D7F"/>
    <w:rsid w:val="00435E0F"/>
    <w:rsid w:val="00436E9F"/>
    <w:rsid w:val="00436FF1"/>
    <w:rsid w:val="00437C80"/>
    <w:rsid w:val="00440A16"/>
    <w:rsid w:val="00440D0A"/>
    <w:rsid w:val="00440DE0"/>
    <w:rsid w:val="004416FA"/>
    <w:rsid w:val="0044199A"/>
    <w:rsid w:val="0044201A"/>
    <w:rsid w:val="00442ACE"/>
    <w:rsid w:val="00442EC4"/>
    <w:rsid w:val="00443AE2"/>
    <w:rsid w:val="00443D09"/>
    <w:rsid w:val="00444646"/>
    <w:rsid w:val="00444B1D"/>
    <w:rsid w:val="00445A5C"/>
    <w:rsid w:val="00446622"/>
    <w:rsid w:val="00446CF5"/>
    <w:rsid w:val="00451A20"/>
    <w:rsid w:val="0045375C"/>
    <w:rsid w:val="0045469A"/>
    <w:rsid w:val="004553EE"/>
    <w:rsid w:val="00455CF1"/>
    <w:rsid w:val="00455F8B"/>
    <w:rsid w:val="00456E85"/>
    <w:rsid w:val="004571C9"/>
    <w:rsid w:val="0046054F"/>
    <w:rsid w:val="004606DE"/>
    <w:rsid w:val="004607EF"/>
    <w:rsid w:val="004613BF"/>
    <w:rsid w:val="00461411"/>
    <w:rsid w:val="00461FB6"/>
    <w:rsid w:val="00464DE6"/>
    <w:rsid w:val="004653F0"/>
    <w:rsid w:val="004659BD"/>
    <w:rsid w:val="0046618F"/>
    <w:rsid w:val="00466C2E"/>
    <w:rsid w:val="00467959"/>
    <w:rsid w:val="00470061"/>
    <w:rsid w:val="004702E4"/>
    <w:rsid w:val="00470800"/>
    <w:rsid w:val="00470CEF"/>
    <w:rsid w:val="00471F05"/>
    <w:rsid w:val="0047368E"/>
    <w:rsid w:val="00473D50"/>
    <w:rsid w:val="00474076"/>
    <w:rsid w:val="00474CB6"/>
    <w:rsid w:val="00475A52"/>
    <w:rsid w:val="00475D89"/>
    <w:rsid w:val="004766BF"/>
    <w:rsid w:val="004766EF"/>
    <w:rsid w:val="00476B64"/>
    <w:rsid w:val="00476BA8"/>
    <w:rsid w:val="00477797"/>
    <w:rsid w:val="00477962"/>
    <w:rsid w:val="004801E4"/>
    <w:rsid w:val="004814C8"/>
    <w:rsid w:val="00481F8F"/>
    <w:rsid w:val="004822DF"/>
    <w:rsid w:val="00482E0D"/>
    <w:rsid w:val="0048387F"/>
    <w:rsid w:val="004846E2"/>
    <w:rsid w:val="00484AE4"/>
    <w:rsid w:val="004859FF"/>
    <w:rsid w:val="0048621E"/>
    <w:rsid w:val="00487E2C"/>
    <w:rsid w:val="00487EFF"/>
    <w:rsid w:val="004906F5"/>
    <w:rsid w:val="0049241E"/>
    <w:rsid w:val="00492A02"/>
    <w:rsid w:val="00493210"/>
    <w:rsid w:val="00493737"/>
    <w:rsid w:val="004938D6"/>
    <w:rsid w:val="00494890"/>
    <w:rsid w:val="0049547E"/>
    <w:rsid w:val="00495DC8"/>
    <w:rsid w:val="00497410"/>
    <w:rsid w:val="004A02EE"/>
    <w:rsid w:val="004A0D0B"/>
    <w:rsid w:val="004A1017"/>
    <w:rsid w:val="004A2723"/>
    <w:rsid w:val="004A2C6E"/>
    <w:rsid w:val="004A33EE"/>
    <w:rsid w:val="004A3714"/>
    <w:rsid w:val="004A4258"/>
    <w:rsid w:val="004A426C"/>
    <w:rsid w:val="004A432D"/>
    <w:rsid w:val="004A4AE5"/>
    <w:rsid w:val="004A656B"/>
    <w:rsid w:val="004A68F4"/>
    <w:rsid w:val="004A70D6"/>
    <w:rsid w:val="004A7448"/>
    <w:rsid w:val="004A751C"/>
    <w:rsid w:val="004A753F"/>
    <w:rsid w:val="004B0C02"/>
    <w:rsid w:val="004B2DE0"/>
    <w:rsid w:val="004B3350"/>
    <w:rsid w:val="004B35A2"/>
    <w:rsid w:val="004B417D"/>
    <w:rsid w:val="004B4FE0"/>
    <w:rsid w:val="004B6116"/>
    <w:rsid w:val="004B62F1"/>
    <w:rsid w:val="004B6AFB"/>
    <w:rsid w:val="004B760D"/>
    <w:rsid w:val="004B7FE7"/>
    <w:rsid w:val="004C09B8"/>
    <w:rsid w:val="004C0D44"/>
    <w:rsid w:val="004C0EB9"/>
    <w:rsid w:val="004C0ED2"/>
    <w:rsid w:val="004C1B18"/>
    <w:rsid w:val="004C1FDC"/>
    <w:rsid w:val="004C2059"/>
    <w:rsid w:val="004C4797"/>
    <w:rsid w:val="004C58F3"/>
    <w:rsid w:val="004C5A40"/>
    <w:rsid w:val="004C5BD2"/>
    <w:rsid w:val="004C609A"/>
    <w:rsid w:val="004C60CC"/>
    <w:rsid w:val="004C6697"/>
    <w:rsid w:val="004D07CC"/>
    <w:rsid w:val="004D2783"/>
    <w:rsid w:val="004D3472"/>
    <w:rsid w:val="004D4950"/>
    <w:rsid w:val="004D4BE9"/>
    <w:rsid w:val="004D5092"/>
    <w:rsid w:val="004D52AE"/>
    <w:rsid w:val="004D59E1"/>
    <w:rsid w:val="004D7113"/>
    <w:rsid w:val="004D7347"/>
    <w:rsid w:val="004D7DED"/>
    <w:rsid w:val="004E04DF"/>
    <w:rsid w:val="004E0B76"/>
    <w:rsid w:val="004E0BCF"/>
    <w:rsid w:val="004E11A5"/>
    <w:rsid w:val="004E3160"/>
    <w:rsid w:val="004E3992"/>
    <w:rsid w:val="004E3A3C"/>
    <w:rsid w:val="004E41FF"/>
    <w:rsid w:val="004E607E"/>
    <w:rsid w:val="004E61EC"/>
    <w:rsid w:val="004E69A0"/>
    <w:rsid w:val="004E71D7"/>
    <w:rsid w:val="004F0420"/>
    <w:rsid w:val="004F04AB"/>
    <w:rsid w:val="004F32E8"/>
    <w:rsid w:val="004F3626"/>
    <w:rsid w:val="004F3A05"/>
    <w:rsid w:val="004F3DE7"/>
    <w:rsid w:val="004F3FDE"/>
    <w:rsid w:val="004F548A"/>
    <w:rsid w:val="004F605C"/>
    <w:rsid w:val="004F63DF"/>
    <w:rsid w:val="004F63F8"/>
    <w:rsid w:val="004F66B3"/>
    <w:rsid w:val="004F6C4F"/>
    <w:rsid w:val="004F7492"/>
    <w:rsid w:val="004F7A5F"/>
    <w:rsid w:val="0050026A"/>
    <w:rsid w:val="005014C1"/>
    <w:rsid w:val="005020C2"/>
    <w:rsid w:val="0050217D"/>
    <w:rsid w:val="005021DE"/>
    <w:rsid w:val="005022D2"/>
    <w:rsid w:val="005034FE"/>
    <w:rsid w:val="00504108"/>
    <w:rsid w:val="0050454F"/>
    <w:rsid w:val="00512CEA"/>
    <w:rsid w:val="00513F69"/>
    <w:rsid w:val="00514028"/>
    <w:rsid w:val="00515E65"/>
    <w:rsid w:val="00516031"/>
    <w:rsid w:val="0052042C"/>
    <w:rsid w:val="005216AC"/>
    <w:rsid w:val="00521DD1"/>
    <w:rsid w:val="00522C50"/>
    <w:rsid w:val="00522D4A"/>
    <w:rsid w:val="00523308"/>
    <w:rsid w:val="0052345B"/>
    <w:rsid w:val="00525B81"/>
    <w:rsid w:val="00526ED7"/>
    <w:rsid w:val="00530713"/>
    <w:rsid w:val="00530B2F"/>
    <w:rsid w:val="005315F0"/>
    <w:rsid w:val="005357CE"/>
    <w:rsid w:val="005365C1"/>
    <w:rsid w:val="00536A13"/>
    <w:rsid w:val="005379AF"/>
    <w:rsid w:val="0054019B"/>
    <w:rsid w:val="00541564"/>
    <w:rsid w:val="00542AD4"/>
    <w:rsid w:val="00543901"/>
    <w:rsid w:val="005440EB"/>
    <w:rsid w:val="00544F48"/>
    <w:rsid w:val="0054673C"/>
    <w:rsid w:val="005467F9"/>
    <w:rsid w:val="00546A22"/>
    <w:rsid w:val="00547FC3"/>
    <w:rsid w:val="00550548"/>
    <w:rsid w:val="005505C9"/>
    <w:rsid w:val="00550A7A"/>
    <w:rsid w:val="00550AD7"/>
    <w:rsid w:val="005513F7"/>
    <w:rsid w:val="0055178C"/>
    <w:rsid w:val="00551A60"/>
    <w:rsid w:val="00553050"/>
    <w:rsid w:val="005542F6"/>
    <w:rsid w:val="0055484D"/>
    <w:rsid w:val="005564C7"/>
    <w:rsid w:val="005564FC"/>
    <w:rsid w:val="005569EC"/>
    <w:rsid w:val="00556A64"/>
    <w:rsid w:val="00556AF7"/>
    <w:rsid w:val="005573CF"/>
    <w:rsid w:val="00560C97"/>
    <w:rsid w:val="00562328"/>
    <w:rsid w:val="00562817"/>
    <w:rsid w:val="0056338B"/>
    <w:rsid w:val="00563691"/>
    <w:rsid w:val="00563D6C"/>
    <w:rsid w:val="00564022"/>
    <w:rsid w:val="00564B56"/>
    <w:rsid w:val="00564DB7"/>
    <w:rsid w:val="00565EE5"/>
    <w:rsid w:val="00566196"/>
    <w:rsid w:val="00566607"/>
    <w:rsid w:val="00566B46"/>
    <w:rsid w:val="00567281"/>
    <w:rsid w:val="0057055F"/>
    <w:rsid w:val="005705D9"/>
    <w:rsid w:val="00570D62"/>
    <w:rsid w:val="005717F8"/>
    <w:rsid w:val="0057330D"/>
    <w:rsid w:val="005739D5"/>
    <w:rsid w:val="00573BF4"/>
    <w:rsid w:val="00574B29"/>
    <w:rsid w:val="005757DA"/>
    <w:rsid w:val="00575940"/>
    <w:rsid w:val="00575A45"/>
    <w:rsid w:val="00575B39"/>
    <w:rsid w:val="0057610D"/>
    <w:rsid w:val="00576AF2"/>
    <w:rsid w:val="00576EF8"/>
    <w:rsid w:val="00577540"/>
    <w:rsid w:val="005776A9"/>
    <w:rsid w:val="00577BEA"/>
    <w:rsid w:val="00580BF4"/>
    <w:rsid w:val="00580F8D"/>
    <w:rsid w:val="005812E1"/>
    <w:rsid w:val="005835B6"/>
    <w:rsid w:val="00583631"/>
    <w:rsid w:val="00583669"/>
    <w:rsid w:val="005839C6"/>
    <w:rsid w:val="00583A0D"/>
    <w:rsid w:val="005858D2"/>
    <w:rsid w:val="00585B03"/>
    <w:rsid w:val="00585F0B"/>
    <w:rsid w:val="00586FB3"/>
    <w:rsid w:val="005875C3"/>
    <w:rsid w:val="00587809"/>
    <w:rsid w:val="00591292"/>
    <w:rsid w:val="0059195E"/>
    <w:rsid w:val="00592707"/>
    <w:rsid w:val="00593D85"/>
    <w:rsid w:val="005951FE"/>
    <w:rsid w:val="0059592F"/>
    <w:rsid w:val="00595A74"/>
    <w:rsid w:val="00596784"/>
    <w:rsid w:val="00596945"/>
    <w:rsid w:val="00597CDC"/>
    <w:rsid w:val="005A0796"/>
    <w:rsid w:val="005A1380"/>
    <w:rsid w:val="005A1A23"/>
    <w:rsid w:val="005A300F"/>
    <w:rsid w:val="005A4259"/>
    <w:rsid w:val="005A4294"/>
    <w:rsid w:val="005A48EE"/>
    <w:rsid w:val="005A4B9E"/>
    <w:rsid w:val="005A642B"/>
    <w:rsid w:val="005A6E41"/>
    <w:rsid w:val="005A769C"/>
    <w:rsid w:val="005B051D"/>
    <w:rsid w:val="005B19CD"/>
    <w:rsid w:val="005B1C59"/>
    <w:rsid w:val="005B2AAF"/>
    <w:rsid w:val="005B3CB8"/>
    <w:rsid w:val="005B41A2"/>
    <w:rsid w:val="005B45F3"/>
    <w:rsid w:val="005B54AE"/>
    <w:rsid w:val="005B572A"/>
    <w:rsid w:val="005B5C8C"/>
    <w:rsid w:val="005B6B30"/>
    <w:rsid w:val="005B7E6F"/>
    <w:rsid w:val="005C15D8"/>
    <w:rsid w:val="005C1BE5"/>
    <w:rsid w:val="005C2876"/>
    <w:rsid w:val="005C29ED"/>
    <w:rsid w:val="005C2DE8"/>
    <w:rsid w:val="005C3039"/>
    <w:rsid w:val="005C377D"/>
    <w:rsid w:val="005C5966"/>
    <w:rsid w:val="005C721A"/>
    <w:rsid w:val="005D1A84"/>
    <w:rsid w:val="005D1B75"/>
    <w:rsid w:val="005D29A5"/>
    <w:rsid w:val="005D34B2"/>
    <w:rsid w:val="005D38FA"/>
    <w:rsid w:val="005D4656"/>
    <w:rsid w:val="005D47A7"/>
    <w:rsid w:val="005D4C88"/>
    <w:rsid w:val="005D5FC3"/>
    <w:rsid w:val="005D6112"/>
    <w:rsid w:val="005E068E"/>
    <w:rsid w:val="005E11F2"/>
    <w:rsid w:val="005E1DD8"/>
    <w:rsid w:val="005E2B7E"/>
    <w:rsid w:val="005E348E"/>
    <w:rsid w:val="005E3F10"/>
    <w:rsid w:val="005E40F3"/>
    <w:rsid w:val="005E413A"/>
    <w:rsid w:val="005E4DA4"/>
    <w:rsid w:val="005E50C6"/>
    <w:rsid w:val="005E612C"/>
    <w:rsid w:val="005E690D"/>
    <w:rsid w:val="005F0306"/>
    <w:rsid w:val="005F0CB2"/>
    <w:rsid w:val="005F0D5F"/>
    <w:rsid w:val="005F0E24"/>
    <w:rsid w:val="005F38DA"/>
    <w:rsid w:val="005F7C8C"/>
    <w:rsid w:val="005F7D34"/>
    <w:rsid w:val="00600585"/>
    <w:rsid w:val="00600A3E"/>
    <w:rsid w:val="00601A80"/>
    <w:rsid w:val="0060226A"/>
    <w:rsid w:val="00603702"/>
    <w:rsid w:val="006045C7"/>
    <w:rsid w:val="00605D01"/>
    <w:rsid w:val="00606512"/>
    <w:rsid w:val="00607C98"/>
    <w:rsid w:val="00607CEE"/>
    <w:rsid w:val="0061004F"/>
    <w:rsid w:val="00610178"/>
    <w:rsid w:val="006102A6"/>
    <w:rsid w:val="00611C22"/>
    <w:rsid w:val="00613019"/>
    <w:rsid w:val="0061328B"/>
    <w:rsid w:val="00614037"/>
    <w:rsid w:val="00615226"/>
    <w:rsid w:val="00617122"/>
    <w:rsid w:val="0061760D"/>
    <w:rsid w:val="0062002E"/>
    <w:rsid w:val="00620848"/>
    <w:rsid w:val="006208EB"/>
    <w:rsid w:val="00622132"/>
    <w:rsid w:val="006240E2"/>
    <w:rsid w:val="00624A9A"/>
    <w:rsid w:val="00625058"/>
    <w:rsid w:val="0062551F"/>
    <w:rsid w:val="006260EF"/>
    <w:rsid w:val="00626F5B"/>
    <w:rsid w:val="00627822"/>
    <w:rsid w:val="0063004B"/>
    <w:rsid w:val="006307C7"/>
    <w:rsid w:val="006317E5"/>
    <w:rsid w:val="00631F99"/>
    <w:rsid w:val="006322C0"/>
    <w:rsid w:val="006322E1"/>
    <w:rsid w:val="00633163"/>
    <w:rsid w:val="00633298"/>
    <w:rsid w:val="00634EF2"/>
    <w:rsid w:val="00634F92"/>
    <w:rsid w:val="006356FA"/>
    <w:rsid w:val="00635CB7"/>
    <w:rsid w:val="00636336"/>
    <w:rsid w:val="00637692"/>
    <w:rsid w:val="00642500"/>
    <w:rsid w:val="00642964"/>
    <w:rsid w:val="00642BCF"/>
    <w:rsid w:val="00643003"/>
    <w:rsid w:val="006448DE"/>
    <w:rsid w:val="00644CE9"/>
    <w:rsid w:val="00645125"/>
    <w:rsid w:val="00645801"/>
    <w:rsid w:val="00645B6C"/>
    <w:rsid w:val="00645E08"/>
    <w:rsid w:val="00646746"/>
    <w:rsid w:val="00646B6D"/>
    <w:rsid w:val="00646E4E"/>
    <w:rsid w:val="00650125"/>
    <w:rsid w:val="00650200"/>
    <w:rsid w:val="006505A5"/>
    <w:rsid w:val="00650FAC"/>
    <w:rsid w:val="006517B4"/>
    <w:rsid w:val="00652B0E"/>
    <w:rsid w:val="00653655"/>
    <w:rsid w:val="006537B7"/>
    <w:rsid w:val="00653EA1"/>
    <w:rsid w:val="00654710"/>
    <w:rsid w:val="00655370"/>
    <w:rsid w:val="006554E1"/>
    <w:rsid w:val="00655CAA"/>
    <w:rsid w:val="0065759D"/>
    <w:rsid w:val="006575C2"/>
    <w:rsid w:val="00657B79"/>
    <w:rsid w:val="00660409"/>
    <w:rsid w:val="00660713"/>
    <w:rsid w:val="00660969"/>
    <w:rsid w:val="006609C3"/>
    <w:rsid w:val="00660A73"/>
    <w:rsid w:val="00662550"/>
    <w:rsid w:val="00662C37"/>
    <w:rsid w:val="00663D4E"/>
    <w:rsid w:val="00664BF6"/>
    <w:rsid w:val="00664D3C"/>
    <w:rsid w:val="006656E9"/>
    <w:rsid w:val="00665B9F"/>
    <w:rsid w:val="00666058"/>
    <w:rsid w:val="00666692"/>
    <w:rsid w:val="006669A8"/>
    <w:rsid w:val="006679B7"/>
    <w:rsid w:val="00667B2F"/>
    <w:rsid w:val="006700E1"/>
    <w:rsid w:val="0067106D"/>
    <w:rsid w:val="006712A1"/>
    <w:rsid w:val="0067175D"/>
    <w:rsid w:val="00671C04"/>
    <w:rsid w:val="00671F12"/>
    <w:rsid w:val="00673324"/>
    <w:rsid w:val="00673D49"/>
    <w:rsid w:val="006743DB"/>
    <w:rsid w:val="0067457E"/>
    <w:rsid w:val="00675C0E"/>
    <w:rsid w:val="00676550"/>
    <w:rsid w:val="0067657D"/>
    <w:rsid w:val="00677E69"/>
    <w:rsid w:val="0068056D"/>
    <w:rsid w:val="00681BDD"/>
    <w:rsid w:val="00681DB1"/>
    <w:rsid w:val="0068262B"/>
    <w:rsid w:val="00683869"/>
    <w:rsid w:val="006843BF"/>
    <w:rsid w:val="00684743"/>
    <w:rsid w:val="00684AD8"/>
    <w:rsid w:val="00685044"/>
    <w:rsid w:val="00685A74"/>
    <w:rsid w:val="0068646A"/>
    <w:rsid w:val="00687A1B"/>
    <w:rsid w:val="006900F5"/>
    <w:rsid w:val="006931C7"/>
    <w:rsid w:val="006932A3"/>
    <w:rsid w:val="006934E6"/>
    <w:rsid w:val="00693583"/>
    <w:rsid w:val="00693D79"/>
    <w:rsid w:val="00694FA5"/>
    <w:rsid w:val="00694FD7"/>
    <w:rsid w:val="006955A0"/>
    <w:rsid w:val="00695F2F"/>
    <w:rsid w:val="006965FE"/>
    <w:rsid w:val="00696659"/>
    <w:rsid w:val="00696B1D"/>
    <w:rsid w:val="00697494"/>
    <w:rsid w:val="006979BE"/>
    <w:rsid w:val="00697D2D"/>
    <w:rsid w:val="006A0B30"/>
    <w:rsid w:val="006A0FAD"/>
    <w:rsid w:val="006A1B0B"/>
    <w:rsid w:val="006A2061"/>
    <w:rsid w:val="006A2CA3"/>
    <w:rsid w:val="006A3C80"/>
    <w:rsid w:val="006A426B"/>
    <w:rsid w:val="006A5751"/>
    <w:rsid w:val="006A5D71"/>
    <w:rsid w:val="006A7118"/>
    <w:rsid w:val="006B04B3"/>
    <w:rsid w:val="006B1373"/>
    <w:rsid w:val="006B1ECD"/>
    <w:rsid w:val="006B2108"/>
    <w:rsid w:val="006B222D"/>
    <w:rsid w:val="006B29D2"/>
    <w:rsid w:val="006B3A42"/>
    <w:rsid w:val="006B5FAA"/>
    <w:rsid w:val="006B7361"/>
    <w:rsid w:val="006B7852"/>
    <w:rsid w:val="006C3D67"/>
    <w:rsid w:val="006C4261"/>
    <w:rsid w:val="006C55C2"/>
    <w:rsid w:val="006C5C2E"/>
    <w:rsid w:val="006D039F"/>
    <w:rsid w:val="006D0680"/>
    <w:rsid w:val="006D0B6E"/>
    <w:rsid w:val="006D0EED"/>
    <w:rsid w:val="006D1125"/>
    <w:rsid w:val="006D208C"/>
    <w:rsid w:val="006D28A0"/>
    <w:rsid w:val="006D3139"/>
    <w:rsid w:val="006D50FE"/>
    <w:rsid w:val="006D5AA2"/>
    <w:rsid w:val="006D6443"/>
    <w:rsid w:val="006D6E71"/>
    <w:rsid w:val="006D744C"/>
    <w:rsid w:val="006D7AE3"/>
    <w:rsid w:val="006E2061"/>
    <w:rsid w:val="006E2583"/>
    <w:rsid w:val="006E4B2F"/>
    <w:rsid w:val="006E5085"/>
    <w:rsid w:val="006E57F7"/>
    <w:rsid w:val="006E5A70"/>
    <w:rsid w:val="006E60B5"/>
    <w:rsid w:val="006F09BB"/>
    <w:rsid w:val="006F0C85"/>
    <w:rsid w:val="006F28CC"/>
    <w:rsid w:val="006F45D6"/>
    <w:rsid w:val="006F5CDE"/>
    <w:rsid w:val="006F6085"/>
    <w:rsid w:val="006F66EF"/>
    <w:rsid w:val="006F6CA2"/>
    <w:rsid w:val="006F7A53"/>
    <w:rsid w:val="006F7B89"/>
    <w:rsid w:val="00700DF1"/>
    <w:rsid w:val="00700EA9"/>
    <w:rsid w:val="0070158F"/>
    <w:rsid w:val="007027FA"/>
    <w:rsid w:val="00702C41"/>
    <w:rsid w:val="00705079"/>
    <w:rsid w:val="007051E2"/>
    <w:rsid w:val="00705B87"/>
    <w:rsid w:val="00705F0F"/>
    <w:rsid w:val="00711415"/>
    <w:rsid w:val="007127FA"/>
    <w:rsid w:val="00713208"/>
    <w:rsid w:val="007136E0"/>
    <w:rsid w:val="0071416B"/>
    <w:rsid w:val="00715B4D"/>
    <w:rsid w:val="0071627D"/>
    <w:rsid w:val="0071684D"/>
    <w:rsid w:val="00716C78"/>
    <w:rsid w:val="007176F2"/>
    <w:rsid w:val="00721FC0"/>
    <w:rsid w:val="00722068"/>
    <w:rsid w:val="00722D88"/>
    <w:rsid w:val="00722DDB"/>
    <w:rsid w:val="00723249"/>
    <w:rsid w:val="00723715"/>
    <w:rsid w:val="007242FF"/>
    <w:rsid w:val="0072505A"/>
    <w:rsid w:val="00726A1F"/>
    <w:rsid w:val="00727597"/>
    <w:rsid w:val="0072783D"/>
    <w:rsid w:val="00730D90"/>
    <w:rsid w:val="00731573"/>
    <w:rsid w:val="00732B08"/>
    <w:rsid w:val="007339AB"/>
    <w:rsid w:val="00733CFD"/>
    <w:rsid w:val="0073425F"/>
    <w:rsid w:val="007346CE"/>
    <w:rsid w:val="00734A2A"/>
    <w:rsid w:val="0073600F"/>
    <w:rsid w:val="007361AA"/>
    <w:rsid w:val="007367FC"/>
    <w:rsid w:val="007379A3"/>
    <w:rsid w:val="00740181"/>
    <w:rsid w:val="0074025C"/>
    <w:rsid w:val="00742529"/>
    <w:rsid w:val="007436A5"/>
    <w:rsid w:val="007436D2"/>
    <w:rsid w:val="007442B5"/>
    <w:rsid w:val="007443D2"/>
    <w:rsid w:val="007460B1"/>
    <w:rsid w:val="00750A69"/>
    <w:rsid w:val="00750A93"/>
    <w:rsid w:val="00751260"/>
    <w:rsid w:val="00751458"/>
    <w:rsid w:val="00751BEB"/>
    <w:rsid w:val="00752E66"/>
    <w:rsid w:val="007531CC"/>
    <w:rsid w:val="0075385F"/>
    <w:rsid w:val="007547F6"/>
    <w:rsid w:val="00754FCA"/>
    <w:rsid w:val="0075520D"/>
    <w:rsid w:val="007553F4"/>
    <w:rsid w:val="00755873"/>
    <w:rsid w:val="0075704D"/>
    <w:rsid w:val="00760A2F"/>
    <w:rsid w:val="00760B97"/>
    <w:rsid w:val="007612D3"/>
    <w:rsid w:val="00761407"/>
    <w:rsid w:val="00761526"/>
    <w:rsid w:val="00762027"/>
    <w:rsid w:val="007620B0"/>
    <w:rsid w:val="00763598"/>
    <w:rsid w:val="007638B3"/>
    <w:rsid w:val="00764B8D"/>
    <w:rsid w:val="00764B96"/>
    <w:rsid w:val="0076502B"/>
    <w:rsid w:val="007651B5"/>
    <w:rsid w:val="007651DC"/>
    <w:rsid w:val="0076559E"/>
    <w:rsid w:val="007707C9"/>
    <w:rsid w:val="007708FB"/>
    <w:rsid w:val="00770D8C"/>
    <w:rsid w:val="007714B8"/>
    <w:rsid w:val="00771EFB"/>
    <w:rsid w:val="0077285D"/>
    <w:rsid w:val="00772B4D"/>
    <w:rsid w:val="007730F4"/>
    <w:rsid w:val="007735CC"/>
    <w:rsid w:val="0077366C"/>
    <w:rsid w:val="007736CB"/>
    <w:rsid w:val="0077409E"/>
    <w:rsid w:val="007743EE"/>
    <w:rsid w:val="007745EC"/>
    <w:rsid w:val="00776672"/>
    <w:rsid w:val="00777C9B"/>
    <w:rsid w:val="007800BC"/>
    <w:rsid w:val="0078067B"/>
    <w:rsid w:val="00780B1A"/>
    <w:rsid w:val="007810DF"/>
    <w:rsid w:val="00782A73"/>
    <w:rsid w:val="00782EB1"/>
    <w:rsid w:val="007832F6"/>
    <w:rsid w:val="00783C77"/>
    <w:rsid w:val="00784255"/>
    <w:rsid w:val="00784D46"/>
    <w:rsid w:val="00787A9C"/>
    <w:rsid w:val="00790185"/>
    <w:rsid w:val="0079056D"/>
    <w:rsid w:val="00790875"/>
    <w:rsid w:val="00791257"/>
    <w:rsid w:val="00791EC5"/>
    <w:rsid w:val="00791EC7"/>
    <w:rsid w:val="007921D7"/>
    <w:rsid w:val="0079231F"/>
    <w:rsid w:val="007927FC"/>
    <w:rsid w:val="00792FF6"/>
    <w:rsid w:val="0079312B"/>
    <w:rsid w:val="007932A7"/>
    <w:rsid w:val="0079395A"/>
    <w:rsid w:val="00793C9A"/>
    <w:rsid w:val="0079411A"/>
    <w:rsid w:val="00794CD4"/>
    <w:rsid w:val="00795CDB"/>
    <w:rsid w:val="00796733"/>
    <w:rsid w:val="00796D00"/>
    <w:rsid w:val="00796F91"/>
    <w:rsid w:val="007A0509"/>
    <w:rsid w:val="007A0CA3"/>
    <w:rsid w:val="007A189C"/>
    <w:rsid w:val="007A1B26"/>
    <w:rsid w:val="007A2113"/>
    <w:rsid w:val="007A2A0D"/>
    <w:rsid w:val="007A3737"/>
    <w:rsid w:val="007A3D7E"/>
    <w:rsid w:val="007A4870"/>
    <w:rsid w:val="007A4981"/>
    <w:rsid w:val="007A5457"/>
    <w:rsid w:val="007A5800"/>
    <w:rsid w:val="007A5F84"/>
    <w:rsid w:val="007A5FF5"/>
    <w:rsid w:val="007A641F"/>
    <w:rsid w:val="007A67B7"/>
    <w:rsid w:val="007A7031"/>
    <w:rsid w:val="007B16D6"/>
    <w:rsid w:val="007B2361"/>
    <w:rsid w:val="007B4555"/>
    <w:rsid w:val="007B58AE"/>
    <w:rsid w:val="007B6DA3"/>
    <w:rsid w:val="007B70C5"/>
    <w:rsid w:val="007B79D9"/>
    <w:rsid w:val="007B7B80"/>
    <w:rsid w:val="007B7DF6"/>
    <w:rsid w:val="007C0118"/>
    <w:rsid w:val="007C02CE"/>
    <w:rsid w:val="007C02DA"/>
    <w:rsid w:val="007C1174"/>
    <w:rsid w:val="007C136A"/>
    <w:rsid w:val="007C1D13"/>
    <w:rsid w:val="007C1F79"/>
    <w:rsid w:val="007C288D"/>
    <w:rsid w:val="007C3520"/>
    <w:rsid w:val="007C3F0E"/>
    <w:rsid w:val="007C4E69"/>
    <w:rsid w:val="007C5752"/>
    <w:rsid w:val="007C5FA5"/>
    <w:rsid w:val="007D0668"/>
    <w:rsid w:val="007D0FD9"/>
    <w:rsid w:val="007D4268"/>
    <w:rsid w:val="007D4457"/>
    <w:rsid w:val="007D4BF2"/>
    <w:rsid w:val="007D62F5"/>
    <w:rsid w:val="007D6D84"/>
    <w:rsid w:val="007E0C30"/>
    <w:rsid w:val="007E1375"/>
    <w:rsid w:val="007E1F1A"/>
    <w:rsid w:val="007E4BFE"/>
    <w:rsid w:val="007E71B5"/>
    <w:rsid w:val="007E77C5"/>
    <w:rsid w:val="007F064B"/>
    <w:rsid w:val="007F0FF3"/>
    <w:rsid w:val="007F166C"/>
    <w:rsid w:val="007F1CAB"/>
    <w:rsid w:val="007F3E14"/>
    <w:rsid w:val="007F4902"/>
    <w:rsid w:val="007F5504"/>
    <w:rsid w:val="007F5B61"/>
    <w:rsid w:val="007F5D09"/>
    <w:rsid w:val="007F5FFB"/>
    <w:rsid w:val="007F6C97"/>
    <w:rsid w:val="007F72D9"/>
    <w:rsid w:val="00800CEF"/>
    <w:rsid w:val="00800DA7"/>
    <w:rsid w:val="00801643"/>
    <w:rsid w:val="00801738"/>
    <w:rsid w:val="00802783"/>
    <w:rsid w:val="00802B34"/>
    <w:rsid w:val="008031AE"/>
    <w:rsid w:val="008040A3"/>
    <w:rsid w:val="00804A5C"/>
    <w:rsid w:val="008053A4"/>
    <w:rsid w:val="008055D1"/>
    <w:rsid w:val="00805DB9"/>
    <w:rsid w:val="008068E6"/>
    <w:rsid w:val="00806F16"/>
    <w:rsid w:val="008076C6"/>
    <w:rsid w:val="008102EF"/>
    <w:rsid w:val="0081231D"/>
    <w:rsid w:val="0081285C"/>
    <w:rsid w:val="00812CE1"/>
    <w:rsid w:val="00812F28"/>
    <w:rsid w:val="008147F3"/>
    <w:rsid w:val="00814A1C"/>
    <w:rsid w:val="008171BB"/>
    <w:rsid w:val="008179B3"/>
    <w:rsid w:val="00817EBA"/>
    <w:rsid w:val="008200A9"/>
    <w:rsid w:val="008216A3"/>
    <w:rsid w:val="008218D9"/>
    <w:rsid w:val="00821C35"/>
    <w:rsid w:val="008239F3"/>
    <w:rsid w:val="00825E45"/>
    <w:rsid w:val="0082628B"/>
    <w:rsid w:val="00826C13"/>
    <w:rsid w:val="00826C38"/>
    <w:rsid w:val="00827076"/>
    <w:rsid w:val="00827A5C"/>
    <w:rsid w:val="00830229"/>
    <w:rsid w:val="00832884"/>
    <w:rsid w:val="00833999"/>
    <w:rsid w:val="00834024"/>
    <w:rsid w:val="0083414E"/>
    <w:rsid w:val="008347D3"/>
    <w:rsid w:val="00835209"/>
    <w:rsid w:val="00836323"/>
    <w:rsid w:val="00836FB7"/>
    <w:rsid w:val="008374CB"/>
    <w:rsid w:val="008379F0"/>
    <w:rsid w:val="00837C88"/>
    <w:rsid w:val="00840846"/>
    <w:rsid w:val="00841B7E"/>
    <w:rsid w:val="00841FE5"/>
    <w:rsid w:val="00842B76"/>
    <w:rsid w:val="00843083"/>
    <w:rsid w:val="00843929"/>
    <w:rsid w:val="00844442"/>
    <w:rsid w:val="008446F9"/>
    <w:rsid w:val="00845A60"/>
    <w:rsid w:val="008479B4"/>
    <w:rsid w:val="008479E6"/>
    <w:rsid w:val="00847CC4"/>
    <w:rsid w:val="00850AEF"/>
    <w:rsid w:val="00850B57"/>
    <w:rsid w:val="00850D1F"/>
    <w:rsid w:val="008517CC"/>
    <w:rsid w:val="00851C29"/>
    <w:rsid w:val="00852527"/>
    <w:rsid w:val="00853449"/>
    <w:rsid w:val="00854E53"/>
    <w:rsid w:val="00855151"/>
    <w:rsid w:val="008553F2"/>
    <w:rsid w:val="00856692"/>
    <w:rsid w:val="00856CB4"/>
    <w:rsid w:val="00857244"/>
    <w:rsid w:val="0086103D"/>
    <w:rsid w:val="00863353"/>
    <w:rsid w:val="008648FC"/>
    <w:rsid w:val="008653BB"/>
    <w:rsid w:val="00865CCA"/>
    <w:rsid w:val="00865DDE"/>
    <w:rsid w:val="00866795"/>
    <w:rsid w:val="008671E8"/>
    <w:rsid w:val="008672AA"/>
    <w:rsid w:val="008710CE"/>
    <w:rsid w:val="008714A1"/>
    <w:rsid w:val="008716F8"/>
    <w:rsid w:val="00871A9C"/>
    <w:rsid w:val="00872445"/>
    <w:rsid w:val="008727D4"/>
    <w:rsid w:val="00873723"/>
    <w:rsid w:val="00873995"/>
    <w:rsid w:val="008739A5"/>
    <w:rsid w:val="008739B8"/>
    <w:rsid w:val="00877900"/>
    <w:rsid w:val="00877908"/>
    <w:rsid w:val="00877A2F"/>
    <w:rsid w:val="0088047C"/>
    <w:rsid w:val="00881283"/>
    <w:rsid w:val="00881C76"/>
    <w:rsid w:val="008826BB"/>
    <w:rsid w:val="008831B9"/>
    <w:rsid w:val="00884538"/>
    <w:rsid w:val="00884952"/>
    <w:rsid w:val="00885243"/>
    <w:rsid w:val="0088658D"/>
    <w:rsid w:val="008871BD"/>
    <w:rsid w:val="008876D2"/>
    <w:rsid w:val="00887BBB"/>
    <w:rsid w:val="00890C2B"/>
    <w:rsid w:val="00892B54"/>
    <w:rsid w:val="008939DD"/>
    <w:rsid w:val="00893ADC"/>
    <w:rsid w:val="008951C2"/>
    <w:rsid w:val="00895BB8"/>
    <w:rsid w:val="00896A6A"/>
    <w:rsid w:val="0089774A"/>
    <w:rsid w:val="008A127F"/>
    <w:rsid w:val="008A1A65"/>
    <w:rsid w:val="008A1B81"/>
    <w:rsid w:val="008A2012"/>
    <w:rsid w:val="008A2355"/>
    <w:rsid w:val="008A2825"/>
    <w:rsid w:val="008A28BA"/>
    <w:rsid w:val="008A2D33"/>
    <w:rsid w:val="008A312D"/>
    <w:rsid w:val="008A396D"/>
    <w:rsid w:val="008A3C28"/>
    <w:rsid w:val="008A419C"/>
    <w:rsid w:val="008A429C"/>
    <w:rsid w:val="008A48DF"/>
    <w:rsid w:val="008A700F"/>
    <w:rsid w:val="008A7091"/>
    <w:rsid w:val="008B175D"/>
    <w:rsid w:val="008B1A00"/>
    <w:rsid w:val="008B2938"/>
    <w:rsid w:val="008B490F"/>
    <w:rsid w:val="008B572A"/>
    <w:rsid w:val="008B5C21"/>
    <w:rsid w:val="008B71A4"/>
    <w:rsid w:val="008B79C9"/>
    <w:rsid w:val="008C151D"/>
    <w:rsid w:val="008C16CD"/>
    <w:rsid w:val="008C1F1E"/>
    <w:rsid w:val="008C2EF7"/>
    <w:rsid w:val="008C3DC3"/>
    <w:rsid w:val="008C4021"/>
    <w:rsid w:val="008C48D1"/>
    <w:rsid w:val="008C51A5"/>
    <w:rsid w:val="008C586E"/>
    <w:rsid w:val="008C6652"/>
    <w:rsid w:val="008C7012"/>
    <w:rsid w:val="008C744B"/>
    <w:rsid w:val="008C7BAF"/>
    <w:rsid w:val="008C7C2B"/>
    <w:rsid w:val="008C7DFD"/>
    <w:rsid w:val="008D12DA"/>
    <w:rsid w:val="008D425A"/>
    <w:rsid w:val="008D481D"/>
    <w:rsid w:val="008D4B07"/>
    <w:rsid w:val="008D4BA8"/>
    <w:rsid w:val="008D6A85"/>
    <w:rsid w:val="008D7210"/>
    <w:rsid w:val="008D75B3"/>
    <w:rsid w:val="008D79CB"/>
    <w:rsid w:val="008D7E90"/>
    <w:rsid w:val="008E072C"/>
    <w:rsid w:val="008E0E67"/>
    <w:rsid w:val="008E1371"/>
    <w:rsid w:val="008E16E2"/>
    <w:rsid w:val="008E227B"/>
    <w:rsid w:val="008E23A3"/>
    <w:rsid w:val="008E2756"/>
    <w:rsid w:val="008E2D51"/>
    <w:rsid w:val="008E30F3"/>
    <w:rsid w:val="008E3176"/>
    <w:rsid w:val="008E3238"/>
    <w:rsid w:val="008E3A14"/>
    <w:rsid w:val="008E54FA"/>
    <w:rsid w:val="008E65EA"/>
    <w:rsid w:val="008E70B4"/>
    <w:rsid w:val="008F046B"/>
    <w:rsid w:val="008F0715"/>
    <w:rsid w:val="008F288E"/>
    <w:rsid w:val="008F2DED"/>
    <w:rsid w:val="008F4074"/>
    <w:rsid w:val="008F4A18"/>
    <w:rsid w:val="008F560D"/>
    <w:rsid w:val="008F7258"/>
    <w:rsid w:val="008F7413"/>
    <w:rsid w:val="008F7B49"/>
    <w:rsid w:val="008F7BD5"/>
    <w:rsid w:val="0090070E"/>
    <w:rsid w:val="009022F7"/>
    <w:rsid w:val="00903020"/>
    <w:rsid w:val="0090556F"/>
    <w:rsid w:val="00906A6A"/>
    <w:rsid w:val="00906ED5"/>
    <w:rsid w:val="00907139"/>
    <w:rsid w:val="009077DB"/>
    <w:rsid w:val="00910221"/>
    <w:rsid w:val="009125AD"/>
    <w:rsid w:val="00914F7B"/>
    <w:rsid w:val="00915027"/>
    <w:rsid w:val="00915DC6"/>
    <w:rsid w:val="00916506"/>
    <w:rsid w:val="00916EDC"/>
    <w:rsid w:val="00921A6A"/>
    <w:rsid w:val="00922C46"/>
    <w:rsid w:val="00922EBB"/>
    <w:rsid w:val="0092358A"/>
    <w:rsid w:val="0092464D"/>
    <w:rsid w:val="0092554D"/>
    <w:rsid w:val="009258B7"/>
    <w:rsid w:val="00926011"/>
    <w:rsid w:val="009266DF"/>
    <w:rsid w:val="009267A7"/>
    <w:rsid w:val="009274E5"/>
    <w:rsid w:val="00927778"/>
    <w:rsid w:val="00927C67"/>
    <w:rsid w:val="009309D3"/>
    <w:rsid w:val="00930DDD"/>
    <w:rsid w:val="009312ED"/>
    <w:rsid w:val="0093193E"/>
    <w:rsid w:val="00932E7B"/>
    <w:rsid w:val="00932EF1"/>
    <w:rsid w:val="00932F3E"/>
    <w:rsid w:val="00933AB0"/>
    <w:rsid w:val="00934B02"/>
    <w:rsid w:val="009367DB"/>
    <w:rsid w:val="0094187E"/>
    <w:rsid w:val="00941C2E"/>
    <w:rsid w:val="009422A0"/>
    <w:rsid w:val="00942CE4"/>
    <w:rsid w:val="00942CEB"/>
    <w:rsid w:val="009434BD"/>
    <w:rsid w:val="0094494A"/>
    <w:rsid w:val="00944BFE"/>
    <w:rsid w:val="00945318"/>
    <w:rsid w:val="00945A94"/>
    <w:rsid w:val="00946783"/>
    <w:rsid w:val="00947606"/>
    <w:rsid w:val="00947944"/>
    <w:rsid w:val="009479C8"/>
    <w:rsid w:val="009501C3"/>
    <w:rsid w:val="00952B3E"/>
    <w:rsid w:val="00952D10"/>
    <w:rsid w:val="00953A3A"/>
    <w:rsid w:val="00954825"/>
    <w:rsid w:val="00955B47"/>
    <w:rsid w:val="00956118"/>
    <w:rsid w:val="00957B14"/>
    <w:rsid w:val="00957EEE"/>
    <w:rsid w:val="00960976"/>
    <w:rsid w:val="00961ABD"/>
    <w:rsid w:val="00961E06"/>
    <w:rsid w:val="009624AA"/>
    <w:rsid w:val="00962EFD"/>
    <w:rsid w:val="00963C20"/>
    <w:rsid w:val="009643E1"/>
    <w:rsid w:val="0096472D"/>
    <w:rsid w:val="00965248"/>
    <w:rsid w:val="009652C0"/>
    <w:rsid w:val="009653F6"/>
    <w:rsid w:val="009658C9"/>
    <w:rsid w:val="00966956"/>
    <w:rsid w:val="0097050E"/>
    <w:rsid w:val="0097079E"/>
    <w:rsid w:val="009710F4"/>
    <w:rsid w:val="009730DD"/>
    <w:rsid w:val="0097341C"/>
    <w:rsid w:val="0097438A"/>
    <w:rsid w:val="00974A84"/>
    <w:rsid w:val="00974CF3"/>
    <w:rsid w:val="00974D46"/>
    <w:rsid w:val="00974F77"/>
    <w:rsid w:val="0097571F"/>
    <w:rsid w:val="0097583B"/>
    <w:rsid w:val="00976865"/>
    <w:rsid w:val="0098145A"/>
    <w:rsid w:val="00982458"/>
    <w:rsid w:val="009830F1"/>
    <w:rsid w:val="00983CBD"/>
    <w:rsid w:val="00983E01"/>
    <w:rsid w:val="00984296"/>
    <w:rsid w:val="00984A29"/>
    <w:rsid w:val="009853E8"/>
    <w:rsid w:val="009867D8"/>
    <w:rsid w:val="00986CED"/>
    <w:rsid w:val="0099026F"/>
    <w:rsid w:val="00992088"/>
    <w:rsid w:val="0099256D"/>
    <w:rsid w:val="0099258A"/>
    <w:rsid w:val="00993556"/>
    <w:rsid w:val="00993639"/>
    <w:rsid w:val="00993EB7"/>
    <w:rsid w:val="00994E27"/>
    <w:rsid w:val="009956A2"/>
    <w:rsid w:val="009972B7"/>
    <w:rsid w:val="009975E2"/>
    <w:rsid w:val="009A151B"/>
    <w:rsid w:val="009A1BF7"/>
    <w:rsid w:val="009A22C4"/>
    <w:rsid w:val="009A2408"/>
    <w:rsid w:val="009A305A"/>
    <w:rsid w:val="009A379B"/>
    <w:rsid w:val="009A37F0"/>
    <w:rsid w:val="009A4176"/>
    <w:rsid w:val="009A537A"/>
    <w:rsid w:val="009A5D5D"/>
    <w:rsid w:val="009A659B"/>
    <w:rsid w:val="009A691D"/>
    <w:rsid w:val="009A6C2B"/>
    <w:rsid w:val="009A70DA"/>
    <w:rsid w:val="009B0546"/>
    <w:rsid w:val="009B1217"/>
    <w:rsid w:val="009B13BA"/>
    <w:rsid w:val="009B147D"/>
    <w:rsid w:val="009B2B16"/>
    <w:rsid w:val="009B2D76"/>
    <w:rsid w:val="009B4ECB"/>
    <w:rsid w:val="009C05D6"/>
    <w:rsid w:val="009C0693"/>
    <w:rsid w:val="009C115E"/>
    <w:rsid w:val="009C2111"/>
    <w:rsid w:val="009C245C"/>
    <w:rsid w:val="009C2AE3"/>
    <w:rsid w:val="009C2E17"/>
    <w:rsid w:val="009C2F18"/>
    <w:rsid w:val="009C4B7A"/>
    <w:rsid w:val="009C5D1D"/>
    <w:rsid w:val="009C6752"/>
    <w:rsid w:val="009C689B"/>
    <w:rsid w:val="009C705F"/>
    <w:rsid w:val="009C74FF"/>
    <w:rsid w:val="009C7F33"/>
    <w:rsid w:val="009D2A16"/>
    <w:rsid w:val="009D4F04"/>
    <w:rsid w:val="009D5731"/>
    <w:rsid w:val="009D6136"/>
    <w:rsid w:val="009D743A"/>
    <w:rsid w:val="009E0287"/>
    <w:rsid w:val="009E0AC8"/>
    <w:rsid w:val="009E172E"/>
    <w:rsid w:val="009E2061"/>
    <w:rsid w:val="009E325B"/>
    <w:rsid w:val="009E4338"/>
    <w:rsid w:val="009E7BD7"/>
    <w:rsid w:val="009F04BB"/>
    <w:rsid w:val="009F104F"/>
    <w:rsid w:val="009F12FE"/>
    <w:rsid w:val="009F1AAC"/>
    <w:rsid w:val="009F1B36"/>
    <w:rsid w:val="009F1CEA"/>
    <w:rsid w:val="009F1EBE"/>
    <w:rsid w:val="009F2513"/>
    <w:rsid w:val="009F4004"/>
    <w:rsid w:val="009F4DF2"/>
    <w:rsid w:val="009F544D"/>
    <w:rsid w:val="009F54CD"/>
    <w:rsid w:val="009F5500"/>
    <w:rsid w:val="009F6A82"/>
    <w:rsid w:val="009F6EF0"/>
    <w:rsid w:val="009F72B6"/>
    <w:rsid w:val="00A01370"/>
    <w:rsid w:val="00A0212B"/>
    <w:rsid w:val="00A023C2"/>
    <w:rsid w:val="00A0304F"/>
    <w:rsid w:val="00A03CC7"/>
    <w:rsid w:val="00A04277"/>
    <w:rsid w:val="00A0580B"/>
    <w:rsid w:val="00A062D1"/>
    <w:rsid w:val="00A06A2C"/>
    <w:rsid w:val="00A06DA2"/>
    <w:rsid w:val="00A072A6"/>
    <w:rsid w:val="00A07360"/>
    <w:rsid w:val="00A074FD"/>
    <w:rsid w:val="00A077F2"/>
    <w:rsid w:val="00A10813"/>
    <w:rsid w:val="00A12774"/>
    <w:rsid w:val="00A12ECF"/>
    <w:rsid w:val="00A134AF"/>
    <w:rsid w:val="00A13B54"/>
    <w:rsid w:val="00A14449"/>
    <w:rsid w:val="00A14960"/>
    <w:rsid w:val="00A14B1E"/>
    <w:rsid w:val="00A172C6"/>
    <w:rsid w:val="00A17CE1"/>
    <w:rsid w:val="00A17DFC"/>
    <w:rsid w:val="00A20078"/>
    <w:rsid w:val="00A20DFB"/>
    <w:rsid w:val="00A22A9F"/>
    <w:rsid w:val="00A232B5"/>
    <w:rsid w:val="00A23300"/>
    <w:rsid w:val="00A23653"/>
    <w:rsid w:val="00A23A3E"/>
    <w:rsid w:val="00A23F71"/>
    <w:rsid w:val="00A240A7"/>
    <w:rsid w:val="00A26AB0"/>
    <w:rsid w:val="00A27310"/>
    <w:rsid w:val="00A27910"/>
    <w:rsid w:val="00A27AD6"/>
    <w:rsid w:val="00A27B00"/>
    <w:rsid w:val="00A27FC8"/>
    <w:rsid w:val="00A30B04"/>
    <w:rsid w:val="00A31389"/>
    <w:rsid w:val="00A313AF"/>
    <w:rsid w:val="00A32260"/>
    <w:rsid w:val="00A326CE"/>
    <w:rsid w:val="00A33082"/>
    <w:rsid w:val="00A33674"/>
    <w:rsid w:val="00A33817"/>
    <w:rsid w:val="00A344B4"/>
    <w:rsid w:val="00A35786"/>
    <w:rsid w:val="00A35E49"/>
    <w:rsid w:val="00A36E3D"/>
    <w:rsid w:val="00A3700E"/>
    <w:rsid w:val="00A3766C"/>
    <w:rsid w:val="00A3766D"/>
    <w:rsid w:val="00A379DE"/>
    <w:rsid w:val="00A40233"/>
    <w:rsid w:val="00A4058B"/>
    <w:rsid w:val="00A40D7D"/>
    <w:rsid w:val="00A417A8"/>
    <w:rsid w:val="00A4185E"/>
    <w:rsid w:val="00A422C3"/>
    <w:rsid w:val="00A4267C"/>
    <w:rsid w:val="00A43C05"/>
    <w:rsid w:val="00A43E1C"/>
    <w:rsid w:val="00A43E99"/>
    <w:rsid w:val="00A449B2"/>
    <w:rsid w:val="00A45AB1"/>
    <w:rsid w:val="00A45E1C"/>
    <w:rsid w:val="00A477CA"/>
    <w:rsid w:val="00A47C18"/>
    <w:rsid w:val="00A50047"/>
    <w:rsid w:val="00A50FE0"/>
    <w:rsid w:val="00A51206"/>
    <w:rsid w:val="00A512BE"/>
    <w:rsid w:val="00A51AFB"/>
    <w:rsid w:val="00A51D04"/>
    <w:rsid w:val="00A52072"/>
    <w:rsid w:val="00A52344"/>
    <w:rsid w:val="00A526C7"/>
    <w:rsid w:val="00A5328D"/>
    <w:rsid w:val="00A558A0"/>
    <w:rsid w:val="00A57A02"/>
    <w:rsid w:val="00A606DE"/>
    <w:rsid w:val="00A6106F"/>
    <w:rsid w:val="00A613ED"/>
    <w:rsid w:val="00A61412"/>
    <w:rsid w:val="00A62BD4"/>
    <w:rsid w:val="00A639AE"/>
    <w:rsid w:val="00A63D7D"/>
    <w:rsid w:val="00A63DE2"/>
    <w:rsid w:val="00A64D9C"/>
    <w:rsid w:val="00A65046"/>
    <w:rsid w:val="00A650A3"/>
    <w:rsid w:val="00A666FE"/>
    <w:rsid w:val="00A7037E"/>
    <w:rsid w:val="00A719FC"/>
    <w:rsid w:val="00A722EB"/>
    <w:rsid w:val="00A72902"/>
    <w:rsid w:val="00A72EA7"/>
    <w:rsid w:val="00A74046"/>
    <w:rsid w:val="00A7540A"/>
    <w:rsid w:val="00A761BD"/>
    <w:rsid w:val="00A7684D"/>
    <w:rsid w:val="00A76C7A"/>
    <w:rsid w:val="00A77A34"/>
    <w:rsid w:val="00A8029B"/>
    <w:rsid w:val="00A81E4D"/>
    <w:rsid w:val="00A81F13"/>
    <w:rsid w:val="00A82204"/>
    <w:rsid w:val="00A826A4"/>
    <w:rsid w:val="00A84545"/>
    <w:rsid w:val="00A84B50"/>
    <w:rsid w:val="00A85AFD"/>
    <w:rsid w:val="00A86305"/>
    <w:rsid w:val="00A8648D"/>
    <w:rsid w:val="00A87CDC"/>
    <w:rsid w:val="00A9015E"/>
    <w:rsid w:val="00A90860"/>
    <w:rsid w:val="00A915FC"/>
    <w:rsid w:val="00A92201"/>
    <w:rsid w:val="00A93600"/>
    <w:rsid w:val="00A93649"/>
    <w:rsid w:val="00A93715"/>
    <w:rsid w:val="00A9396B"/>
    <w:rsid w:val="00A94ECA"/>
    <w:rsid w:val="00A950A6"/>
    <w:rsid w:val="00A97540"/>
    <w:rsid w:val="00A97C7C"/>
    <w:rsid w:val="00AA0C4E"/>
    <w:rsid w:val="00AA1144"/>
    <w:rsid w:val="00AA123F"/>
    <w:rsid w:val="00AA15BF"/>
    <w:rsid w:val="00AA162A"/>
    <w:rsid w:val="00AA1A15"/>
    <w:rsid w:val="00AA224C"/>
    <w:rsid w:val="00AA239F"/>
    <w:rsid w:val="00AA5EB1"/>
    <w:rsid w:val="00AA706E"/>
    <w:rsid w:val="00AA770C"/>
    <w:rsid w:val="00AB1040"/>
    <w:rsid w:val="00AB1ACB"/>
    <w:rsid w:val="00AB1DDE"/>
    <w:rsid w:val="00AB2588"/>
    <w:rsid w:val="00AB3448"/>
    <w:rsid w:val="00AB4B62"/>
    <w:rsid w:val="00AB4D69"/>
    <w:rsid w:val="00AB51C3"/>
    <w:rsid w:val="00AB62AA"/>
    <w:rsid w:val="00AB6BCF"/>
    <w:rsid w:val="00AB6C11"/>
    <w:rsid w:val="00AB6D5F"/>
    <w:rsid w:val="00AC076B"/>
    <w:rsid w:val="00AC0981"/>
    <w:rsid w:val="00AC0BE0"/>
    <w:rsid w:val="00AC2C53"/>
    <w:rsid w:val="00AC4479"/>
    <w:rsid w:val="00AC62DC"/>
    <w:rsid w:val="00AC70D7"/>
    <w:rsid w:val="00AC7809"/>
    <w:rsid w:val="00AC7AC0"/>
    <w:rsid w:val="00AD044B"/>
    <w:rsid w:val="00AD0755"/>
    <w:rsid w:val="00AD1107"/>
    <w:rsid w:val="00AD1AA4"/>
    <w:rsid w:val="00AD2DEF"/>
    <w:rsid w:val="00AD45BA"/>
    <w:rsid w:val="00AD5444"/>
    <w:rsid w:val="00AD58C7"/>
    <w:rsid w:val="00AE035B"/>
    <w:rsid w:val="00AE091B"/>
    <w:rsid w:val="00AE23A7"/>
    <w:rsid w:val="00AE46AE"/>
    <w:rsid w:val="00AE4AC1"/>
    <w:rsid w:val="00AE654A"/>
    <w:rsid w:val="00AE70DE"/>
    <w:rsid w:val="00AE7337"/>
    <w:rsid w:val="00AE7D59"/>
    <w:rsid w:val="00AF0651"/>
    <w:rsid w:val="00AF2188"/>
    <w:rsid w:val="00AF27E6"/>
    <w:rsid w:val="00AF3688"/>
    <w:rsid w:val="00AF3D10"/>
    <w:rsid w:val="00AF4105"/>
    <w:rsid w:val="00AF4DD5"/>
    <w:rsid w:val="00AF5174"/>
    <w:rsid w:val="00AF591A"/>
    <w:rsid w:val="00AF5AAF"/>
    <w:rsid w:val="00AF61BE"/>
    <w:rsid w:val="00AF6B40"/>
    <w:rsid w:val="00AF7081"/>
    <w:rsid w:val="00B00238"/>
    <w:rsid w:val="00B002F5"/>
    <w:rsid w:val="00B00B60"/>
    <w:rsid w:val="00B00CF3"/>
    <w:rsid w:val="00B01B48"/>
    <w:rsid w:val="00B03B21"/>
    <w:rsid w:val="00B04379"/>
    <w:rsid w:val="00B04519"/>
    <w:rsid w:val="00B048FE"/>
    <w:rsid w:val="00B0673D"/>
    <w:rsid w:val="00B07704"/>
    <w:rsid w:val="00B1020D"/>
    <w:rsid w:val="00B10456"/>
    <w:rsid w:val="00B105E2"/>
    <w:rsid w:val="00B10A16"/>
    <w:rsid w:val="00B1199F"/>
    <w:rsid w:val="00B1379F"/>
    <w:rsid w:val="00B147C0"/>
    <w:rsid w:val="00B16C59"/>
    <w:rsid w:val="00B17809"/>
    <w:rsid w:val="00B21233"/>
    <w:rsid w:val="00B226BF"/>
    <w:rsid w:val="00B24032"/>
    <w:rsid w:val="00B24867"/>
    <w:rsid w:val="00B274B1"/>
    <w:rsid w:val="00B27B2E"/>
    <w:rsid w:val="00B27F33"/>
    <w:rsid w:val="00B30932"/>
    <w:rsid w:val="00B3124F"/>
    <w:rsid w:val="00B32A1C"/>
    <w:rsid w:val="00B33245"/>
    <w:rsid w:val="00B33A0D"/>
    <w:rsid w:val="00B33ED5"/>
    <w:rsid w:val="00B3435F"/>
    <w:rsid w:val="00B3453E"/>
    <w:rsid w:val="00B35B2F"/>
    <w:rsid w:val="00B36941"/>
    <w:rsid w:val="00B3734E"/>
    <w:rsid w:val="00B37955"/>
    <w:rsid w:val="00B37FB3"/>
    <w:rsid w:val="00B41A3C"/>
    <w:rsid w:val="00B42A67"/>
    <w:rsid w:val="00B42BDC"/>
    <w:rsid w:val="00B437BF"/>
    <w:rsid w:val="00B442B9"/>
    <w:rsid w:val="00B44892"/>
    <w:rsid w:val="00B44F22"/>
    <w:rsid w:val="00B45D9F"/>
    <w:rsid w:val="00B46F87"/>
    <w:rsid w:val="00B473A7"/>
    <w:rsid w:val="00B47A5B"/>
    <w:rsid w:val="00B47EAC"/>
    <w:rsid w:val="00B51223"/>
    <w:rsid w:val="00B51F1C"/>
    <w:rsid w:val="00B52227"/>
    <w:rsid w:val="00B52F94"/>
    <w:rsid w:val="00B53769"/>
    <w:rsid w:val="00B53FFC"/>
    <w:rsid w:val="00B54453"/>
    <w:rsid w:val="00B54652"/>
    <w:rsid w:val="00B5501B"/>
    <w:rsid w:val="00B551C7"/>
    <w:rsid w:val="00B55416"/>
    <w:rsid w:val="00B557A0"/>
    <w:rsid w:val="00B5632E"/>
    <w:rsid w:val="00B60A3A"/>
    <w:rsid w:val="00B60B08"/>
    <w:rsid w:val="00B613F0"/>
    <w:rsid w:val="00B61D80"/>
    <w:rsid w:val="00B62117"/>
    <w:rsid w:val="00B631F9"/>
    <w:rsid w:val="00B632B2"/>
    <w:rsid w:val="00B63646"/>
    <w:rsid w:val="00B63B79"/>
    <w:rsid w:val="00B63F8B"/>
    <w:rsid w:val="00B6417F"/>
    <w:rsid w:val="00B64FED"/>
    <w:rsid w:val="00B65D54"/>
    <w:rsid w:val="00B70E94"/>
    <w:rsid w:val="00B7137C"/>
    <w:rsid w:val="00B727EA"/>
    <w:rsid w:val="00B72E93"/>
    <w:rsid w:val="00B74A53"/>
    <w:rsid w:val="00B812A7"/>
    <w:rsid w:val="00B8167A"/>
    <w:rsid w:val="00B8324C"/>
    <w:rsid w:val="00B84596"/>
    <w:rsid w:val="00B86C52"/>
    <w:rsid w:val="00B875A2"/>
    <w:rsid w:val="00B87A24"/>
    <w:rsid w:val="00B901A4"/>
    <w:rsid w:val="00B9229C"/>
    <w:rsid w:val="00B93390"/>
    <w:rsid w:val="00B93D20"/>
    <w:rsid w:val="00B93E62"/>
    <w:rsid w:val="00B9462D"/>
    <w:rsid w:val="00B94B7A"/>
    <w:rsid w:val="00B94E33"/>
    <w:rsid w:val="00B95C3D"/>
    <w:rsid w:val="00B95E3D"/>
    <w:rsid w:val="00B968CC"/>
    <w:rsid w:val="00B972DF"/>
    <w:rsid w:val="00B97D90"/>
    <w:rsid w:val="00BA1970"/>
    <w:rsid w:val="00BA1E8C"/>
    <w:rsid w:val="00BA27AD"/>
    <w:rsid w:val="00BA2B3B"/>
    <w:rsid w:val="00BA31AD"/>
    <w:rsid w:val="00BA389B"/>
    <w:rsid w:val="00BA473F"/>
    <w:rsid w:val="00BA4DC6"/>
    <w:rsid w:val="00BA52E7"/>
    <w:rsid w:val="00BA65B3"/>
    <w:rsid w:val="00BA6699"/>
    <w:rsid w:val="00BA6F6C"/>
    <w:rsid w:val="00BA7FE0"/>
    <w:rsid w:val="00BB1D38"/>
    <w:rsid w:val="00BB26A8"/>
    <w:rsid w:val="00BB384F"/>
    <w:rsid w:val="00BB3CA5"/>
    <w:rsid w:val="00BB3EE5"/>
    <w:rsid w:val="00BB54D2"/>
    <w:rsid w:val="00BB6551"/>
    <w:rsid w:val="00BB6616"/>
    <w:rsid w:val="00BB770A"/>
    <w:rsid w:val="00BB7E94"/>
    <w:rsid w:val="00BC0417"/>
    <w:rsid w:val="00BC0F61"/>
    <w:rsid w:val="00BC2936"/>
    <w:rsid w:val="00BC41CE"/>
    <w:rsid w:val="00BC428C"/>
    <w:rsid w:val="00BC541F"/>
    <w:rsid w:val="00BC6352"/>
    <w:rsid w:val="00BD04DF"/>
    <w:rsid w:val="00BD1E9E"/>
    <w:rsid w:val="00BD3037"/>
    <w:rsid w:val="00BD33E2"/>
    <w:rsid w:val="00BD34A2"/>
    <w:rsid w:val="00BD5E13"/>
    <w:rsid w:val="00BD6F42"/>
    <w:rsid w:val="00BD7E91"/>
    <w:rsid w:val="00BE05C8"/>
    <w:rsid w:val="00BE0726"/>
    <w:rsid w:val="00BE0842"/>
    <w:rsid w:val="00BE1598"/>
    <w:rsid w:val="00BE262F"/>
    <w:rsid w:val="00BE29C1"/>
    <w:rsid w:val="00BE2CE8"/>
    <w:rsid w:val="00BE4129"/>
    <w:rsid w:val="00BE42D0"/>
    <w:rsid w:val="00BE47FE"/>
    <w:rsid w:val="00BE6797"/>
    <w:rsid w:val="00BE7255"/>
    <w:rsid w:val="00BE72C2"/>
    <w:rsid w:val="00BE788B"/>
    <w:rsid w:val="00BE7E7A"/>
    <w:rsid w:val="00BF0EA7"/>
    <w:rsid w:val="00BF0FBC"/>
    <w:rsid w:val="00BF1931"/>
    <w:rsid w:val="00BF1CF2"/>
    <w:rsid w:val="00BF2039"/>
    <w:rsid w:val="00BF2465"/>
    <w:rsid w:val="00BF3344"/>
    <w:rsid w:val="00BF338D"/>
    <w:rsid w:val="00BF4AA4"/>
    <w:rsid w:val="00BF5912"/>
    <w:rsid w:val="00BF5D55"/>
    <w:rsid w:val="00BF7877"/>
    <w:rsid w:val="00C0080A"/>
    <w:rsid w:val="00C0287A"/>
    <w:rsid w:val="00C032E8"/>
    <w:rsid w:val="00C04089"/>
    <w:rsid w:val="00C0425E"/>
    <w:rsid w:val="00C051F8"/>
    <w:rsid w:val="00C05830"/>
    <w:rsid w:val="00C07848"/>
    <w:rsid w:val="00C07CB6"/>
    <w:rsid w:val="00C07E76"/>
    <w:rsid w:val="00C07E94"/>
    <w:rsid w:val="00C10909"/>
    <w:rsid w:val="00C10AE4"/>
    <w:rsid w:val="00C10FA5"/>
    <w:rsid w:val="00C110FD"/>
    <w:rsid w:val="00C12BD3"/>
    <w:rsid w:val="00C13ADF"/>
    <w:rsid w:val="00C14516"/>
    <w:rsid w:val="00C145EE"/>
    <w:rsid w:val="00C14B85"/>
    <w:rsid w:val="00C14EC8"/>
    <w:rsid w:val="00C1530A"/>
    <w:rsid w:val="00C1585A"/>
    <w:rsid w:val="00C16837"/>
    <w:rsid w:val="00C174C9"/>
    <w:rsid w:val="00C207DF"/>
    <w:rsid w:val="00C20F5E"/>
    <w:rsid w:val="00C222D5"/>
    <w:rsid w:val="00C22428"/>
    <w:rsid w:val="00C2274C"/>
    <w:rsid w:val="00C23450"/>
    <w:rsid w:val="00C23855"/>
    <w:rsid w:val="00C23C05"/>
    <w:rsid w:val="00C2433C"/>
    <w:rsid w:val="00C24C39"/>
    <w:rsid w:val="00C24F39"/>
    <w:rsid w:val="00C25B9C"/>
    <w:rsid w:val="00C25CC0"/>
    <w:rsid w:val="00C26766"/>
    <w:rsid w:val="00C26F80"/>
    <w:rsid w:val="00C27984"/>
    <w:rsid w:val="00C30142"/>
    <w:rsid w:val="00C30524"/>
    <w:rsid w:val="00C309E8"/>
    <w:rsid w:val="00C30FE5"/>
    <w:rsid w:val="00C31714"/>
    <w:rsid w:val="00C327D7"/>
    <w:rsid w:val="00C3293C"/>
    <w:rsid w:val="00C3302C"/>
    <w:rsid w:val="00C33C05"/>
    <w:rsid w:val="00C33F71"/>
    <w:rsid w:val="00C34892"/>
    <w:rsid w:val="00C356A9"/>
    <w:rsid w:val="00C356D8"/>
    <w:rsid w:val="00C360E7"/>
    <w:rsid w:val="00C36C22"/>
    <w:rsid w:val="00C37751"/>
    <w:rsid w:val="00C402F8"/>
    <w:rsid w:val="00C420EC"/>
    <w:rsid w:val="00C430A3"/>
    <w:rsid w:val="00C43A46"/>
    <w:rsid w:val="00C43ACA"/>
    <w:rsid w:val="00C441F2"/>
    <w:rsid w:val="00C47A9E"/>
    <w:rsid w:val="00C51CD9"/>
    <w:rsid w:val="00C5209E"/>
    <w:rsid w:val="00C52AEE"/>
    <w:rsid w:val="00C52EEC"/>
    <w:rsid w:val="00C5354A"/>
    <w:rsid w:val="00C53907"/>
    <w:rsid w:val="00C54B61"/>
    <w:rsid w:val="00C55478"/>
    <w:rsid w:val="00C575CE"/>
    <w:rsid w:val="00C60970"/>
    <w:rsid w:val="00C609A8"/>
    <w:rsid w:val="00C62391"/>
    <w:rsid w:val="00C64985"/>
    <w:rsid w:val="00C655AF"/>
    <w:rsid w:val="00C65938"/>
    <w:rsid w:val="00C65AF2"/>
    <w:rsid w:val="00C65CF7"/>
    <w:rsid w:val="00C66562"/>
    <w:rsid w:val="00C7080E"/>
    <w:rsid w:val="00C7215E"/>
    <w:rsid w:val="00C725C5"/>
    <w:rsid w:val="00C73585"/>
    <w:rsid w:val="00C74197"/>
    <w:rsid w:val="00C744A3"/>
    <w:rsid w:val="00C770AD"/>
    <w:rsid w:val="00C77782"/>
    <w:rsid w:val="00C77DEC"/>
    <w:rsid w:val="00C8319A"/>
    <w:rsid w:val="00C83C7E"/>
    <w:rsid w:val="00C83EE9"/>
    <w:rsid w:val="00C848E3"/>
    <w:rsid w:val="00C84D34"/>
    <w:rsid w:val="00C8698C"/>
    <w:rsid w:val="00C87007"/>
    <w:rsid w:val="00C91158"/>
    <w:rsid w:val="00C919F8"/>
    <w:rsid w:val="00C91D99"/>
    <w:rsid w:val="00C92997"/>
    <w:rsid w:val="00C937FB"/>
    <w:rsid w:val="00C938C9"/>
    <w:rsid w:val="00C945D2"/>
    <w:rsid w:val="00C94D08"/>
    <w:rsid w:val="00C9533C"/>
    <w:rsid w:val="00C96246"/>
    <w:rsid w:val="00C96374"/>
    <w:rsid w:val="00C97B18"/>
    <w:rsid w:val="00CA0173"/>
    <w:rsid w:val="00CA01A1"/>
    <w:rsid w:val="00CA1D96"/>
    <w:rsid w:val="00CA3607"/>
    <w:rsid w:val="00CA407D"/>
    <w:rsid w:val="00CA5A4B"/>
    <w:rsid w:val="00CA712C"/>
    <w:rsid w:val="00CB0D3C"/>
    <w:rsid w:val="00CB0DC2"/>
    <w:rsid w:val="00CB1542"/>
    <w:rsid w:val="00CB1B33"/>
    <w:rsid w:val="00CB1D68"/>
    <w:rsid w:val="00CB27AE"/>
    <w:rsid w:val="00CB4517"/>
    <w:rsid w:val="00CB4594"/>
    <w:rsid w:val="00CB4C92"/>
    <w:rsid w:val="00CB5902"/>
    <w:rsid w:val="00CB5DC0"/>
    <w:rsid w:val="00CB73F5"/>
    <w:rsid w:val="00CB782F"/>
    <w:rsid w:val="00CB7CB7"/>
    <w:rsid w:val="00CC0FD9"/>
    <w:rsid w:val="00CC2D5B"/>
    <w:rsid w:val="00CC2E0E"/>
    <w:rsid w:val="00CC5362"/>
    <w:rsid w:val="00CC6F1D"/>
    <w:rsid w:val="00CC7898"/>
    <w:rsid w:val="00CD144F"/>
    <w:rsid w:val="00CD4028"/>
    <w:rsid w:val="00CD4075"/>
    <w:rsid w:val="00CD606C"/>
    <w:rsid w:val="00CD6ED1"/>
    <w:rsid w:val="00CE1A76"/>
    <w:rsid w:val="00CE273F"/>
    <w:rsid w:val="00CE3953"/>
    <w:rsid w:val="00CE3EF9"/>
    <w:rsid w:val="00CE3FC4"/>
    <w:rsid w:val="00CE4CB4"/>
    <w:rsid w:val="00CE7DCC"/>
    <w:rsid w:val="00CF0B61"/>
    <w:rsid w:val="00CF0BA7"/>
    <w:rsid w:val="00CF183E"/>
    <w:rsid w:val="00CF1858"/>
    <w:rsid w:val="00CF2C8A"/>
    <w:rsid w:val="00CF3A4A"/>
    <w:rsid w:val="00CF49E6"/>
    <w:rsid w:val="00CF52D0"/>
    <w:rsid w:val="00CF637A"/>
    <w:rsid w:val="00CF6566"/>
    <w:rsid w:val="00CF65D1"/>
    <w:rsid w:val="00CF71B7"/>
    <w:rsid w:val="00D00AD0"/>
    <w:rsid w:val="00D05752"/>
    <w:rsid w:val="00D05A46"/>
    <w:rsid w:val="00D05C54"/>
    <w:rsid w:val="00D0726F"/>
    <w:rsid w:val="00D10B0F"/>
    <w:rsid w:val="00D110CC"/>
    <w:rsid w:val="00D11685"/>
    <w:rsid w:val="00D11F9D"/>
    <w:rsid w:val="00D13A39"/>
    <w:rsid w:val="00D160C1"/>
    <w:rsid w:val="00D16B59"/>
    <w:rsid w:val="00D171E1"/>
    <w:rsid w:val="00D175C7"/>
    <w:rsid w:val="00D17E96"/>
    <w:rsid w:val="00D20A0A"/>
    <w:rsid w:val="00D20E73"/>
    <w:rsid w:val="00D20EED"/>
    <w:rsid w:val="00D21FCA"/>
    <w:rsid w:val="00D221BD"/>
    <w:rsid w:val="00D22B23"/>
    <w:rsid w:val="00D231BD"/>
    <w:rsid w:val="00D2368F"/>
    <w:rsid w:val="00D24266"/>
    <w:rsid w:val="00D24DF2"/>
    <w:rsid w:val="00D24F43"/>
    <w:rsid w:val="00D27A33"/>
    <w:rsid w:val="00D27FF1"/>
    <w:rsid w:val="00D30BD1"/>
    <w:rsid w:val="00D312BB"/>
    <w:rsid w:val="00D31769"/>
    <w:rsid w:val="00D31973"/>
    <w:rsid w:val="00D3216B"/>
    <w:rsid w:val="00D331BD"/>
    <w:rsid w:val="00D33278"/>
    <w:rsid w:val="00D33AE2"/>
    <w:rsid w:val="00D33F96"/>
    <w:rsid w:val="00D34393"/>
    <w:rsid w:val="00D349C3"/>
    <w:rsid w:val="00D35159"/>
    <w:rsid w:val="00D355A5"/>
    <w:rsid w:val="00D362AA"/>
    <w:rsid w:val="00D36B96"/>
    <w:rsid w:val="00D37B97"/>
    <w:rsid w:val="00D40A8B"/>
    <w:rsid w:val="00D41138"/>
    <w:rsid w:val="00D415A0"/>
    <w:rsid w:val="00D42020"/>
    <w:rsid w:val="00D424EC"/>
    <w:rsid w:val="00D43022"/>
    <w:rsid w:val="00D43A13"/>
    <w:rsid w:val="00D43F0C"/>
    <w:rsid w:val="00D44855"/>
    <w:rsid w:val="00D44867"/>
    <w:rsid w:val="00D451F2"/>
    <w:rsid w:val="00D4568A"/>
    <w:rsid w:val="00D460F8"/>
    <w:rsid w:val="00D46C5F"/>
    <w:rsid w:val="00D46EAB"/>
    <w:rsid w:val="00D475F1"/>
    <w:rsid w:val="00D51868"/>
    <w:rsid w:val="00D51C1E"/>
    <w:rsid w:val="00D5334A"/>
    <w:rsid w:val="00D5337F"/>
    <w:rsid w:val="00D54509"/>
    <w:rsid w:val="00D54971"/>
    <w:rsid w:val="00D54B9E"/>
    <w:rsid w:val="00D54D54"/>
    <w:rsid w:val="00D567A9"/>
    <w:rsid w:val="00D5705B"/>
    <w:rsid w:val="00D603CC"/>
    <w:rsid w:val="00D61F2B"/>
    <w:rsid w:val="00D63615"/>
    <w:rsid w:val="00D663FE"/>
    <w:rsid w:val="00D66547"/>
    <w:rsid w:val="00D67736"/>
    <w:rsid w:val="00D70FDC"/>
    <w:rsid w:val="00D71909"/>
    <w:rsid w:val="00D7320C"/>
    <w:rsid w:val="00D744DB"/>
    <w:rsid w:val="00D74F42"/>
    <w:rsid w:val="00D75652"/>
    <w:rsid w:val="00D76230"/>
    <w:rsid w:val="00D771B3"/>
    <w:rsid w:val="00D77474"/>
    <w:rsid w:val="00D77524"/>
    <w:rsid w:val="00D77A44"/>
    <w:rsid w:val="00D77FDE"/>
    <w:rsid w:val="00D806F5"/>
    <w:rsid w:val="00D80A95"/>
    <w:rsid w:val="00D82A2E"/>
    <w:rsid w:val="00D8337C"/>
    <w:rsid w:val="00D86D16"/>
    <w:rsid w:val="00D877AC"/>
    <w:rsid w:val="00D87C82"/>
    <w:rsid w:val="00D905D6"/>
    <w:rsid w:val="00D90A8B"/>
    <w:rsid w:val="00D90BB5"/>
    <w:rsid w:val="00D912B1"/>
    <w:rsid w:val="00D9244F"/>
    <w:rsid w:val="00D952F8"/>
    <w:rsid w:val="00D975F3"/>
    <w:rsid w:val="00DA054B"/>
    <w:rsid w:val="00DA08F7"/>
    <w:rsid w:val="00DA0A00"/>
    <w:rsid w:val="00DA2C07"/>
    <w:rsid w:val="00DA32B4"/>
    <w:rsid w:val="00DA3D0B"/>
    <w:rsid w:val="00DA43FE"/>
    <w:rsid w:val="00DA49D9"/>
    <w:rsid w:val="00DA57D1"/>
    <w:rsid w:val="00DA5946"/>
    <w:rsid w:val="00DA623E"/>
    <w:rsid w:val="00DA7C7E"/>
    <w:rsid w:val="00DB03EF"/>
    <w:rsid w:val="00DB0848"/>
    <w:rsid w:val="00DB0BAA"/>
    <w:rsid w:val="00DB0C57"/>
    <w:rsid w:val="00DB1F4E"/>
    <w:rsid w:val="00DB2860"/>
    <w:rsid w:val="00DB7FAE"/>
    <w:rsid w:val="00DC1719"/>
    <w:rsid w:val="00DC247B"/>
    <w:rsid w:val="00DC305D"/>
    <w:rsid w:val="00DC43E5"/>
    <w:rsid w:val="00DC611F"/>
    <w:rsid w:val="00DD0422"/>
    <w:rsid w:val="00DD04E5"/>
    <w:rsid w:val="00DD0F47"/>
    <w:rsid w:val="00DD12E7"/>
    <w:rsid w:val="00DD25BE"/>
    <w:rsid w:val="00DD2FA2"/>
    <w:rsid w:val="00DD3B38"/>
    <w:rsid w:val="00DD4CE1"/>
    <w:rsid w:val="00DD51E5"/>
    <w:rsid w:val="00DD57D2"/>
    <w:rsid w:val="00DD587A"/>
    <w:rsid w:val="00DD5F1C"/>
    <w:rsid w:val="00DD617E"/>
    <w:rsid w:val="00DD6BD5"/>
    <w:rsid w:val="00DD73C3"/>
    <w:rsid w:val="00DD753B"/>
    <w:rsid w:val="00DD772E"/>
    <w:rsid w:val="00DE0BCB"/>
    <w:rsid w:val="00DE1763"/>
    <w:rsid w:val="00DE239C"/>
    <w:rsid w:val="00DE39A4"/>
    <w:rsid w:val="00DE4210"/>
    <w:rsid w:val="00DE4C61"/>
    <w:rsid w:val="00DE4CE2"/>
    <w:rsid w:val="00DE5ED4"/>
    <w:rsid w:val="00DE6AA7"/>
    <w:rsid w:val="00DE6D9D"/>
    <w:rsid w:val="00DF0062"/>
    <w:rsid w:val="00DF0BEC"/>
    <w:rsid w:val="00DF1142"/>
    <w:rsid w:val="00DF19A2"/>
    <w:rsid w:val="00DF3EB4"/>
    <w:rsid w:val="00DF4455"/>
    <w:rsid w:val="00DF745A"/>
    <w:rsid w:val="00DF7829"/>
    <w:rsid w:val="00DF78F6"/>
    <w:rsid w:val="00E00283"/>
    <w:rsid w:val="00E01D1B"/>
    <w:rsid w:val="00E0208E"/>
    <w:rsid w:val="00E02212"/>
    <w:rsid w:val="00E026D4"/>
    <w:rsid w:val="00E02752"/>
    <w:rsid w:val="00E037DB"/>
    <w:rsid w:val="00E03897"/>
    <w:rsid w:val="00E04837"/>
    <w:rsid w:val="00E04A18"/>
    <w:rsid w:val="00E05BD2"/>
    <w:rsid w:val="00E062E6"/>
    <w:rsid w:val="00E06E1A"/>
    <w:rsid w:val="00E0783F"/>
    <w:rsid w:val="00E07D26"/>
    <w:rsid w:val="00E110B5"/>
    <w:rsid w:val="00E11B22"/>
    <w:rsid w:val="00E12BED"/>
    <w:rsid w:val="00E145D0"/>
    <w:rsid w:val="00E14701"/>
    <w:rsid w:val="00E1503E"/>
    <w:rsid w:val="00E15747"/>
    <w:rsid w:val="00E158CD"/>
    <w:rsid w:val="00E16A22"/>
    <w:rsid w:val="00E16E4B"/>
    <w:rsid w:val="00E201CF"/>
    <w:rsid w:val="00E2113E"/>
    <w:rsid w:val="00E21343"/>
    <w:rsid w:val="00E228AC"/>
    <w:rsid w:val="00E229D3"/>
    <w:rsid w:val="00E22B6F"/>
    <w:rsid w:val="00E22E27"/>
    <w:rsid w:val="00E23DD0"/>
    <w:rsid w:val="00E24885"/>
    <w:rsid w:val="00E25B5B"/>
    <w:rsid w:val="00E25BDE"/>
    <w:rsid w:val="00E269F7"/>
    <w:rsid w:val="00E300E1"/>
    <w:rsid w:val="00E3036E"/>
    <w:rsid w:val="00E30461"/>
    <w:rsid w:val="00E30A69"/>
    <w:rsid w:val="00E318ED"/>
    <w:rsid w:val="00E34299"/>
    <w:rsid w:val="00E3533B"/>
    <w:rsid w:val="00E35461"/>
    <w:rsid w:val="00E40A78"/>
    <w:rsid w:val="00E41236"/>
    <w:rsid w:val="00E41CEA"/>
    <w:rsid w:val="00E420BF"/>
    <w:rsid w:val="00E4264A"/>
    <w:rsid w:val="00E42B6A"/>
    <w:rsid w:val="00E43C8B"/>
    <w:rsid w:val="00E47015"/>
    <w:rsid w:val="00E47148"/>
    <w:rsid w:val="00E47780"/>
    <w:rsid w:val="00E5145A"/>
    <w:rsid w:val="00E52A7D"/>
    <w:rsid w:val="00E52ACD"/>
    <w:rsid w:val="00E530A0"/>
    <w:rsid w:val="00E546B4"/>
    <w:rsid w:val="00E546F8"/>
    <w:rsid w:val="00E54C4D"/>
    <w:rsid w:val="00E55196"/>
    <w:rsid w:val="00E56B2E"/>
    <w:rsid w:val="00E56D58"/>
    <w:rsid w:val="00E56DC6"/>
    <w:rsid w:val="00E57806"/>
    <w:rsid w:val="00E57C0D"/>
    <w:rsid w:val="00E60571"/>
    <w:rsid w:val="00E61382"/>
    <w:rsid w:val="00E62AC8"/>
    <w:rsid w:val="00E64830"/>
    <w:rsid w:val="00E6492F"/>
    <w:rsid w:val="00E64EDA"/>
    <w:rsid w:val="00E65159"/>
    <w:rsid w:val="00E65938"/>
    <w:rsid w:val="00E6745C"/>
    <w:rsid w:val="00E67749"/>
    <w:rsid w:val="00E7091E"/>
    <w:rsid w:val="00E710E0"/>
    <w:rsid w:val="00E7114D"/>
    <w:rsid w:val="00E73DBE"/>
    <w:rsid w:val="00E744A7"/>
    <w:rsid w:val="00E75024"/>
    <w:rsid w:val="00E751B3"/>
    <w:rsid w:val="00E7523F"/>
    <w:rsid w:val="00E76211"/>
    <w:rsid w:val="00E76B8C"/>
    <w:rsid w:val="00E80503"/>
    <w:rsid w:val="00E80E9D"/>
    <w:rsid w:val="00E817C2"/>
    <w:rsid w:val="00E828E0"/>
    <w:rsid w:val="00E8300D"/>
    <w:rsid w:val="00E8458B"/>
    <w:rsid w:val="00E84B0E"/>
    <w:rsid w:val="00E84C83"/>
    <w:rsid w:val="00E84D90"/>
    <w:rsid w:val="00E8578E"/>
    <w:rsid w:val="00E85847"/>
    <w:rsid w:val="00E86100"/>
    <w:rsid w:val="00E8622A"/>
    <w:rsid w:val="00E86882"/>
    <w:rsid w:val="00E870EA"/>
    <w:rsid w:val="00E8793D"/>
    <w:rsid w:val="00E87D85"/>
    <w:rsid w:val="00E87DAD"/>
    <w:rsid w:val="00E901F3"/>
    <w:rsid w:val="00E90B53"/>
    <w:rsid w:val="00E91378"/>
    <w:rsid w:val="00E918F4"/>
    <w:rsid w:val="00E91E01"/>
    <w:rsid w:val="00E92300"/>
    <w:rsid w:val="00E92F15"/>
    <w:rsid w:val="00E94252"/>
    <w:rsid w:val="00E94B94"/>
    <w:rsid w:val="00E94C69"/>
    <w:rsid w:val="00E94D93"/>
    <w:rsid w:val="00E96048"/>
    <w:rsid w:val="00E962A3"/>
    <w:rsid w:val="00EA0A55"/>
    <w:rsid w:val="00EA2393"/>
    <w:rsid w:val="00EA34DB"/>
    <w:rsid w:val="00EA4D36"/>
    <w:rsid w:val="00EA59BC"/>
    <w:rsid w:val="00EA5DA5"/>
    <w:rsid w:val="00EA6CA0"/>
    <w:rsid w:val="00EA73A8"/>
    <w:rsid w:val="00EA7412"/>
    <w:rsid w:val="00EB06AE"/>
    <w:rsid w:val="00EB1B62"/>
    <w:rsid w:val="00EB2582"/>
    <w:rsid w:val="00EB26DF"/>
    <w:rsid w:val="00EB2A29"/>
    <w:rsid w:val="00EB2D3C"/>
    <w:rsid w:val="00EB3B48"/>
    <w:rsid w:val="00EB43C5"/>
    <w:rsid w:val="00EB56E1"/>
    <w:rsid w:val="00EB5E0A"/>
    <w:rsid w:val="00EB5E76"/>
    <w:rsid w:val="00EB635A"/>
    <w:rsid w:val="00EB63F2"/>
    <w:rsid w:val="00EB680C"/>
    <w:rsid w:val="00EB700E"/>
    <w:rsid w:val="00EB754F"/>
    <w:rsid w:val="00EC0B3C"/>
    <w:rsid w:val="00EC1A4F"/>
    <w:rsid w:val="00EC1B44"/>
    <w:rsid w:val="00EC1FF8"/>
    <w:rsid w:val="00EC2DE0"/>
    <w:rsid w:val="00EC3112"/>
    <w:rsid w:val="00EC4C21"/>
    <w:rsid w:val="00EC58CC"/>
    <w:rsid w:val="00EC694C"/>
    <w:rsid w:val="00EC6EFD"/>
    <w:rsid w:val="00ED0077"/>
    <w:rsid w:val="00ED0FAA"/>
    <w:rsid w:val="00ED1E1C"/>
    <w:rsid w:val="00ED206C"/>
    <w:rsid w:val="00ED2180"/>
    <w:rsid w:val="00ED3700"/>
    <w:rsid w:val="00ED3DC4"/>
    <w:rsid w:val="00ED58D5"/>
    <w:rsid w:val="00ED5E70"/>
    <w:rsid w:val="00EE05D6"/>
    <w:rsid w:val="00EE0670"/>
    <w:rsid w:val="00EE1340"/>
    <w:rsid w:val="00EE194B"/>
    <w:rsid w:val="00EE210F"/>
    <w:rsid w:val="00EE3BC2"/>
    <w:rsid w:val="00EE3E89"/>
    <w:rsid w:val="00EE40E8"/>
    <w:rsid w:val="00EE5E19"/>
    <w:rsid w:val="00EE6AFE"/>
    <w:rsid w:val="00EE7421"/>
    <w:rsid w:val="00EF098F"/>
    <w:rsid w:val="00EF20B7"/>
    <w:rsid w:val="00EF2201"/>
    <w:rsid w:val="00EF38FC"/>
    <w:rsid w:val="00EF3C91"/>
    <w:rsid w:val="00EF4470"/>
    <w:rsid w:val="00EF4666"/>
    <w:rsid w:val="00EF479E"/>
    <w:rsid w:val="00F00485"/>
    <w:rsid w:val="00F01323"/>
    <w:rsid w:val="00F016CD"/>
    <w:rsid w:val="00F01EF7"/>
    <w:rsid w:val="00F02C3D"/>
    <w:rsid w:val="00F055B2"/>
    <w:rsid w:val="00F057D4"/>
    <w:rsid w:val="00F06BE4"/>
    <w:rsid w:val="00F07060"/>
    <w:rsid w:val="00F073FC"/>
    <w:rsid w:val="00F0745C"/>
    <w:rsid w:val="00F106A7"/>
    <w:rsid w:val="00F10A93"/>
    <w:rsid w:val="00F11DCB"/>
    <w:rsid w:val="00F11ECB"/>
    <w:rsid w:val="00F11F6B"/>
    <w:rsid w:val="00F1254E"/>
    <w:rsid w:val="00F12970"/>
    <w:rsid w:val="00F13451"/>
    <w:rsid w:val="00F13505"/>
    <w:rsid w:val="00F136CE"/>
    <w:rsid w:val="00F136DB"/>
    <w:rsid w:val="00F144D3"/>
    <w:rsid w:val="00F147C2"/>
    <w:rsid w:val="00F14AE9"/>
    <w:rsid w:val="00F14D31"/>
    <w:rsid w:val="00F156F7"/>
    <w:rsid w:val="00F15D7C"/>
    <w:rsid w:val="00F16EF8"/>
    <w:rsid w:val="00F17132"/>
    <w:rsid w:val="00F179C3"/>
    <w:rsid w:val="00F17ADB"/>
    <w:rsid w:val="00F20BF7"/>
    <w:rsid w:val="00F21052"/>
    <w:rsid w:val="00F21577"/>
    <w:rsid w:val="00F216D1"/>
    <w:rsid w:val="00F21FCC"/>
    <w:rsid w:val="00F22CEA"/>
    <w:rsid w:val="00F22D82"/>
    <w:rsid w:val="00F2508E"/>
    <w:rsid w:val="00F250BA"/>
    <w:rsid w:val="00F25A7B"/>
    <w:rsid w:val="00F25EB4"/>
    <w:rsid w:val="00F263A9"/>
    <w:rsid w:val="00F26A4E"/>
    <w:rsid w:val="00F272CF"/>
    <w:rsid w:val="00F310A1"/>
    <w:rsid w:val="00F318EA"/>
    <w:rsid w:val="00F319B0"/>
    <w:rsid w:val="00F31CD6"/>
    <w:rsid w:val="00F32744"/>
    <w:rsid w:val="00F32844"/>
    <w:rsid w:val="00F348F4"/>
    <w:rsid w:val="00F34A94"/>
    <w:rsid w:val="00F34B0B"/>
    <w:rsid w:val="00F35F2B"/>
    <w:rsid w:val="00F37562"/>
    <w:rsid w:val="00F40D2B"/>
    <w:rsid w:val="00F4394B"/>
    <w:rsid w:val="00F43E73"/>
    <w:rsid w:val="00F43FA2"/>
    <w:rsid w:val="00F441CA"/>
    <w:rsid w:val="00F444DE"/>
    <w:rsid w:val="00F4478E"/>
    <w:rsid w:val="00F45884"/>
    <w:rsid w:val="00F45DCE"/>
    <w:rsid w:val="00F45E24"/>
    <w:rsid w:val="00F46B14"/>
    <w:rsid w:val="00F473FB"/>
    <w:rsid w:val="00F50A05"/>
    <w:rsid w:val="00F5448A"/>
    <w:rsid w:val="00F54925"/>
    <w:rsid w:val="00F54EFD"/>
    <w:rsid w:val="00F561B2"/>
    <w:rsid w:val="00F56622"/>
    <w:rsid w:val="00F56831"/>
    <w:rsid w:val="00F60B20"/>
    <w:rsid w:val="00F60FCB"/>
    <w:rsid w:val="00F62065"/>
    <w:rsid w:val="00F65985"/>
    <w:rsid w:val="00F65FF1"/>
    <w:rsid w:val="00F66DED"/>
    <w:rsid w:val="00F70166"/>
    <w:rsid w:val="00F714D3"/>
    <w:rsid w:val="00F72788"/>
    <w:rsid w:val="00F73728"/>
    <w:rsid w:val="00F73A80"/>
    <w:rsid w:val="00F73E97"/>
    <w:rsid w:val="00F74443"/>
    <w:rsid w:val="00F74CFB"/>
    <w:rsid w:val="00F750C0"/>
    <w:rsid w:val="00F75281"/>
    <w:rsid w:val="00F75CAD"/>
    <w:rsid w:val="00F7621A"/>
    <w:rsid w:val="00F76B64"/>
    <w:rsid w:val="00F80C26"/>
    <w:rsid w:val="00F81753"/>
    <w:rsid w:val="00F82006"/>
    <w:rsid w:val="00F82662"/>
    <w:rsid w:val="00F82D91"/>
    <w:rsid w:val="00F82E65"/>
    <w:rsid w:val="00F83419"/>
    <w:rsid w:val="00F8450F"/>
    <w:rsid w:val="00F866EC"/>
    <w:rsid w:val="00F91434"/>
    <w:rsid w:val="00F91898"/>
    <w:rsid w:val="00F9189A"/>
    <w:rsid w:val="00F92905"/>
    <w:rsid w:val="00F92BC3"/>
    <w:rsid w:val="00F936CA"/>
    <w:rsid w:val="00F95649"/>
    <w:rsid w:val="00FA0357"/>
    <w:rsid w:val="00FA142C"/>
    <w:rsid w:val="00FA25FB"/>
    <w:rsid w:val="00FA359D"/>
    <w:rsid w:val="00FA393A"/>
    <w:rsid w:val="00FA3E8F"/>
    <w:rsid w:val="00FA4420"/>
    <w:rsid w:val="00FA5521"/>
    <w:rsid w:val="00FA7CD4"/>
    <w:rsid w:val="00FB0ABA"/>
    <w:rsid w:val="00FB1003"/>
    <w:rsid w:val="00FB172F"/>
    <w:rsid w:val="00FB35F6"/>
    <w:rsid w:val="00FB67BA"/>
    <w:rsid w:val="00FB7B59"/>
    <w:rsid w:val="00FC1A49"/>
    <w:rsid w:val="00FC1AFA"/>
    <w:rsid w:val="00FC30B3"/>
    <w:rsid w:val="00FC3C07"/>
    <w:rsid w:val="00FC46C0"/>
    <w:rsid w:val="00FC4A8C"/>
    <w:rsid w:val="00FC53BC"/>
    <w:rsid w:val="00FC5C7C"/>
    <w:rsid w:val="00FC691C"/>
    <w:rsid w:val="00FD0103"/>
    <w:rsid w:val="00FD0D31"/>
    <w:rsid w:val="00FD1197"/>
    <w:rsid w:val="00FD1977"/>
    <w:rsid w:val="00FD2DD3"/>
    <w:rsid w:val="00FD3A2A"/>
    <w:rsid w:val="00FD4A4A"/>
    <w:rsid w:val="00FD4B7C"/>
    <w:rsid w:val="00FD5B27"/>
    <w:rsid w:val="00FD6053"/>
    <w:rsid w:val="00FD6668"/>
    <w:rsid w:val="00FD6E10"/>
    <w:rsid w:val="00FD7CD2"/>
    <w:rsid w:val="00FE0045"/>
    <w:rsid w:val="00FE01FB"/>
    <w:rsid w:val="00FE0498"/>
    <w:rsid w:val="00FE1A8F"/>
    <w:rsid w:val="00FE227C"/>
    <w:rsid w:val="00FE26EA"/>
    <w:rsid w:val="00FE33EE"/>
    <w:rsid w:val="00FE4B8F"/>
    <w:rsid w:val="00FE50F2"/>
    <w:rsid w:val="00FE6690"/>
    <w:rsid w:val="00FE70FA"/>
    <w:rsid w:val="00FE7885"/>
    <w:rsid w:val="00FF1833"/>
    <w:rsid w:val="00FF2E11"/>
    <w:rsid w:val="00FF364F"/>
    <w:rsid w:val="00FF3C00"/>
    <w:rsid w:val="00FF4063"/>
    <w:rsid w:val="00FF412F"/>
    <w:rsid w:val="00FF4DD0"/>
    <w:rsid w:val="00FF5B05"/>
    <w:rsid w:val="00FF5E94"/>
    <w:rsid w:val="00FF5EFF"/>
    <w:rsid w:val="00FF65B7"/>
    <w:rsid w:val="00FF6F29"/>
    <w:rsid w:val="00FF7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C560B"/>
  <w15:docId w15:val="{D7E849C8-FCA7-469E-ADF3-D1B83F9A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662"/>
  </w:style>
  <w:style w:type="paragraph" w:styleId="Heading1">
    <w:name w:val="heading 1"/>
    <w:basedOn w:val="Normal"/>
    <w:next w:val="Normal"/>
    <w:link w:val="Heading1Char"/>
    <w:uiPriority w:val="9"/>
    <w:qFormat/>
    <w:rsid w:val="00F8266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82662"/>
    <w:pPr>
      <w:keepNext/>
      <w:keepLines/>
      <w:numPr>
        <w:numId w:val="20"/>
      </w:numPr>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F8266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F8266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unhideWhenUsed/>
    <w:qFormat/>
    <w:rsid w:val="00F8266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unhideWhenUsed/>
    <w:qFormat/>
    <w:rsid w:val="00F8266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unhideWhenUsed/>
    <w:qFormat/>
    <w:rsid w:val="00F8266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unhideWhenUsed/>
    <w:qFormat/>
    <w:rsid w:val="00F8266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unhideWhenUsed/>
    <w:qFormat/>
    <w:rsid w:val="00F8266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82662"/>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F82662"/>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F82662"/>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rsid w:val="00F82662"/>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rsid w:val="00F82662"/>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rsid w:val="00F82662"/>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rsid w:val="00F82662"/>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rsid w:val="00F82662"/>
    <w:rPr>
      <w:rFonts w:asciiTheme="majorHAnsi" w:eastAsiaTheme="majorEastAsia" w:hAnsiTheme="majorHAnsi" w:cstheme="majorBidi"/>
      <w:i/>
      <w:iCs/>
      <w:color w:val="234F77" w:themeColor="accent2" w:themeShade="80"/>
      <w:sz w:val="22"/>
      <w:szCs w:val="22"/>
    </w:rPr>
  </w:style>
  <w:style w:type="paragraph" w:styleId="Title">
    <w:name w:val="Title"/>
    <w:basedOn w:val="Normal"/>
    <w:next w:val="Normal"/>
    <w:link w:val="TitleChar"/>
    <w:uiPriority w:val="10"/>
    <w:qFormat/>
    <w:rsid w:val="00F826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826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826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82662"/>
    <w:rPr>
      <w:caps/>
      <w:color w:val="404040" w:themeColor="text1" w:themeTint="BF"/>
      <w:spacing w:val="20"/>
      <w:sz w:val="28"/>
      <w:szCs w:val="28"/>
    </w:rPr>
  </w:style>
  <w:style w:type="paragraph" w:styleId="TOC1">
    <w:name w:val="toc 1"/>
    <w:basedOn w:val="Normal"/>
    <w:uiPriority w:val="39"/>
    <w:rsid w:val="00C430A3"/>
    <w:pPr>
      <w:tabs>
        <w:tab w:val="left" w:pos="446"/>
        <w:tab w:val="right" w:leader="dot" w:pos="9350"/>
      </w:tabs>
      <w:spacing w:before="60" w:after="0" w:line="100" w:lineRule="atLeast"/>
    </w:pPr>
  </w:style>
  <w:style w:type="paragraph" w:styleId="TOC2">
    <w:name w:val="toc 2"/>
    <w:basedOn w:val="Normal"/>
    <w:uiPriority w:val="39"/>
    <w:rsid w:val="00C430A3"/>
    <w:pPr>
      <w:tabs>
        <w:tab w:val="left" w:pos="880"/>
        <w:tab w:val="right" w:leader="dot" w:pos="9350"/>
      </w:tabs>
      <w:spacing w:after="0" w:line="100" w:lineRule="atLeast"/>
      <w:ind w:left="216"/>
    </w:pPr>
  </w:style>
  <w:style w:type="paragraph" w:styleId="NoSpacing">
    <w:name w:val="No Spacing"/>
    <w:uiPriority w:val="1"/>
    <w:qFormat/>
    <w:rsid w:val="00F82662"/>
    <w:pPr>
      <w:spacing w:after="0" w:line="240" w:lineRule="auto"/>
    </w:pPr>
  </w:style>
  <w:style w:type="paragraph" w:styleId="Header">
    <w:name w:val="header"/>
    <w:basedOn w:val="Normal"/>
    <w:link w:val="HeaderChar"/>
    <w:rsid w:val="00C430A3"/>
    <w:pPr>
      <w:suppressLineNumbers/>
      <w:tabs>
        <w:tab w:val="center" w:pos="4680"/>
        <w:tab w:val="right" w:pos="9360"/>
      </w:tabs>
      <w:spacing w:after="0" w:line="100" w:lineRule="atLeast"/>
    </w:pPr>
  </w:style>
  <w:style w:type="character" w:customStyle="1" w:styleId="HeaderChar">
    <w:name w:val="Header Char"/>
    <w:basedOn w:val="DefaultParagraphFont"/>
    <w:link w:val="Header"/>
    <w:rsid w:val="00C430A3"/>
    <w:rPr>
      <w:rFonts w:ascii="Calibri" w:eastAsia="Calibri" w:hAnsi="Calibri" w:cs="Times New Roman"/>
      <w:color w:val="626469"/>
      <w:lang w:eastAsia="ar-SA"/>
    </w:rPr>
  </w:style>
  <w:style w:type="paragraph" w:styleId="Footer">
    <w:name w:val="footer"/>
    <w:basedOn w:val="Normal"/>
    <w:link w:val="FooterChar"/>
    <w:rsid w:val="00C430A3"/>
    <w:pPr>
      <w:suppressLineNumbers/>
      <w:tabs>
        <w:tab w:val="center" w:pos="4680"/>
        <w:tab w:val="right" w:pos="9360"/>
      </w:tabs>
      <w:spacing w:after="0" w:line="100" w:lineRule="atLeast"/>
    </w:pPr>
  </w:style>
  <w:style w:type="character" w:customStyle="1" w:styleId="FooterChar">
    <w:name w:val="Footer Char"/>
    <w:basedOn w:val="DefaultParagraphFont"/>
    <w:link w:val="Footer"/>
    <w:rsid w:val="00C430A3"/>
    <w:rPr>
      <w:rFonts w:ascii="Calibri" w:eastAsia="Calibri" w:hAnsi="Calibri" w:cs="Times New Roman"/>
      <w:color w:val="626469"/>
      <w:lang w:eastAsia="ar-SA"/>
    </w:rPr>
  </w:style>
  <w:style w:type="paragraph" w:styleId="TOC3">
    <w:name w:val="toc 3"/>
    <w:basedOn w:val="Normal"/>
    <w:uiPriority w:val="39"/>
    <w:rsid w:val="00C430A3"/>
    <w:pPr>
      <w:tabs>
        <w:tab w:val="left" w:pos="1200"/>
        <w:tab w:val="right" w:leader="dot" w:pos="9350"/>
      </w:tabs>
      <w:spacing w:after="0" w:line="100" w:lineRule="atLeast"/>
      <w:ind w:left="442"/>
    </w:pPr>
  </w:style>
  <w:style w:type="paragraph" w:customStyle="1" w:styleId="Tableau">
    <w:name w:val="Tableau"/>
    <w:basedOn w:val="Normal"/>
    <w:rsid w:val="00C430A3"/>
    <w:pPr>
      <w:spacing w:before="120" w:after="0" w:line="100" w:lineRule="atLeast"/>
      <w:ind w:left="57"/>
    </w:pPr>
    <w:rPr>
      <w:rFonts w:ascii="Arial" w:eastAsia="Times New Roman" w:hAnsi="Arial" w:cs="Arial"/>
      <w:color w:val="00000A"/>
      <w:sz w:val="20"/>
      <w:szCs w:val="20"/>
    </w:rPr>
  </w:style>
  <w:style w:type="paragraph" w:customStyle="1" w:styleId="Tableaucorps">
    <w:name w:val="Tableau corps"/>
    <w:basedOn w:val="Normal"/>
    <w:rsid w:val="00C430A3"/>
    <w:pPr>
      <w:spacing w:before="40" w:after="20" w:line="100" w:lineRule="atLeast"/>
    </w:pPr>
    <w:rPr>
      <w:rFonts w:ascii="Helvetica" w:eastAsia="Times New Roman" w:hAnsi="Helvetica" w:cs="Helvetica"/>
      <w:color w:val="00000A"/>
      <w:sz w:val="20"/>
      <w:szCs w:val="20"/>
    </w:rPr>
  </w:style>
  <w:style w:type="paragraph" w:customStyle="1" w:styleId="TableauTitre">
    <w:name w:val="Tableau Titre"/>
    <w:basedOn w:val="Tableaucorps"/>
    <w:rsid w:val="00C430A3"/>
    <w:pPr>
      <w:spacing w:after="40"/>
    </w:pPr>
    <w:rPr>
      <w:b/>
      <w:bCs/>
    </w:rPr>
  </w:style>
  <w:style w:type="paragraph" w:customStyle="1" w:styleId="Lgende1">
    <w:name w:val="Légende1"/>
    <w:basedOn w:val="Normal"/>
    <w:rsid w:val="00C430A3"/>
    <w:pPr>
      <w:spacing w:before="120" w:line="100" w:lineRule="atLeast"/>
      <w:jc w:val="center"/>
    </w:pPr>
    <w:rPr>
      <w:rFonts w:ascii="Arial" w:eastAsia="Times New Roman" w:hAnsi="Arial" w:cs="Arial"/>
      <w:b/>
      <w:color w:val="00000A"/>
      <w:sz w:val="20"/>
      <w:szCs w:val="20"/>
      <w:lang w:val="en-GB"/>
    </w:rPr>
  </w:style>
  <w:style w:type="paragraph" w:customStyle="1" w:styleId="Tabletitle">
    <w:name w:val="Table title"/>
    <w:basedOn w:val="Normal"/>
    <w:link w:val="TabletitleChar"/>
    <w:rsid w:val="00C430A3"/>
    <w:pPr>
      <w:spacing w:before="80" w:after="40"/>
      <w:ind w:left="284" w:right="57"/>
    </w:pPr>
    <w:rPr>
      <w:smallCaps/>
      <w:lang w:val="en-GB"/>
    </w:rPr>
  </w:style>
  <w:style w:type="paragraph" w:customStyle="1" w:styleId="Tablevalue">
    <w:name w:val="Table value"/>
    <w:basedOn w:val="Normal"/>
    <w:link w:val="TablevalueChar"/>
    <w:rsid w:val="00C430A3"/>
    <w:pPr>
      <w:spacing w:before="80" w:after="40"/>
      <w:ind w:left="284" w:right="57"/>
    </w:pPr>
  </w:style>
  <w:style w:type="character" w:customStyle="1" w:styleId="TabletitleChar">
    <w:name w:val="Table title Char"/>
    <w:basedOn w:val="DefaultParagraphFont"/>
    <w:link w:val="Tabletitle"/>
    <w:rsid w:val="00C430A3"/>
    <w:rPr>
      <w:rFonts w:ascii="Calibri" w:eastAsia="Calibri" w:hAnsi="Calibri" w:cs="Times New Roman"/>
      <w:smallCaps/>
      <w:color w:val="626469"/>
      <w:lang w:val="en-GB" w:eastAsia="ar-SA"/>
    </w:rPr>
  </w:style>
  <w:style w:type="character" w:customStyle="1" w:styleId="TablevalueChar">
    <w:name w:val="Table value Char"/>
    <w:basedOn w:val="DefaultParagraphFont"/>
    <w:link w:val="Tablevalue"/>
    <w:rsid w:val="00C430A3"/>
    <w:rPr>
      <w:rFonts w:ascii="Calibri" w:eastAsia="Calibri" w:hAnsi="Calibri" w:cs="Times New Roman"/>
      <w:color w:val="626469"/>
      <w:lang w:eastAsia="ar-SA"/>
    </w:rPr>
  </w:style>
  <w:style w:type="paragraph" w:styleId="BodyText">
    <w:name w:val="Body Text"/>
    <w:basedOn w:val="Normal"/>
    <w:link w:val="BodyTextChar"/>
    <w:uiPriority w:val="99"/>
    <w:unhideWhenUsed/>
    <w:rsid w:val="00C430A3"/>
  </w:style>
  <w:style w:type="character" w:customStyle="1" w:styleId="BodyTextChar">
    <w:name w:val="Body Text Char"/>
    <w:basedOn w:val="DefaultParagraphFont"/>
    <w:link w:val="BodyText"/>
    <w:uiPriority w:val="99"/>
    <w:rsid w:val="00C430A3"/>
    <w:rPr>
      <w:rFonts w:ascii="Calibri" w:eastAsia="Calibri" w:hAnsi="Calibri" w:cs="Times New Roman"/>
      <w:color w:val="626469"/>
      <w:lang w:eastAsia="ar-SA"/>
    </w:rPr>
  </w:style>
  <w:style w:type="paragraph" w:styleId="Caption">
    <w:name w:val="caption"/>
    <w:basedOn w:val="Normal"/>
    <w:next w:val="Normal"/>
    <w:link w:val="CaptionChar"/>
    <w:uiPriority w:val="35"/>
    <w:unhideWhenUsed/>
    <w:qFormat/>
    <w:rsid w:val="00F82662"/>
    <w:pPr>
      <w:spacing w:line="240" w:lineRule="auto"/>
    </w:pPr>
    <w:rPr>
      <w:b/>
      <w:bCs/>
      <w:color w:val="404040" w:themeColor="text1" w:themeTint="BF"/>
      <w:sz w:val="16"/>
      <w:szCs w:val="16"/>
    </w:rPr>
  </w:style>
  <w:style w:type="paragraph" w:styleId="BalloonText">
    <w:name w:val="Balloon Text"/>
    <w:basedOn w:val="Normal"/>
    <w:link w:val="BalloonTextChar"/>
    <w:uiPriority w:val="99"/>
    <w:semiHidden/>
    <w:unhideWhenUsed/>
    <w:rsid w:val="00A93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6B"/>
    <w:rPr>
      <w:rFonts w:ascii="Tahoma" w:eastAsia="Calibri" w:hAnsi="Tahoma" w:cs="Tahoma"/>
      <w:color w:val="626469"/>
      <w:sz w:val="16"/>
      <w:szCs w:val="16"/>
      <w:lang w:eastAsia="ar-SA"/>
    </w:rPr>
  </w:style>
  <w:style w:type="paragraph" w:styleId="ListParagraph">
    <w:name w:val="List Paragraph"/>
    <w:basedOn w:val="Normal"/>
    <w:uiPriority w:val="34"/>
    <w:qFormat/>
    <w:rsid w:val="00EE3BC2"/>
    <w:pPr>
      <w:ind w:left="720"/>
      <w:contextualSpacing/>
    </w:pPr>
  </w:style>
  <w:style w:type="paragraph" w:customStyle="1" w:styleId="Rawcode">
    <w:name w:val="Raw code"/>
    <w:basedOn w:val="BodyText"/>
    <w:link w:val="RawcodeChar"/>
    <w:rsid w:val="00E110B5"/>
    <w:pPr>
      <w:pBdr>
        <w:top w:val="single" w:sz="4" w:space="1" w:color="auto"/>
        <w:left w:val="single" w:sz="4" w:space="4" w:color="auto"/>
        <w:bottom w:val="single" w:sz="4" w:space="1" w:color="auto"/>
        <w:right w:val="single" w:sz="4" w:space="4" w:color="auto"/>
      </w:pBdr>
      <w:shd w:val="clear" w:color="auto" w:fill="000000" w:themeFill="text1"/>
      <w:spacing w:after="0" w:line="240" w:lineRule="auto"/>
    </w:pPr>
    <w:rPr>
      <w:rFonts w:ascii="Courier New" w:hAnsi="Courier New" w:cs="Courier New"/>
      <w:b/>
      <w:color w:val="FFFFFF" w:themeColor="background1"/>
      <w:sz w:val="16"/>
      <w:szCs w:val="16"/>
      <w:lang w:val="en-GB"/>
    </w:rPr>
  </w:style>
  <w:style w:type="table" w:styleId="TableGrid">
    <w:name w:val="Table Grid"/>
    <w:basedOn w:val="TableNormal"/>
    <w:uiPriority w:val="59"/>
    <w:rsid w:val="00F1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wcodeChar">
    <w:name w:val="Raw code Char"/>
    <w:basedOn w:val="BodyTextChar"/>
    <w:link w:val="Rawcode"/>
    <w:rsid w:val="00E110B5"/>
    <w:rPr>
      <w:rFonts w:ascii="Courier New" w:eastAsia="Calibri" w:hAnsi="Courier New" w:cs="Courier New"/>
      <w:b/>
      <w:color w:val="FFFFFF" w:themeColor="background1"/>
      <w:sz w:val="16"/>
      <w:szCs w:val="16"/>
      <w:shd w:val="clear" w:color="auto" w:fill="000000" w:themeFill="text1"/>
      <w:lang w:val="en-GB" w:eastAsia="ar-SA"/>
    </w:rPr>
  </w:style>
  <w:style w:type="character" w:styleId="IntenseEmphasis">
    <w:name w:val="Intense Emphasis"/>
    <w:basedOn w:val="DefaultParagraphFont"/>
    <w:uiPriority w:val="21"/>
    <w:qFormat/>
    <w:rsid w:val="00F82662"/>
    <w:rPr>
      <w:b/>
      <w:bCs/>
      <w:i/>
      <w:iCs/>
      <w:caps w:val="0"/>
      <w:smallCaps w:val="0"/>
      <w:strike w:val="0"/>
      <w:dstrike w:val="0"/>
      <w:color w:val="629DD1" w:themeColor="accent2"/>
    </w:rPr>
  </w:style>
  <w:style w:type="character" w:styleId="Hyperlink">
    <w:name w:val="Hyperlink"/>
    <w:basedOn w:val="DefaultParagraphFont"/>
    <w:uiPriority w:val="99"/>
    <w:unhideWhenUsed/>
    <w:rsid w:val="00F40D2B"/>
    <w:rPr>
      <w:color w:val="9454C3" w:themeColor="hyperlink"/>
      <w:u w:val="single"/>
    </w:rPr>
  </w:style>
  <w:style w:type="character" w:styleId="Strong">
    <w:name w:val="Strong"/>
    <w:basedOn w:val="DefaultParagraphFont"/>
    <w:uiPriority w:val="22"/>
    <w:qFormat/>
    <w:rsid w:val="00F82662"/>
    <w:rPr>
      <w:b/>
      <w:bCs/>
    </w:rPr>
  </w:style>
  <w:style w:type="paragraph" w:styleId="Quote">
    <w:name w:val="Quote"/>
    <w:basedOn w:val="Normal"/>
    <w:next w:val="Normal"/>
    <w:link w:val="QuoteChar"/>
    <w:uiPriority w:val="29"/>
    <w:qFormat/>
    <w:rsid w:val="00F826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82662"/>
    <w:rPr>
      <w:rFonts w:asciiTheme="majorHAnsi" w:eastAsiaTheme="majorEastAsia" w:hAnsiTheme="majorHAnsi" w:cstheme="majorBidi"/>
      <w:color w:val="000000" w:themeColor="text1"/>
      <w:sz w:val="24"/>
      <w:szCs w:val="24"/>
    </w:rPr>
  </w:style>
  <w:style w:type="paragraph" w:styleId="EndnoteText">
    <w:name w:val="endnote text"/>
    <w:basedOn w:val="Normal"/>
    <w:link w:val="EndnoteTextChar"/>
    <w:uiPriority w:val="99"/>
    <w:semiHidden/>
    <w:unhideWhenUsed/>
    <w:rsid w:val="005E69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690D"/>
    <w:rPr>
      <w:rFonts w:ascii="Calibri" w:eastAsia="Calibri" w:hAnsi="Calibri" w:cs="Times New Roman"/>
      <w:color w:val="626469"/>
      <w:sz w:val="20"/>
      <w:szCs w:val="20"/>
      <w:lang w:eastAsia="ar-SA"/>
    </w:rPr>
  </w:style>
  <w:style w:type="character" w:styleId="EndnoteReference">
    <w:name w:val="endnote reference"/>
    <w:basedOn w:val="DefaultParagraphFont"/>
    <w:uiPriority w:val="99"/>
    <w:semiHidden/>
    <w:unhideWhenUsed/>
    <w:rsid w:val="005E690D"/>
    <w:rPr>
      <w:vertAlign w:val="superscript"/>
    </w:rPr>
  </w:style>
  <w:style w:type="paragraph" w:styleId="FootnoteText">
    <w:name w:val="footnote text"/>
    <w:basedOn w:val="Normal"/>
    <w:link w:val="FootnoteTextChar"/>
    <w:uiPriority w:val="99"/>
    <w:semiHidden/>
    <w:unhideWhenUsed/>
    <w:rsid w:val="005E6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90D"/>
    <w:rPr>
      <w:rFonts w:ascii="Calibri" w:eastAsia="Calibri" w:hAnsi="Calibri" w:cs="Times New Roman"/>
      <w:color w:val="626469"/>
      <w:sz w:val="20"/>
      <w:szCs w:val="20"/>
      <w:lang w:eastAsia="ar-SA"/>
    </w:rPr>
  </w:style>
  <w:style w:type="character" w:styleId="FootnoteReference">
    <w:name w:val="footnote reference"/>
    <w:basedOn w:val="DefaultParagraphFont"/>
    <w:uiPriority w:val="99"/>
    <w:semiHidden/>
    <w:unhideWhenUsed/>
    <w:rsid w:val="005E690D"/>
    <w:rPr>
      <w:vertAlign w:val="superscript"/>
    </w:rPr>
  </w:style>
  <w:style w:type="paragraph" w:customStyle="1" w:styleId="Requirement">
    <w:name w:val="Requirement"/>
    <w:basedOn w:val="Normal"/>
    <w:uiPriority w:val="99"/>
    <w:rsid w:val="00660713"/>
    <w:pPr>
      <w:tabs>
        <w:tab w:val="left" w:pos="720"/>
      </w:tabs>
      <w:spacing w:before="80" w:after="80" w:line="240" w:lineRule="auto"/>
      <w:ind w:left="360" w:right="360" w:hanging="360"/>
    </w:pPr>
    <w:rPr>
      <w:rFonts w:ascii="Times New Roman" w:eastAsia="Times New Roman" w:hAnsi="Times New Roman" w:cs="Arial"/>
      <w:i/>
      <w:lang w:eastAsia="he-IL" w:bidi="he-IL"/>
    </w:rPr>
  </w:style>
  <w:style w:type="character" w:styleId="Emphasis">
    <w:name w:val="Emphasis"/>
    <w:basedOn w:val="DefaultParagraphFont"/>
    <w:uiPriority w:val="20"/>
    <w:qFormat/>
    <w:rsid w:val="00F82662"/>
    <w:rPr>
      <w:i/>
      <w:iCs/>
      <w:color w:val="000000" w:themeColor="text1"/>
    </w:rPr>
  </w:style>
  <w:style w:type="character" w:styleId="CommentReference">
    <w:name w:val="annotation reference"/>
    <w:basedOn w:val="DefaultParagraphFont"/>
    <w:uiPriority w:val="99"/>
    <w:semiHidden/>
    <w:unhideWhenUsed/>
    <w:rsid w:val="002B546B"/>
    <w:rPr>
      <w:sz w:val="16"/>
      <w:szCs w:val="16"/>
    </w:rPr>
  </w:style>
  <w:style w:type="paragraph" w:styleId="CommentText">
    <w:name w:val="annotation text"/>
    <w:basedOn w:val="Normal"/>
    <w:link w:val="CommentTextChar"/>
    <w:uiPriority w:val="99"/>
    <w:semiHidden/>
    <w:unhideWhenUsed/>
    <w:rsid w:val="002B546B"/>
    <w:pPr>
      <w:spacing w:line="240" w:lineRule="auto"/>
    </w:pPr>
    <w:rPr>
      <w:sz w:val="20"/>
      <w:szCs w:val="20"/>
    </w:rPr>
  </w:style>
  <w:style w:type="character" w:customStyle="1" w:styleId="CommentTextChar">
    <w:name w:val="Comment Text Char"/>
    <w:basedOn w:val="DefaultParagraphFont"/>
    <w:link w:val="CommentText"/>
    <w:uiPriority w:val="99"/>
    <w:semiHidden/>
    <w:rsid w:val="002B546B"/>
    <w:rPr>
      <w:rFonts w:ascii="Calibri" w:eastAsia="Calibri" w:hAnsi="Calibri" w:cs="Times New Roman"/>
      <w:color w:val="626469"/>
      <w:sz w:val="20"/>
      <w:szCs w:val="20"/>
      <w:lang w:eastAsia="ar-SA"/>
    </w:rPr>
  </w:style>
  <w:style w:type="paragraph" w:styleId="CommentSubject">
    <w:name w:val="annotation subject"/>
    <w:basedOn w:val="CommentText"/>
    <w:next w:val="CommentText"/>
    <w:link w:val="CommentSubjectChar"/>
    <w:uiPriority w:val="99"/>
    <w:semiHidden/>
    <w:unhideWhenUsed/>
    <w:rsid w:val="002B546B"/>
    <w:rPr>
      <w:b/>
      <w:bCs/>
    </w:rPr>
  </w:style>
  <w:style w:type="character" w:customStyle="1" w:styleId="CommentSubjectChar">
    <w:name w:val="Comment Subject Char"/>
    <w:basedOn w:val="CommentTextChar"/>
    <w:link w:val="CommentSubject"/>
    <w:uiPriority w:val="99"/>
    <w:semiHidden/>
    <w:rsid w:val="002B546B"/>
    <w:rPr>
      <w:rFonts w:ascii="Calibri" w:eastAsia="Calibri" w:hAnsi="Calibri" w:cs="Times New Roman"/>
      <w:b/>
      <w:bCs/>
      <w:color w:val="626469"/>
      <w:sz w:val="20"/>
      <w:szCs w:val="20"/>
      <w:lang w:eastAsia="ar-SA"/>
    </w:rPr>
  </w:style>
  <w:style w:type="paragraph" w:styleId="TOC4">
    <w:name w:val="toc 4"/>
    <w:basedOn w:val="Normal"/>
    <w:next w:val="Normal"/>
    <w:autoRedefine/>
    <w:uiPriority w:val="39"/>
    <w:unhideWhenUsed/>
    <w:rsid w:val="00522D4A"/>
    <w:pPr>
      <w:spacing w:after="100"/>
      <w:ind w:left="660"/>
    </w:pPr>
  </w:style>
  <w:style w:type="table" w:styleId="MediumShading1-Accent3">
    <w:name w:val="Medium Shading 1 Accent 3"/>
    <w:basedOn w:val="TableNormal"/>
    <w:uiPriority w:val="63"/>
    <w:rsid w:val="00EC58CC"/>
    <w:pPr>
      <w:spacing w:after="0" w:line="240" w:lineRule="auto"/>
    </w:pPr>
    <w:rPr>
      <w:lang w:bidi="en-US"/>
    </w:r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paragraph" w:styleId="Revision">
    <w:name w:val="Revision"/>
    <w:hidden/>
    <w:uiPriority w:val="99"/>
    <w:semiHidden/>
    <w:rsid w:val="00B07704"/>
    <w:pPr>
      <w:spacing w:after="0" w:line="240" w:lineRule="auto"/>
    </w:pPr>
    <w:rPr>
      <w:rFonts w:ascii="Calibri" w:eastAsia="Calibri" w:hAnsi="Calibri" w:cs="Times New Roman"/>
      <w:color w:val="626469"/>
      <w:lang w:eastAsia="ar-SA"/>
    </w:rPr>
  </w:style>
  <w:style w:type="numbering" w:styleId="111111">
    <w:name w:val="Outline List 2"/>
    <w:basedOn w:val="NoList"/>
    <w:rsid w:val="00D952F8"/>
    <w:pPr>
      <w:numPr>
        <w:numId w:val="1"/>
      </w:numPr>
    </w:pPr>
  </w:style>
  <w:style w:type="paragraph" w:styleId="ListBullet2">
    <w:name w:val="List Bullet 2"/>
    <w:basedOn w:val="Normal"/>
    <w:rsid w:val="00D952F8"/>
    <w:pPr>
      <w:numPr>
        <w:numId w:val="2"/>
      </w:numPr>
      <w:spacing w:line="240" w:lineRule="auto"/>
    </w:pPr>
    <w:rPr>
      <w:rFonts w:ascii="Arial" w:eastAsia="Times New Roman" w:hAnsi="Arial"/>
      <w:sz w:val="20"/>
      <w:szCs w:val="24"/>
      <w:lang w:eastAsia="da-DK"/>
    </w:rPr>
  </w:style>
  <w:style w:type="table" w:customStyle="1" w:styleId="LightList1">
    <w:name w:val="Light List1"/>
    <w:basedOn w:val="TableNormal"/>
    <w:uiPriority w:val="61"/>
    <w:rsid w:val="00313CA0"/>
    <w:pPr>
      <w:spacing w:after="0" w:line="240" w:lineRule="auto"/>
    </w:pPr>
    <w:rPr>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313CA0"/>
    <w:rPr>
      <w:color w:val="808080"/>
    </w:rPr>
  </w:style>
  <w:style w:type="paragraph" w:styleId="TableofFigures">
    <w:name w:val="table of figures"/>
    <w:basedOn w:val="Normal"/>
    <w:next w:val="Normal"/>
    <w:uiPriority w:val="99"/>
    <w:unhideWhenUsed/>
    <w:rsid w:val="00E80503"/>
    <w:pPr>
      <w:spacing w:after="0"/>
    </w:pPr>
  </w:style>
  <w:style w:type="paragraph" w:styleId="DocumentMap">
    <w:name w:val="Document Map"/>
    <w:basedOn w:val="Normal"/>
    <w:link w:val="DocumentMapChar"/>
    <w:uiPriority w:val="99"/>
    <w:semiHidden/>
    <w:unhideWhenUsed/>
    <w:rsid w:val="00D806F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06F5"/>
    <w:rPr>
      <w:rFonts w:ascii="Tahoma" w:eastAsia="Calibri" w:hAnsi="Tahoma" w:cs="Tahoma"/>
      <w:color w:val="626469"/>
      <w:sz w:val="16"/>
      <w:szCs w:val="16"/>
      <w:lang w:eastAsia="ar-SA"/>
    </w:rPr>
  </w:style>
  <w:style w:type="paragraph" w:styleId="TOC5">
    <w:name w:val="toc 5"/>
    <w:basedOn w:val="Normal"/>
    <w:next w:val="Normal"/>
    <w:autoRedefine/>
    <w:uiPriority w:val="39"/>
    <w:unhideWhenUsed/>
    <w:rsid w:val="009B147D"/>
    <w:pPr>
      <w:spacing w:after="100"/>
      <w:ind w:left="880"/>
    </w:pPr>
  </w:style>
  <w:style w:type="paragraph" w:styleId="HTMLPreformatted">
    <w:name w:val="HTML Preformatted"/>
    <w:basedOn w:val="Normal"/>
    <w:link w:val="HTMLPreformattedChar"/>
    <w:uiPriority w:val="99"/>
    <w:unhideWhenUsed/>
    <w:rsid w:val="007D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7D62F5"/>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7D62F5"/>
    <w:rPr>
      <w:rFonts w:ascii="Courier New" w:eastAsia="Times New Roman" w:hAnsi="Courier New" w:cs="Courier New"/>
      <w:sz w:val="20"/>
      <w:szCs w:val="20"/>
    </w:rPr>
  </w:style>
  <w:style w:type="character" w:customStyle="1" w:styleId="CaptionChar">
    <w:name w:val="Caption Char"/>
    <w:basedOn w:val="DefaultParagraphFont"/>
    <w:link w:val="Caption"/>
    <w:uiPriority w:val="35"/>
    <w:locked/>
    <w:rsid w:val="00BA4DC6"/>
    <w:rPr>
      <w:b/>
      <w:bCs/>
      <w:color w:val="404040" w:themeColor="text1" w:themeTint="BF"/>
      <w:sz w:val="16"/>
      <w:szCs w:val="16"/>
    </w:rPr>
  </w:style>
  <w:style w:type="paragraph" w:customStyle="1" w:styleId="Bash">
    <w:name w:val="Bash"/>
    <w:basedOn w:val="Normal"/>
    <w:rsid w:val="00681BDD"/>
    <w:pPr>
      <w:pBdr>
        <w:top w:val="single" w:sz="4" w:space="1" w:color="A6A6A6"/>
        <w:left w:val="single" w:sz="4" w:space="4" w:color="A6A6A6"/>
        <w:bottom w:val="single" w:sz="4" w:space="1" w:color="A6A6A6"/>
        <w:right w:val="single" w:sz="4" w:space="4" w:color="A6A6A6"/>
      </w:pBdr>
      <w:shd w:val="clear" w:color="auto" w:fill="D9D9D9"/>
      <w:spacing w:line="240" w:lineRule="auto"/>
    </w:pPr>
    <w:rPr>
      <w:rFonts w:eastAsia="WenQuanYi Zen Hei Sharp" w:cs="Calibri"/>
      <w:sz w:val="16"/>
    </w:rPr>
  </w:style>
  <w:style w:type="table" w:styleId="LightShading-Accent3">
    <w:name w:val="Light Shading Accent 3"/>
    <w:basedOn w:val="TableNormal"/>
    <w:uiPriority w:val="60"/>
    <w:rsid w:val="0060226A"/>
    <w:pPr>
      <w:spacing w:after="0" w:line="240" w:lineRule="auto"/>
    </w:pPr>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character" w:customStyle="1" w:styleId="apple-converted-space">
    <w:name w:val="apple-converted-space"/>
    <w:basedOn w:val="DefaultParagraphFont"/>
    <w:rsid w:val="00FF364F"/>
  </w:style>
  <w:style w:type="table" w:customStyle="1" w:styleId="GridTable41">
    <w:name w:val="Grid Table 41"/>
    <w:basedOn w:val="TableNormal"/>
    <w:uiPriority w:val="49"/>
    <w:rsid w:val="00225A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Tight">
    <w:name w:val="Normal Tight"/>
    <w:basedOn w:val="Normal"/>
    <w:link w:val="NormalTightChar"/>
    <w:rsid w:val="00225AC5"/>
    <w:pPr>
      <w:spacing w:after="0" w:line="259" w:lineRule="auto"/>
    </w:pPr>
    <w:rPr>
      <w:rFonts w:eastAsiaTheme="minorHAnsi"/>
    </w:rPr>
  </w:style>
  <w:style w:type="character" w:customStyle="1" w:styleId="NormalTightChar">
    <w:name w:val="Normal Tight Char"/>
    <w:basedOn w:val="DefaultParagraphFont"/>
    <w:link w:val="NormalTight"/>
    <w:rsid w:val="00225AC5"/>
  </w:style>
  <w:style w:type="character" w:styleId="IntenseReference">
    <w:name w:val="Intense Reference"/>
    <w:basedOn w:val="DefaultParagraphFont"/>
    <w:uiPriority w:val="32"/>
    <w:qFormat/>
    <w:rsid w:val="00F82662"/>
    <w:rPr>
      <w:b/>
      <w:bCs/>
      <w:caps w:val="0"/>
      <w:smallCaps/>
      <w:color w:val="auto"/>
      <w:spacing w:val="0"/>
      <w:u w:val="single"/>
    </w:rPr>
  </w:style>
  <w:style w:type="paragraph" w:customStyle="1" w:styleId="CODE">
    <w:name w:val="CODE"/>
    <w:basedOn w:val="Normal"/>
    <w:link w:val="CODEChar"/>
    <w:autoRedefine/>
    <w:rsid w:val="00CF49E6"/>
    <w:pPr>
      <w:shd w:val="clear" w:color="auto" w:fill="D9D9D9" w:themeFill="background1" w:themeFillShade="D9"/>
      <w:spacing w:after="0" w:line="240" w:lineRule="auto"/>
    </w:pPr>
    <w:rPr>
      <w:rFonts w:ascii="Courier New" w:eastAsiaTheme="minorHAnsi" w:hAnsi="Courier New"/>
      <w:sz w:val="20"/>
      <w:szCs w:val="20"/>
    </w:rPr>
  </w:style>
  <w:style w:type="character" w:customStyle="1" w:styleId="CODEChar">
    <w:name w:val="CODE Char"/>
    <w:basedOn w:val="DefaultParagraphFont"/>
    <w:link w:val="CODE"/>
    <w:rsid w:val="00CF49E6"/>
    <w:rPr>
      <w:rFonts w:ascii="Courier New" w:hAnsi="Courier New"/>
      <w:sz w:val="20"/>
      <w:szCs w:val="20"/>
      <w:shd w:val="clear" w:color="auto" w:fill="D9D9D9" w:themeFill="background1" w:themeFillShade="D9"/>
    </w:rPr>
  </w:style>
  <w:style w:type="paragraph" w:styleId="NormalWeb">
    <w:name w:val="Normal (Web)"/>
    <w:basedOn w:val="Normal"/>
    <w:uiPriority w:val="99"/>
    <w:semiHidden/>
    <w:unhideWhenUsed/>
    <w:rsid w:val="00F32844"/>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FD6668"/>
    <w:rPr>
      <w:color w:val="808080"/>
      <w:shd w:val="clear" w:color="auto" w:fill="E6E6E6"/>
    </w:rPr>
  </w:style>
  <w:style w:type="paragraph" w:styleId="IntenseQuote">
    <w:name w:val="Intense Quote"/>
    <w:basedOn w:val="Normal"/>
    <w:next w:val="Normal"/>
    <w:link w:val="IntenseQuoteChar"/>
    <w:uiPriority w:val="30"/>
    <w:qFormat/>
    <w:rsid w:val="00F8266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8266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82662"/>
    <w:rPr>
      <w:i/>
      <w:iCs/>
      <w:color w:val="595959" w:themeColor="text1" w:themeTint="A6"/>
    </w:rPr>
  </w:style>
  <w:style w:type="character" w:styleId="SubtleReference">
    <w:name w:val="Subtle Reference"/>
    <w:basedOn w:val="DefaultParagraphFont"/>
    <w:uiPriority w:val="31"/>
    <w:qFormat/>
    <w:rsid w:val="00F8266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82662"/>
    <w:rPr>
      <w:b/>
      <w:bCs/>
      <w:caps w:val="0"/>
      <w:smallCaps/>
      <w:spacing w:val="0"/>
    </w:rPr>
  </w:style>
  <w:style w:type="paragraph" w:styleId="TOCHeading">
    <w:name w:val="TOC Heading"/>
    <w:basedOn w:val="Heading1"/>
    <w:next w:val="Normal"/>
    <w:uiPriority w:val="39"/>
    <w:unhideWhenUsed/>
    <w:qFormat/>
    <w:rsid w:val="00F8266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9041">
      <w:bodyDiv w:val="1"/>
      <w:marLeft w:val="0"/>
      <w:marRight w:val="0"/>
      <w:marTop w:val="0"/>
      <w:marBottom w:val="0"/>
      <w:divBdr>
        <w:top w:val="none" w:sz="0" w:space="0" w:color="auto"/>
        <w:left w:val="none" w:sz="0" w:space="0" w:color="auto"/>
        <w:bottom w:val="none" w:sz="0" w:space="0" w:color="auto"/>
        <w:right w:val="none" w:sz="0" w:space="0" w:color="auto"/>
      </w:divBdr>
    </w:div>
    <w:div w:id="357200776">
      <w:bodyDiv w:val="1"/>
      <w:marLeft w:val="0"/>
      <w:marRight w:val="0"/>
      <w:marTop w:val="0"/>
      <w:marBottom w:val="0"/>
      <w:divBdr>
        <w:top w:val="none" w:sz="0" w:space="0" w:color="auto"/>
        <w:left w:val="none" w:sz="0" w:space="0" w:color="auto"/>
        <w:bottom w:val="none" w:sz="0" w:space="0" w:color="auto"/>
        <w:right w:val="none" w:sz="0" w:space="0" w:color="auto"/>
      </w:divBdr>
      <w:divsChild>
        <w:div w:id="403841924">
          <w:marLeft w:val="0"/>
          <w:marRight w:val="0"/>
          <w:marTop w:val="0"/>
          <w:marBottom w:val="0"/>
          <w:divBdr>
            <w:top w:val="none" w:sz="0" w:space="0" w:color="auto"/>
            <w:left w:val="none" w:sz="0" w:space="0" w:color="auto"/>
            <w:bottom w:val="none" w:sz="0" w:space="0" w:color="auto"/>
            <w:right w:val="none" w:sz="0" w:space="0" w:color="auto"/>
          </w:divBdr>
          <w:divsChild>
            <w:div w:id="1332176967">
              <w:marLeft w:val="0"/>
              <w:marRight w:val="0"/>
              <w:marTop w:val="0"/>
              <w:marBottom w:val="0"/>
              <w:divBdr>
                <w:top w:val="none" w:sz="0" w:space="0" w:color="auto"/>
                <w:left w:val="none" w:sz="0" w:space="0" w:color="auto"/>
                <w:bottom w:val="none" w:sz="0" w:space="0" w:color="auto"/>
                <w:right w:val="none" w:sz="0" w:space="0" w:color="auto"/>
              </w:divBdr>
              <w:divsChild>
                <w:div w:id="1831407876">
                  <w:marLeft w:val="4203"/>
                  <w:marRight w:val="0"/>
                  <w:marTop w:val="0"/>
                  <w:marBottom w:val="0"/>
                  <w:divBdr>
                    <w:top w:val="none" w:sz="0" w:space="0" w:color="auto"/>
                    <w:left w:val="none" w:sz="0" w:space="0" w:color="auto"/>
                    <w:bottom w:val="none" w:sz="0" w:space="0" w:color="auto"/>
                    <w:right w:val="none" w:sz="0" w:space="0" w:color="auto"/>
                  </w:divBdr>
                  <w:divsChild>
                    <w:div w:id="1000693576">
                      <w:marLeft w:val="0"/>
                      <w:marRight w:val="0"/>
                      <w:marTop w:val="0"/>
                      <w:marBottom w:val="0"/>
                      <w:divBdr>
                        <w:top w:val="none" w:sz="0" w:space="0" w:color="auto"/>
                        <w:left w:val="none" w:sz="0" w:space="0" w:color="auto"/>
                        <w:bottom w:val="none" w:sz="0" w:space="0" w:color="auto"/>
                        <w:right w:val="none" w:sz="0" w:space="0" w:color="auto"/>
                      </w:divBdr>
                      <w:divsChild>
                        <w:div w:id="871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87264">
      <w:bodyDiv w:val="1"/>
      <w:marLeft w:val="0"/>
      <w:marRight w:val="0"/>
      <w:marTop w:val="0"/>
      <w:marBottom w:val="0"/>
      <w:divBdr>
        <w:top w:val="none" w:sz="0" w:space="0" w:color="auto"/>
        <w:left w:val="none" w:sz="0" w:space="0" w:color="auto"/>
        <w:bottom w:val="none" w:sz="0" w:space="0" w:color="auto"/>
        <w:right w:val="none" w:sz="0" w:space="0" w:color="auto"/>
      </w:divBdr>
    </w:div>
    <w:div w:id="414597563">
      <w:bodyDiv w:val="1"/>
      <w:marLeft w:val="0"/>
      <w:marRight w:val="0"/>
      <w:marTop w:val="0"/>
      <w:marBottom w:val="0"/>
      <w:divBdr>
        <w:top w:val="none" w:sz="0" w:space="0" w:color="auto"/>
        <w:left w:val="none" w:sz="0" w:space="0" w:color="auto"/>
        <w:bottom w:val="none" w:sz="0" w:space="0" w:color="auto"/>
        <w:right w:val="none" w:sz="0" w:space="0" w:color="auto"/>
      </w:divBdr>
    </w:div>
    <w:div w:id="443306109">
      <w:bodyDiv w:val="1"/>
      <w:marLeft w:val="0"/>
      <w:marRight w:val="0"/>
      <w:marTop w:val="0"/>
      <w:marBottom w:val="0"/>
      <w:divBdr>
        <w:top w:val="none" w:sz="0" w:space="0" w:color="auto"/>
        <w:left w:val="none" w:sz="0" w:space="0" w:color="auto"/>
        <w:bottom w:val="none" w:sz="0" w:space="0" w:color="auto"/>
        <w:right w:val="none" w:sz="0" w:space="0" w:color="auto"/>
      </w:divBdr>
    </w:div>
    <w:div w:id="457996981">
      <w:bodyDiv w:val="1"/>
      <w:marLeft w:val="0"/>
      <w:marRight w:val="0"/>
      <w:marTop w:val="0"/>
      <w:marBottom w:val="0"/>
      <w:divBdr>
        <w:top w:val="none" w:sz="0" w:space="0" w:color="auto"/>
        <w:left w:val="none" w:sz="0" w:space="0" w:color="auto"/>
        <w:bottom w:val="none" w:sz="0" w:space="0" w:color="auto"/>
        <w:right w:val="none" w:sz="0" w:space="0" w:color="auto"/>
      </w:divBdr>
    </w:div>
    <w:div w:id="475226421">
      <w:bodyDiv w:val="1"/>
      <w:marLeft w:val="0"/>
      <w:marRight w:val="0"/>
      <w:marTop w:val="0"/>
      <w:marBottom w:val="0"/>
      <w:divBdr>
        <w:top w:val="none" w:sz="0" w:space="0" w:color="auto"/>
        <w:left w:val="none" w:sz="0" w:space="0" w:color="auto"/>
        <w:bottom w:val="none" w:sz="0" w:space="0" w:color="auto"/>
        <w:right w:val="none" w:sz="0" w:space="0" w:color="auto"/>
      </w:divBdr>
    </w:div>
    <w:div w:id="695733689">
      <w:bodyDiv w:val="1"/>
      <w:marLeft w:val="0"/>
      <w:marRight w:val="0"/>
      <w:marTop w:val="0"/>
      <w:marBottom w:val="0"/>
      <w:divBdr>
        <w:top w:val="none" w:sz="0" w:space="0" w:color="auto"/>
        <w:left w:val="none" w:sz="0" w:space="0" w:color="auto"/>
        <w:bottom w:val="none" w:sz="0" w:space="0" w:color="auto"/>
        <w:right w:val="none" w:sz="0" w:space="0" w:color="auto"/>
      </w:divBdr>
    </w:div>
    <w:div w:id="745884677">
      <w:bodyDiv w:val="1"/>
      <w:marLeft w:val="0"/>
      <w:marRight w:val="0"/>
      <w:marTop w:val="0"/>
      <w:marBottom w:val="0"/>
      <w:divBdr>
        <w:top w:val="none" w:sz="0" w:space="0" w:color="auto"/>
        <w:left w:val="none" w:sz="0" w:space="0" w:color="auto"/>
        <w:bottom w:val="none" w:sz="0" w:space="0" w:color="auto"/>
        <w:right w:val="none" w:sz="0" w:space="0" w:color="auto"/>
      </w:divBdr>
    </w:div>
    <w:div w:id="792286732">
      <w:bodyDiv w:val="1"/>
      <w:marLeft w:val="0"/>
      <w:marRight w:val="0"/>
      <w:marTop w:val="0"/>
      <w:marBottom w:val="0"/>
      <w:divBdr>
        <w:top w:val="none" w:sz="0" w:space="0" w:color="auto"/>
        <w:left w:val="none" w:sz="0" w:space="0" w:color="auto"/>
        <w:bottom w:val="none" w:sz="0" w:space="0" w:color="auto"/>
        <w:right w:val="none" w:sz="0" w:space="0" w:color="auto"/>
      </w:divBdr>
    </w:div>
    <w:div w:id="806238308">
      <w:bodyDiv w:val="1"/>
      <w:marLeft w:val="0"/>
      <w:marRight w:val="0"/>
      <w:marTop w:val="0"/>
      <w:marBottom w:val="0"/>
      <w:divBdr>
        <w:top w:val="none" w:sz="0" w:space="0" w:color="auto"/>
        <w:left w:val="none" w:sz="0" w:space="0" w:color="auto"/>
        <w:bottom w:val="none" w:sz="0" w:space="0" w:color="auto"/>
        <w:right w:val="none" w:sz="0" w:space="0" w:color="auto"/>
      </w:divBdr>
    </w:div>
    <w:div w:id="969165602">
      <w:bodyDiv w:val="1"/>
      <w:marLeft w:val="0"/>
      <w:marRight w:val="0"/>
      <w:marTop w:val="0"/>
      <w:marBottom w:val="0"/>
      <w:divBdr>
        <w:top w:val="none" w:sz="0" w:space="0" w:color="auto"/>
        <w:left w:val="none" w:sz="0" w:space="0" w:color="auto"/>
        <w:bottom w:val="none" w:sz="0" w:space="0" w:color="auto"/>
        <w:right w:val="none" w:sz="0" w:space="0" w:color="auto"/>
      </w:divBdr>
    </w:div>
    <w:div w:id="993412380">
      <w:bodyDiv w:val="1"/>
      <w:marLeft w:val="0"/>
      <w:marRight w:val="0"/>
      <w:marTop w:val="0"/>
      <w:marBottom w:val="0"/>
      <w:divBdr>
        <w:top w:val="none" w:sz="0" w:space="0" w:color="auto"/>
        <w:left w:val="none" w:sz="0" w:space="0" w:color="auto"/>
        <w:bottom w:val="none" w:sz="0" w:space="0" w:color="auto"/>
        <w:right w:val="none" w:sz="0" w:space="0" w:color="auto"/>
      </w:divBdr>
    </w:div>
    <w:div w:id="1099519393">
      <w:bodyDiv w:val="1"/>
      <w:marLeft w:val="0"/>
      <w:marRight w:val="0"/>
      <w:marTop w:val="0"/>
      <w:marBottom w:val="0"/>
      <w:divBdr>
        <w:top w:val="none" w:sz="0" w:space="0" w:color="auto"/>
        <w:left w:val="none" w:sz="0" w:space="0" w:color="auto"/>
        <w:bottom w:val="none" w:sz="0" w:space="0" w:color="auto"/>
        <w:right w:val="none" w:sz="0" w:space="0" w:color="auto"/>
      </w:divBdr>
    </w:div>
    <w:div w:id="1103916530">
      <w:bodyDiv w:val="1"/>
      <w:marLeft w:val="0"/>
      <w:marRight w:val="0"/>
      <w:marTop w:val="0"/>
      <w:marBottom w:val="0"/>
      <w:divBdr>
        <w:top w:val="none" w:sz="0" w:space="0" w:color="auto"/>
        <w:left w:val="none" w:sz="0" w:space="0" w:color="auto"/>
        <w:bottom w:val="none" w:sz="0" w:space="0" w:color="auto"/>
        <w:right w:val="none" w:sz="0" w:space="0" w:color="auto"/>
      </w:divBdr>
    </w:div>
    <w:div w:id="1171674405">
      <w:bodyDiv w:val="1"/>
      <w:marLeft w:val="0"/>
      <w:marRight w:val="0"/>
      <w:marTop w:val="0"/>
      <w:marBottom w:val="0"/>
      <w:divBdr>
        <w:top w:val="none" w:sz="0" w:space="0" w:color="auto"/>
        <w:left w:val="none" w:sz="0" w:space="0" w:color="auto"/>
        <w:bottom w:val="none" w:sz="0" w:space="0" w:color="auto"/>
        <w:right w:val="none" w:sz="0" w:space="0" w:color="auto"/>
      </w:divBdr>
    </w:div>
    <w:div w:id="1550074523">
      <w:bodyDiv w:val="1"/>
      <w:marLeft w:val="0"/>
      <w:marRight w:val="0"/>
      <w:marTop w:val="0"/>
      <w:marBottom w:val="0"/>
      <w:divBdr>
        <w:top w:val="none" w:sz="0" w:space="0" w:color="auto"/>
        <w:left w:val="none" w:sz="0" w:space="0" w:color="auto"/>
        <w:bottom w:val="none" w:sz="0" w:space="0" w:color="auto"/>
        <w:right w:val="none" w:sz="0" w:space="0" w:color="auto"/>
      </w:divBdr>
    </w:div>
    <w:div w:id="1662812105">
      <w:bodyDiv w:val="1"/>
      <w:marLeft w:val="0"/>
      <w:marRight w:val="0"/>
      <w:marTop w:val="0"/>
      <w:marBottom w:val="0"/>
      <w:divBdr>
        <w:top w:val="none" w:sz="0" w:space="0" w:color="auto"/>
        <w:left w:val="none" w:sz="0" w:space="0" w:color="auto"/>
        <w:bottom w:val="none" w:sz="0" w:space="0" w:color="auto"/>
        <w:right w:val="none" w:sz="0" w:space="0" w:color="auto"/>
      </w:divBdr>
      <w:divsChild>
        <w:div w:id="209920562">
          <w:marLeft w:val="0"/>
          <w:marRight w:val="0"/>
          <w:marTop w:val="0"/>
          <w:marBottom w:val="0"/>
          <w:divBdr>
            <w:top w:val="none" w:sz="0" w:space="0" w:color="auto"/>
            <w:left w:val="none" w:sz="0" w:space="0" w:color="auto"/>
            <w:bottom w:val="none" w:sz="0" w:space="0" w:color="auto"/>
            <w:right w:val="none" w:sz="0" w:space="0" w:color="auto"/>
          </w:divBdr>
          <w:divsChild>
            <w:div w:id="1372805440">
              <w:marLeft w:val="0"/>
              <w:marRight w:val="0"/>
              <w:marTop w:val="0"/>
              <w:marBottom w:val="0"/>
              <w:divBdr>
                <w:top w:val="none" w:sz="0" w:space="0" w:color="auto"/>
                <w:left w:val="none" w:sz="0" w:space="0" w:color="auto"/>
                <w:bottom w:val="none" w:sz="0" w:space="0" w:color="auto"/>
                <w:right w:val="none" w:sz="0" w:space="0" w:color="auto"/>
              </w:divBdr>
              <w:divsChild>
                <w:div w:id="2809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5751">
      <w:bodyDiv w:val="1"/>
      <w:marLeft w:val="0"/>
      <w:marRight w:val="0"/>
      <w:marTop w:val="0"/>
      <w:marBottom w:val="0"/>
      <w:divBdr>
        <w:top w:val="none" w:sz="0" w:space="0" w:color="auto"/>
        <w:left w:val="none" w:sz="0" w:space="0" w:color="auto"/>
        <w:bottom w:val="none" w:sz="0" w:space="0" w:color="auto"/>
        <w:right w:val="none" w:sz="0" w:space="0" w:color="auto"/>
      </w:divBdr>
      <w:divsChild>
        <w:div w:id="587346033">
          <w:marLeft w:val="360"/>
          <w:marRight w:val="0"/>
          <w:marTop w:val="0"/>
          <w:marBottom w:val="0"/>
          <w:divBdr>
            <w:top w:val="none" w:sz="0" w:space="0" w:color="auto"/>
            <w:left w:val="none" w:sz="0" w:space="0" w:color="auto"/>
            <w:bottom w:val="none" w:sz="0" w:space="0" w:color="auto"/>
            <w:right w:val="none" w:sz="0" w:space="0" w:color="auto"/>
          </w:divBdr>
        </w:div>
      </w:divsChild>
    </w:div>
    <w:div w:id="1766145614">
      <w:bodyDiv w:val="1"/>
      <w:marLeft w:val="0"/>
      <w:marRight w:val="0"/>
      <w:marTop w:val="0"/>
      <w:marBottom w:val="0"/>
      <w:divBdr>
        <w:top w:val="none" w:sz="0" w:space="0" w:color="auto"/>
        <w:left w:val="none" w:sz="0" w:space="0" w:color="auto"/>
        <w:bottom w:val="none" w:sz="0" w:space="0" w:color="auto"/>
        <w:right w:val="none" w:sz="0" w:space="0" w:color="auto"/>
      </w:divBdr>
    </w:div>
    <w:div w:id="1803303116">
      <w:bodyDiv w:val="1"/>
      <w:marLeft w:val="0"/>
      <w:marRight w:val="0"/>
      <w:marTop w:val="0"/>
      <w:marBottom w:val="0"/>
      <w:divBdr>
        <w:top w:val="none" w:sz="0" w:space="0" w:color="auto"/>
        <w:left w:val="none" w:sz="0" w:space="0" w:color="auto"/>
        <w:bottom w:val="none" w:sz="0" w:space="0" w:color="auto"/>
        <w:right w:val="none" w:sz="0" w:space="0" w:color="auto"/>
      </w:divBdr>
      <w:divsChild>
        <w:div w:id="1660689329">
          <w:marLeft w:val="0"/>
          <w:marRight w:val="0"/>
          <w:marTop w:val="0"/>
          <w:marBottom w:val="0"/>
          <w:divBdr>
            <w:top w:val="none" w:sz="0" w:space="0" w:color="auto"/>
            <w:left w:val="none" w:sz="0" w:space="0" w:color="auto"/>
            <w:bottom w:val="none" w:sz="0" w:space="0" w:color="auto"/>
            <w:right w:val="none" w:sz="0" w:space="0" w:color="auto"/>
          </w:divBdr>
        </w:div>
        <w:div w:id="1427918760">
          <w:marLeft w:val="0"/>
          <w:marRight w:val="0"/>
          <w:marTop w:val="0"/>
          <w:marBottom w:val="0"/>
          <w:divBdr>
            <w:top w:val="none" w:sz="0" w:space="0" w:color="auto"/>
            <w:left w:val="none" w:sz="0" w:space="0" w:color="auto"/>
            <w:bottom w:val="none" w:sz="0" w:space="0" w:color="auto"/>
            <w:right w:val="none" w:sz="0" w:space="0" w:color="auto"/>
          </w:divBdr>
        </w:div>
        <w:div w:id="1871841066">
          <w:marLeft w:val="0"/>
          <w:marRight w:val="0"/>
          <w:marTop w:val="0"/>
          <w:marBottom w:val="0"/>
          <w:divBdr>
            <w:top w:val="none" w:sz="0" w:space="0" w:color="auto"/>
            <w:left w:val="none" w:sz="0" w:space="0" w:color="auto"/>
            <w:bottom w:val="none" w:sz="0" w:space="0" w:color="auto"/>
            <w:right w:val="none" w:sz="0" w:space="0" w:color="auto"/>
          </w:divBdr>
        </w:div>
      </w:divsChild>
    </w:div>
    <w:div w:id="1938252734">
      <w:bodyDiv w:val="1"/>
      <w:marLeft w:val="0"/>
      <w:marRight w:val="0"/>
      <w:marTop w:val="0"/>
      <w:marBottom w:val="0"/>
      <w:divBdr>
        <w:top w:val="none" w:sz="0" w:space="0" w:color="auto"/>
        <w:left w:val="none" w:sz="0" w:space="0" w:color="auto"/>
        <w:bottom w:val="none" w:sz="0" w:space="0" w:color="auto"/>
        <w:right w:val="none" w:sz="0" w:space="0" w:color="auto"/>
      </w:divBdr>
    </w:div>
    <w:div w:id="1951350885">
      <w:bodyDiv w:val="1"/>
      <w:marLeft w:val="0"/>
      <w:marRight w:val="0"/>
      <w:marTop w:val="0"/>
      <w:marBottom w:val="0"/>
      <w:divBdr>
        <w:top w:val="none" w:sz="0" w:space="0" w:color="auto"/>
        <w:left w:val="none" w:sz="0" w:space="0" w:color="auto"/>
        <w:bottom w:val="none" w:sz="0" w:space="0" w:color="auto"/>
        <w:right w:val="none" w:sz="0" w:space="0" w:color="auto"/>
      </w:divBdr>
    </w:div>
    <w:div w:id="1983386143">
      <w:bodyDiv w:val="1"/>
      <w:marLeft w:val="0"/>
      <w:marRight w:val="0"/>
      <w:marTop w:val="0"/>
      <w:marBottom w:val="0"/>
      <w:divBdr>
        <w:top w:val="none" w:sz="0" w:space="0" w:color="auto"/>
        <w:left w:val="none" w:sz="0" w:space="0" w:color="auto"/>
        <w:bottom w:val="none" w:sz="0" w:space="0" w:color="auto"/>
        <w:right w:val="none" w:sz="0" w:space="0" w:color="auto"/>
      </w:divBdr>
    </w:div>
    <w:div w:id="2041276992">
      <w:bodyDiv w:val="1"/>
      <w:marLeft w:val="0"/>
      <w:marRight w:val="0"/>
      <w:marTop w:val="0"/>
      <w:marBottom w:val="0"/>
      <w:divBdr>
        <w:top w:val="none" w:sz="0" w:space="0" w:color="auto"/>
        <w:left w:val="none" w:sz="0" w:space="0" w:color="auto"/>
        <w:bottom w:val="none" w:sz="0" w:space="0" w:color="auto"/>
        <w:right w:val="none" w:sz="0" w:space="0" w:color="auto"/>
      </w:divBdr>
      <w:divsChild>
        <w:div w:id="351566196">
          <w:marLeft w:val="0"/>
          <w:marRight w:val="0"/>
          <w:marTop w:val="150"/>
          <w:marBottom w:val="0"/>
          <w:divBdr>
            <w:top w:val="none" w:sz="0" w:space="0" w:color="auto"/>
            <w:left w:val="none" w:sz="0" w:space="0" w:color="auto"/>
            <w:bottom w:val="none" w:sz="0" w:space="0" w:color="auto"/>
            <w:right w:val="none" w:sz="0" w:space="0" w:color="auto"/>
          </w:divBdr>
          <w:divsChild>
            <w:div w:id="957486678">
              <w:marLeft w:val="0"/>
              <w:marRight w:val="0"/>
              <w:marTop w:val="0"/>
              <w:marBottom w:val="0"/>
              <w:divBdr>
                <w:top w:val="none" w:sz="0" w:space="0" w:color="auto"/>
                <w:left w:val="none" w:sz="0" w:space="0" w:color="auto"/>
                <w:bottom w:val="none" w:sz="0" w:space="0" w:color="auto"/>
                <w:right w:val="none" w:sz="0" w:space="0" w:color="auto"/>
              </w:divBdr>
              <w:divsChild>
                <w:div w:id="771514403">
                  <w:marLeft w:val="0"/>
                  <w:marRight w:val="0"/>
                  <w:marTop w:val="3"/>
                  <w:marBottom w:val="0"/>
                  <w:divBdr>
                    <w:top w:val="none" w:sz="0" w:space="0" w:color="auto"/>
                    <w:left w:val="none" w:sz="0" w:space="0" w:color="auto"/>
                    <w:bottom w:val="none" w:sz="0" w:space="0" w:color="auto"/>
                    <w:right w:val="none" w:sz="0" w:space="0" w:color="auto"/>
                  </w:divBdr>
                </w:div>
              </w:divsChild>
            </w:div>
            <w:div w:id="1807888419">
              <w:marLeft w:val="0"/>
              <w:marRight w:val="0"/>
              <w:marTop w:val="0"/>
              <w:marBottom w:val="0"/>
              <w:divBdr>
                <w:top w:val="none" w:sz="0" w:space="0" w:color="auto"/>
                <w:left w:val="none" w:sz="0" w:space="0" w:color="auto"/>
                <w:bottom w:val="none" w:sz="0" w:space="0" w:color="auto"/>
                <w:right w:val="none" w:sz="0" w:space="0" w:color="auto"/>
              </w:divBdr>
              <w:divsChild>
                <w:div w:id="1973704246">
                  <w:marLeft w:val="0"/>
                  <w:marRight w:val="0"/>
                  <w:marTop w:val="3"/>
                  <w:marBottom w:val="0"/>
                  <w:divBdr>
                    <w:top w:val="none" w:sz="0" w:space="0" w:color="auto"/>
                    <w:left w:val="none" w:sz="0" w:space="0" w:color="auto"/>
                    <w:bottom w:val="none" w:sz="0" w:space="0" w:color="auto"/>
                    <w:right w:val="none" w:sz="0" w:space="0" w:color="auto"/>
                  </w:divBdr>
                </w:div>
              </w:divsChild>
            </w:div>
            <w:div w:id="205415472">
              <w:marLeft w:val="0"/>
              <w:marRight w:val="0"/>
              <w:marTop w:val="0"/>
              <w:marBottom w:val="0"/>
              <w:divBdr>
                <w:top w:val="none" w:sz="0" w:space="0" w:color="auto"/>
                <w:left w:val="none" w:sz="0" w:space="0" w:color="auto"/>
                <w:bottom w:val="none" w:sz="0" w:space="0" w:color="auto"/>
                <w:right w:val="none" w:sz="0" w:space="0" w:color="auto"/>
              </w:divBdr>
              <w:divsChild>
                <w:div w:id="1132594213">
                  <w:marLeft w:val="0"/>
                  <w:marRight w:val="0"/>
                  <w:marTop w:val="3"/>
                  <w:marBottom w:val="0"/>
                  <w:divBdr>
                    <w:top w:val="none" w:sz="0" w:space="0" w:color="auto"/>
                    <w:left w:val="none" w:sz="0" w:space="0" w:color="auto"/>
                    <w:bottom w:val="none" w:sz="0" w:space="0" w:color="auto"/>
                    <w:right w:val="none" w:sz="0" w:space="0" w:color="auto"/>
                  </w:divBdr>
                </w:div>
              </w:divsChild>
            </w:div>
            <w:div w:id="1189028061">
              <w:marLeft w:val="0"/>
              <w:marRight w:val="0"/>
              <w:marTop w:val="0"/>
              <w:marBottom w:val="0"/>
              <w:divBdr>
                <w:top w:val="none" w:sz="0" w:space="0" w:color="auto"/>
                <w:left w:val="none" w:sz="0" w:space="0" w:color="auto"/>
                <w:bottom w:val="none" w:sz="0" w:space="0" w:color="auto"/>
                <w:right w:val="none" w:sz="0" w:space="0" w:color="auto"/>
              </w:divBdr>
              <w:divsChild>
                <w:div w:id="697238153">
                  <w:marLeft w:val="0"/>
                  <w:marRight w:val="0"/>
                  <w:marTop w:val="3"/>
                  <w:marBottom w:val="0"/>
                  <w:divBdr>
                    <w:top w:val="none" w:sz="0" w:space="0" w:color="auto"/>
                    <w:left w:val="none" w:sz="0" w:space="0" w:color="auto"/>
                    <w:bottom w:val="none" w:sz="0" w:space="0" w:color="auto"/>
                    <w:right w:val="none" w:sz="0" w:space="0" w:color="auto"/>
                  </w:divBdr>
                </w:div>
              </w:divsChild>
            </w:div>
            <w:div w:id="1597859578">
              <w:marLeft w:val="0"/>
              <w:marRight w:val="0"/>
              <w:marTop w:val="0"/>
              <w:marBottom w:val="0"/>
              <w:divBdr>
                <w:top w:val="none" w:sz="0" w:space="0" w:color="auto"/>
                <w:left w:val="none" w:sz="0" w:space="0" w:color="auto"/>
                <w:bottom w:val="none" w:sz="0" w:space="0" w:color="auto"/>
                <w:right w:val="none" w:sz="0" w:space="0" w:color="auto"/>
              </w:divBdr>
              <w:divsChild>
                <w:div w:id="1637098297">
                  <w:marLeft w:val="0"/>
                  <w:marRight w:val="0"/>
                  <w:marTop w:val="3"/>
                  <w:marBottom w:val="0"/>
                  <w:divBdr>
                    <w:top w:val="none" w:sz="0" w:space="0" w:color="auto"/>
                    <w:left w:val="none" w:sz="0" w:space="0" w:color="auto"/>
                    <w:bottom w:val="none" w:sz="0" w:space="0" w:color="auto"/>
                    <w:right w:val="none" w:sz="0" w:space="0" w:color="auto"/>
                  </w:divBdr>
                </w:div>
              </w:divsChild>
            </w:div>
            <w:div w:id="1407066338">
              <w:marLeft w:val="0"/>
              <w:marRight w:val="0"/>
              <w:marTop w:val="0"/>
              <w:marBottom w:val="0"/>
              <w:divBdr>
                <w:top w:val="none" w:sz="0" w:space="0" w:color="auto"/>
                <w:left w:val="none" w:sz="0" w:space="0" w:color="auto"/>
                <w:bottom w:val="none" w:sz="0" w:space="0" w:color="auto"/>
                <w:right w:val="none" w:sz="0" w:space="0" w:color="auto"/>
              </w:divBdr>
              <w:divsChild>
                <w:div w:id="744954093">
                  <w:marLeft w:val="0"/>
                  <w:marRight w:val="0"/>
                  <w:marTop w:val="3"/>
                  <w:marBottom w:val="0"/>
                  <w:divBdr>
                    <w:top w:val="none" w:sz="0" w:space="0" w:color="auto"/>
                    <w:left w:val="none" w:sz="0" w:space="0" w:color="auto"/>
                    <w:bottom w:val="none" w:sz="0" w:space="0" w:color="auto"/>
                    <w:right w:val="none" w:sz="0" w:space="0" w:color="auto"/>
                  </w:divBdr>
                </w:div>
              </w:divsChild>
            </w:div>
            <w:div w:id="63798809">
              <w:marLeft w:val="0"/>
              <w:marRight w:val="0"/>
              <w:marTop w:val="0"/>
              <w:marBottom w:val="0"/>
              <w:divBdr>
                <w:top w:val="none" w:sz="0" w:space="0" w:color="auto"/>
                <w:left w:val="none" w:sz="0" w:space="0" w:color="auto"/>
                <w:bottom w:val="none" w:sz="0" w:space="0" w:color="auto"/>
                <w:right w:val="none" w:sz="0" w:space="0" w:color="auto"/>
              </w:divBdr>
              <w:divsChild>
                <w:div w:id="515852123">
                  <w:marLeft w:val="0"/>
                  <w:marRight w:val="0"/>
                  <w:marTop w:val="3"/>
                  <w:marBottom w:val="0"/>
                  <w:divBdr>
                    <w:top w:val="none" w:sz="0" w:space="0" w:color="auto"/>
                    <w:left w:val="none" w:sz="0" w:space="0" w:color="auto"/>
                    <w:bottom w:val="none" w:sz="0" w:space="0" w:color="auto"/>
                    <w:right w:val="none" w:sz="0" w:space="0" w:color="auto"/>
                  </w:divBdr>
                </w:div>
              </w:divsChild>
            </w:div>
            <w:div w:id="1727337079">
              <w:marLeft w:val="0"/>
              <w:marRight w:val="0"/>
              <w:marTop w:val="0"/>
              <w:marBottom w:val="0"/>
              <w:divBdr>
                <w:top w:val="none" w:sz="0" w:space="0" w:color="auto"/>
                <w:left w:val="none" w:sz="0" w:space="0" w:color="auto"/>
                <w:bottom w:val="none" w:sz="0" w:space="0" w:color="auto"/>
                <w:right w:val="none" w:sz="0" w:space="0" w:color="auto"/>
              </w:divBdr>
              <w:divsChild>
                <w:div w:id="1011952722">
                  <w:marLeft w:val="0"/>
                  <w:marRight w:val="0"/>
                  <w:marTop w:val="3"/>
                  <w:marBottom w:val="0"/>
                  <w:divBdr>
                    <w:top w:val="none" w:sz="0" w:space="0" w:color="auto"/>
                    <w:left w:val="none" w:sz="0" w:space="0" w:color="auto"/>
                    <w:bottom w:val="none" w:sz="0" w:space="0" w:color="auto"/>
                    <w:right w:val="none" w:sz="0" w:space="0" w:color="auto"/>
                  </w:divBdr>
                </w:div>
              </w:divsChild>
            </w:div>
            <w:div w:id="2090881683">
              <w:marLeft w:val="0"/>
              <w:marRight w:val="0"/>
              <w:marTop w:val="0"/>
              <w:marBottom w:val="0"/>
              <w:divBdr>
                <w:top w:val="none" w:sz="0" w:space="0" w:color="auto"/>
                <w:left w:val="none" w:sz="0" w:space="0" w:color="auto"/>
                <w:bottom w:val="none" w:sz="0" w:space="0" w:color="auto"/>
                <w:right w:val="none" w:sz="0" w:space="0" w:color="auto"/>
              </w:divBdr>
            </w:div>
            <w:div w:id="1044597507">
              <w:marLeft w:val="0"/>
              <w:marRight w:val="0"/>
              <w:marTop w:val="0"/>
              <w:marBottom w:val="0"/>
              <w:divBdr>
                <w:top w:val="none" w:sz="0" w:space="0" w:color="auto"/>
                <w:left w:val="none" w:sz="0" w:space="0" w:color="auto"/>
                <w:bottom w:val="none" w:sz="0" w:space="0" w:color="auto"/>
                <w:right w:val="none" w:sz="0" w:space="0" w:color="auto"/>
              </w:divBdr>
              <w:divsChild>
                <w:div w:id="1927693558">
                  <w:marLeft w:val="0"/>
                  <w:marRight w:val="0"/>
                  <w:marTop w:val="3"/>
                  <w:marBottom w:val="0"/>
                  <w:divBdr>
                    <w:top w:val="none" w:sz="0" w:space="0" w:color="auto"/>
                    <w:left w:val="none" w:sz="0" w:space="0" w:color="auto"/>
                    <w:bottom w:val="none" w:sz="0" w:space="0" w:color="auto"/>
                    <w:right w:val="none" w:sz="0" w:space="0" w:color="auto"/>
                  </w:divBdr>
                </w:div>
              </w:divsChild>
            </w:div>
            <w:div w:id="65954661">
              <w:marLeft w:val="0"/>
              <w:marRight w:val="0"/>
              <w:marTop w:val="0"/>
              <w:marBottom w:val="0"/>
              <w:divBdr>
                <w:top w:val="none" w:sz="0" w:space="0" w:color="auto"/>
                <w:left w:val="none" w:sz="0" w:space="0" w:color="auto"/>
                <w:bottom w:val="none" w:sz="0" w:space="0" w:color="auto"/>
                <w:right w:val="none" w:sz="0" w:space="0" w:color="auto"/>
              </w:divBdr>
              <w:divsChild>
                <w:div w:id="1515265793">
                  <w:marLeft w:val="0"/>
                  <w:marRight w:val="0"/>
                  <w:marTop w:val="3"/>
                  <w:marBottom w:val="0"/>
                  <w:divBdr>
                    <w:top w:val="none" w:sz="0" w:space="0" w:color="auto"/>
                    <w:left w:val="none" w:sz="0" w:space="0" w:color="auto"/>
                    <w:bottom w:val="none" w:sz="0" w:space="0" w:color="auto"/>
                    <w:right w:val="none" w:sz="0" w:space="0" w:color="auto"/>
                  </w:divBdr>
                </w:div>
              </w:divsChild>
            </w:div>
            <w:div w:id="1848788199">
              <w:marLeft w:val="0"/>
              <w:marRight w:val="0"/>
              <w:marTop w:val="0"/>
              <w:marBottom w:val="0"/>
              <w:divBdr>
                <w:top w:val="none" w:sz="0" w:space="0" w:color="auto"/>
                <w:left w:val="none" w:sz="0" w:space="0" w:color="auto"/>
                <w:bottom w:val="none" w:sz="0" w:space="0" w:color="auto"/>
                <w:right w:val="none" w:sz="0" w:space="0" w:color="auto"/>
              </w:divBdr>
              <w:divsChild>
                <w:div w:id="1094983979">
                  <w:marLeft w:val="0"/>
                  <w:marRight w:val="0"/>
                  <w:marTop w:val="3"/>
                  <w:marBottom w:val="0"/>
                  <w:divBdr>
                    <w:top w:val="none" w:sz="0" w:space="0" w:color="auto"/>
                    <w:left w:val="none" w:sz="0" w:space="0" w:color="auto"/>
                    <w:bottom w:val="none" w:sz="0" w:space="0" w:color="auto"/>
                    <w:right w:val="none" w:sz="0" w:space="0" w:color="auto"/>
                  </w:divBdr>
                </w:div>
              </w:divsChild>
            </w:div>
            <w:div w:id="1933318548">
              <w:marLeft w:val="0"/>
              <w:marRight w:val="0"/>
              <w:marTop w:val="0"/>
              <w:marBottom w:val="0"/>
              <w:divBdr>
                <w:top w:val="none" w:sz="0" w:space="0" w:color="auto"/>
                <w:left w:val="none" w:sz="0" w:space="0" w:color="auto"/>
                <w:bottom w:val="none" w:sz="0" w:space="0" w:color="auto"/>
                <w:right w:val="none" w:sz="0" w:space="0" w:color="auto"/>
              </w:divBdr>
              <w:divsChild>
                <w:div w:id="2052412031">
                  <w:marLeft w:val="0"/>
                  <w:marRight w:val="0"/>
                  <w:marTop w:val="3"/>
                  <w:marBottom w:val="0"/>
                  <w:divBdr>
                    <w:top w:val="none" w:sz="0" w:space="0" w:color="auto"/>
                    <w:left w:val="none" w:sz="0" w:space="0" w:color="auto"/>
                    <w:bottom w:val="none" w:sz="0" w:space="0" w:color="auto"/>
                    <w:right w:val="none" w:sz="0" w:space="0" w:color="auto"/>
                  </w:divBdr>
                </w:div>
              </w:divsChild>
            </w:div>
            <w:div w:id="1137142808">
              <w:marLeft w:val="0"/>
              <w:marRight w:val="0"/>
              <w:marTop w:val="0"/>
              <w:marBottom w:val="0"/>
              <w:divBdr>
                <w:top w:val="none" w:sz="0" w:space="0" w:color="auto"/>
                <w:left w:val="none" w:sz="0" w:space="0" w:color="auto"/>
                <w:bottom w:val="none" w:sz="0" w:space="0" w:color="auto"/>
                <w:right w:val="none" w:sz="0" w:space="0" w:color="auto"/>
              </w:divBdr>
              <w:divsChild>
                <w:div w:id="1364668651">
                  <w:marLeft w:val="0"/>
                  <w:marRight w:val="0"/>
                  <w:marTop w:val="3"/>
                  <w:marBottom w:val="0"/>
                  <w:divBdr>
                    <w:top w:val="none" w:sz="0" w:space="0" w:color="auto"/>
                    <w:left w:val="none" w:sz="0" w:space="0" w:color="auto"/>
                    <w:bottom w:val="none" w:sz="0" w:space="0" w:color="auto"/>
                    <w:right w:val="none" w:sz="0" w:space="0" w:color="auto"/>
                  </w:divBdr>
                </w:div>
              </w:divsChild>
            </w:div>
            <w:div w:id="554316880">
              <w:marLeft w:val="0"/>
              <w:marRight w:val="0"/>
              <w:marTop w:val="0"/>
              <w:marBottom w:val="0"/>
              <w:divBdr>
                <w:top w:val="none" w:sz="0" w:space="0" w:color="auto"/>
                <w:left w:val="none" w:sz="0" w:space="0" w:color="auto"/>
                <w:bottom w:val="none" w:sz="0" w:space="0" w:color="auto"/>
                <w:right w:val="none" w:sz="0" w:space="0" w:color="auto"/>
              </w:divBdr>
              <w:divsChild>
                <w:div w:id="148668412">
                  <w:marLeft w:val="0"/>
                  <w:marRight w:val="0"/>
                  <w:marTop w:val="3"/>
                  <w:marBottom w:val="0"/>
                  <w:divBdr>
                    <w:top w:val="none" w:sz="0" w:space="0" w:color="auto"/>
                    <w:left w:val="none" w:sz="0" w:space="0" w:color="auto"/>
                    <w:bottom w:val="none" w:sz="0" w:space="0" w:color="auto"/>
                    <w:right w:val="none" w:sz="0" w:space="0" w:color="auto"/>
                  </w:divBdr>
                </w:div>
              </w:divsChild>
            </w:div>
            <w:div w:id="2127237829">
              <w:marLeft w:val="0"/>
              <w:marRight w:val="0"/>
              <w:marTop w:val="0"/>
              <w:marBottom w:val="0"/>
              <w:divBdr>
                <w:top w:val="none" w:sz="0" w:space="0" w:color="auto"/>
                <w:left w:val="none" w:sz="0" w:space="0" w:color="auto"/>
                <w:bottom w:val="none" w:sz="0" w:space="0" w:color="auto"/>
                <w:right w:val="none" w:sz="0" w:space="0" w:color="auto"/>
              </w:divBdr>
              <w:divsChild>
                <w:div w:id="1705208653">
                  <w:marLeft w:val="0"/>
                  <w:marRight w:val="0"/>
                  <w:marTop w:val="3"/>
                  <w:marBottom w:val="0"/>
                  <w:divBdr>
                    <w:top w:val="none" w:sz="0" w:space="0" w:color="auto"/>
                    <w:left w:val="none" w:sz="0" w:space="0" w:color="auto"/>
                    <w:bottom w:val="none" w:sz="0" w:space="0" w:color="auto"/>
                    <w:right w:val="none" w:sz="0" w:space="0" w:color="auto"/>
                  </w:divBdr>
                </w:div>
              </w:divsChild>
            </w:div>
            <w:div w:id="1141775465">
              <w:marLeft w:val="0"/>
              <w:marRight w:val="0"/>
              <w:marTop w:val="0"/>
              <w:marBottom w:val="0"/>
              <w:divBdr>
                <w:top w:val="none" w:sz="0" w:space="0" w:color="auto"/>
                <w:left w:val="none" w:sz="0" w:space="0" w:color="auto"/>
                <w:bottom w:val="none" w:sz="0" w:space="0" w:color="auto"/>
                <w:right w:val="none" w:sz="0" w:space="0" w:color="auto"/>
              </w:divBdr>
              <w:divsChild>
                <w:div w:id="359402101">
                  <w:marLeft w:val="0"/>
                  <w:marRight w:val="0"/>
                  <w:marTop w:val="3"/>
                  <w:marBottom w:val="0"/>
                  <w:divBdr>
                    <w:top w:val="none" w:sz="0" w:space="0" w:color="auto"/>
                    <w:left w:val="none" w:sz="0" w:space="0" w:color="auto"/>
                    <w:bottom w:val="none" w:sz="0" w:space="0" w:color="auto"/>
                    <w:right w:val="none" w:sz="0" w:space="0" w:color="auto"/>
                  </w:divBdr>
                </w:div>
              </w:divsChild>
            </w:div>
            <w:div w:id="1746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rvice-fabric/service-fabric-deploy-anywhe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pluralsight.com/library/courses/azure-service-fabric-programming-models/table-of-cont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esktop\Tommys%20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89922-52D4-4384-9255-5358CA3C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Tommys Template.dotx</Template>
  <TotalTime>1422</TotalTime>
  <Pages>12</Pages>
  <Words>4248</Words>
  <Characters>24215</Characters>
  <Application>Microsoft Office Word</Application>
  <DocSecurity>0</DocSecurity>
  <Lines>201</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Schneider Electric</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dc:subject>
  <dc:creator>Tommys-SurfacePro</dc:creator>
  <cp:lastModifiedBy>Tommy Leedberg</cp:lastModifiedBy>
  <cp:revision>13</cp:revision>
  <cp:lastPrinted>2014-04-02T13:32:00Z</cp:lastPrinted>
  <dcterms:created xsi:type="dcterms:W3CDTF">2018-11-04T21:30:00Z</dcterms:created>
  <dcterms:modified xsi:type="dcterms:W3CDTF">2018-11-12T22:47:00Z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_Projet">
    <vt:lpwstr>FB2IP</vt:lpwstr>
  </property>
  <property fmtid="{D5CDD505-2E9C-101B-9397-08002B2CF9AE}" pid="3" name="Company">
    <vt:lpwstr>Schneider-Electric</vt:lpwstr>
  </property>
</Properties>
</file>